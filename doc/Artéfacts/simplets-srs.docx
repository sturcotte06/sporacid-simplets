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02" w:rsidRPr="00C52CBE" w:rsidRDefault="00DF738F" w:rsidP="00111D7F">
      <w:pPr>
        <w:pStyle w:val="Title"/>
        <w:spacing w:line="360" w:lineRule="auto"/>
        <w:jc w:val="right"/>
        <w:rPr>
          <w:rFonts w:cs="Arial"/>
          <w:sz w:val="24"/>
          <w:szCs w:val="24"/>
          <w:lang w:val="fr-CA"/>
        </w:rPr>
      </w:pPr>
      <w:r w:rsidRPr="00C52CBE">
        <w:rPr>
          <w:rFonts w:cs="Arial"/>
          <w:sz w:val="24"/>
          <w:szCs w:val="24"/>
          <w:lang w:val="fr-CA"/>
        </w:rPr>
        <w:t>Gestionnaire de club scientifique de l’ÉTS</w:t>
      </w:r>
      <w:r w:rsidR="00A677FF" w:rsidRPr="00C52CBE">
        <w:rPr>
          <w:rFonts w:cs="Arial"/>
          <w:sz w:val="24"/>
          <w:szCs w:val="24"/>
          <w:lang w:val="fr-CA"/>
        </w:rPr>
        <w:t xml:space="preserve"> </w:t>
      </w:r>
      <w:r w:rsidR="00AA4D05" w:rsidRPr="00C52CBE">
        <w:rPr>
          <w:rFonts w:cs="Arial"/>
          <w:sz w:val="24"/>
          <w:szCs w:val="24"/>
          <w:lang w:val="fr-CA"/>
        </w:rPr>
        <w:t>–</w:t>
      </w:r>
      <w:r w:rsidR="00A677FF" w:rsidRPr="00C52CBE">
        <w:rPr>
          <w:rFonts w:cs="Arial"/>
          <w:sz w:val="24"/>
          <w:szCs w:val="24"/>
          <w:lang w:val="fr-CA"/>
        </w:rPr>
        <w:t xml:space="preserve"> </w:t>
      </w:r>
      <w:r w:rsidRPr="00C52CBE">
        <w:rPr>
          <w:rFonts w:cs="Arial"/>
          <w:sz w:val="24"/>
          <w:szCs w:val="24"/>
          <w:lang w:val="fr-CA"/>
        </w:rPr>
        <w:t>GCS</w:t>
      </w:r>
    </w:p>
    <w:p w:rsidR="00AA4D05" w:rsidRPr="00C52CBE" w:rsidRDefault="00AA4D05" w:rsidP="00111D7F">
      <w:pPr>
        <w:spacing w:line="360" w:lineRule="auto"/>
        <w:jc w:val="right"/>
        <w:rPr>
          <w:rFonts w:ascii="Arial" w:hAnsi="Arial" w:cs="Arial"/>
          <w:b/>
          <w:sz w:val="24"/>
          <w:szCs w:val="24"/>
          <w:lang w:val="fr-CA"/>
        </w:rPr>
      </w:pPr>
      <w:proofErr w:type="spellStart"/>
      <w:r w:rsidRPr="00C52CBE">
        <w:rPr>
          <w:rFonts w:ascii="Arial" w:hAnsi="Arial" w:cs="Arial"/>
          <w:b/>
          <w:sz w:val="24"/>
          <w:szCs w:val="24"/>
          <w:lang w:val="fr-CA"/>
        </w:rPr>
        <w:t>SimplETS</w:t>
      </w:r>
      <w:proofErr w:type="spellEnd"/>
    </w:p>
    <w:p w:rsidR="002B2902" w:rsidRPr="00C52CBE" w:rsidRDefault="00B51129" w:rsidP="00111D7F">
      <w:pPr>
        <w:pStyle w:val="Title"/>
        <w:spacing w:line="360" w:lineRule="auto"/>
        <w:jc w:val="right"/>
        <w:rPr>
          <w:rFonts w:cs="Arial"/>
          <w:sz w:val="24"/>
          <w:szCs w:val="24"/>
          <w:lang w:val="fr-CA"/>
        </w:rPr>
      </w:pPr>
      <w:r w:rsidRPr="00C52CBE">
        <w:rPr>
          <w:rFonts w:cs="Arial"/>
          <w:sz w:val="24"/>
          <w:szCs w:val="24"/>
          <w:lang w:val="fr-CA"/>
        </w:rPr>
        <w:t>Document SRS</w:t>
      </w:r>
    </w:p>
    <w:p w:rsidR="002B2902" w:rsidRPr="00C52CBE" w:rsidRDefault="002B2902" w:rsidP="00111D7F">
      <w:pPr>
        <w:pStyle w:val="Title"/>
        <w:spacing w:line="360" w:lineRule="auto"/>
        <w:jc w:val="right"/>
        <w:rPr>
          <w:rFonts w:cs="Arial"/>
          <w:sz w:val="24"/>
          <w:szCs w:val="24"/>
          <w:lang w:val="fr-CA"/>
        </w:rPr>
      </w:pPr>
    </w:p>
    <w:p w:rsidR="002B2902" w:rsidRPr="00C52CBE" w:rsidRDefault="002B2902" w:rsidP="00111D7F">
      <w:pPr>
        <w:pStyle w:val="Title"/>
        <w:spacing w:line="360" w:lineRule="auto"/>
        <w:jc w:val="right"/>
        <w:rPr>
          <w:rFonts w:cs="Arial"/>
          <w:sz w:val="24"/>
          <w:szCs w:val="24"/>
          <w:lang w:val="fr-CA"/>
        </w:rPr>
      </w:pPr>
      <w:r w:rsidRPr="00C52CBE">
        <w:rPr>
          <w:rFonts w:cs="Arial"/>
          <w:sz w:val="24"/>
          <w:szCs w:val="24"/>
          <w:lang w:val="fr-CA"/>
        </w:rPr>
        <w:t>Version &lt;1.</w:t>
      </w:r>
      <w:r w:rsidR="00B51129" w:rsidRPr="00C52CBE">
        <w:rPr>
          <w:rFonts w:cs="Arial"/>
          <w:sz w:val="24"/>
          <w:szCs w:val="24"/>
          <w:lang w:val="fr-CA"/>
        </w:rPr>
        <w:t>0</w:t>
      </w:r>
      <w:r w:rsidRPr="00C52CBE">
        <w:rPr>
          <w:rFonts w:cs="Arial"/>
          <w:sz w:val="24"/>
          <w:szCs w:val="24"/>
          <w:lang w:val="fr-CA"/>
        </w:rPr>
        <w:t>&gt;</w:t>
      </w:r>
    </w:p>
    <w:p w:rsidR="002B2902" w:rsidRPr="00C52CBE" w:rsidRDefault="002B2902" w:rsidP="00AA31A4">
      <w:pPr>
        <w:pStyle w:val="Title"/>
        <w:spacing w:line="360" w:lineRule="auto"/>
        <w:jc w:val="both"/>
        <w:rPr>
          <w:rFonts w:cs="Arial"/>
          <w:sz w:val="24"/>
          <w:szCs w:val="24"/>
          <w:lang w:val="fr-CA"/>
        </w:rPr>
      </w:pPr>
    </w:p>
    <w:p w:rsidR="002B2902" w:rsidRPr="00C52CBE" w:rsidRDefault="002B2902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2B2902" w:rsidRPr="00C52CBE" w:rsidRDefault="002B2902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  <w:sectPr w:rsidR="002B2902" w:rsidRPr="00C52CBE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B2902" w:rsidRPr="00C52CBE" w:rsidRDefault="002B2902" w:rsidP="00AA31A4">
      <w:pPr>
        <w:pStyle w:val="Title"/>
        <w:spacing w:line="360" w:lineRule="auto"/>
        <w:jc w:val="both"/>
        <w:rPr>
          <w:rFonts w:cs="Arial"/>
          <w:sz w:val="24"/>
          <w:szCs w:val="24"/>
          <w:lang w:val="fr-CA"/>
        </w:rPr>
      </w:pPr>
      <w:r w:rsidRPr="00C52CBE">
        <w:rPr>
          <w:rFonts w:cs="Arial"/>
          <w:sz w:val="24"/>
          <w:szCs w:val="24"/>
          <w:lang w:val="fr-CA"/>
        </w:rPr>
        <w:lastRenderedPageBreak/>
        <w:t>Historique des révisions</w:t>
      </w:r>
    </w:p>
    <w:p w:rsidR="007672C6" w:rsidRPr="00C52CBE" w:rsidRDefault="007672C6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B2902" w:rsidRPr="00C52CBE">
        <w:tc>
          <w:tcPr>
            <w:tcW w:w="2304" w:type="dxa"/>
          </w:tcPr>
          <w:p w:rsidR="002B2902" w:rsidRPr="00C52CBE" w:rsidRDefault="002B2902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CA"/>
              </w:rPr>
              <w:t>Date</w:t>
            </w:r>
          </w:p>
        </w:tc>
        <w:tc>
          <w:tcPr>
            <w:tcW w:w="1152" w:type="dxa"/>
          </w:tcPr>
          <w:p w:rsidR="002B2902" w:rsidRPr="00C52CBE" w:rsidRDefault="002B2902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CA"/>
              </w:rPr>
              <w:t>Version</w:t>
            </w:r>
          </w:p>
        </w:tc>
        <w:tc>
          <w:tcPr>
            <w:tcW w:w="3744" w:type="dxa"/>
          </w:tcPr>
          <w:p w:rsidR="002B2902" w:rsidRPr="00C52CBE" w:rsidRDefault="002B2902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2B2902" w:rsidRPr="00C52CBE" w:rsidRDefault="002B2902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CA"/>
              </w:rPr>
              <w:t>Auteur</w:t>
            </w:r>
          </w:p>
        </w:tc>
      </w:tr>
      <w:tr w:rsidR="002B2902" w:rsidRPr="00C52CBE">
        <w:tc>
          <w:tcPr>
            <w:tcW w:w="2304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2014-07-01</w:t>
            </w:r>
          </w:p>
        </w:tc>
        <w:tc>
          <w:tcPr>
            <w:tcW w:w="1152" w:type="dxa"/>
          </w:tcPr>
          <w:p w:rsidR="002B2902" w:rsidRPr="00C52CBE" w:rsidRDefault="00CE715E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>1.0</w:t>
            </w:r>
          </w:p>
        </w:tc>
        <w:tc>
          <w:tcPr>
            <w:tcW w:w="3744" w:type="dxa"/>
          </w:tcPr>
          <w:p w:rsidR="00E22722" w:rsidRPr="00C52CBE" w:rsidRDefault="00CE715E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>Version initiale</w:t>
            </w:r>
          </w:p>
        </w:tc>
        <w:tc>
          <w:tcPr>
            <w:tcW w:w="2304" w:type="dxa"/>
          </w:tcPr>
          <w:p w:rsidR="002B2902" w:rsidRPr="00C52CBE" w:rsidRDefault="000D1B27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 xml:space="preserve">Jean Bernier </w:t>
            </w:r>
            <w:proofErr w:type="spellStart"/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>Vibert</w:t>
            </w:r>
            <w:proofErr w:type="spellEnd"/>
          </w:p>
        </w:tc>
      </w:tr>
      <w:tr w:rsidR="002B2902" w:rsidRPr="00C52CBE">
        <w:tc>
          <w:tcPr>
            <w:tcW w:w="2304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2014-07-13</w:t>
            </w:r>
          </w:p>
        </w:tc>
        <w:tc>
          <w:tcPr>
            <w:tcW w:w="1152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1.1</w:t>
            </w:r>
          </w:p>
        </w:tc>
        <w:tc>
          <w:tcPr>
            <w:tcW w:w="3744" w:type="dxa"/>
          </w:tcPr>
          <w:p w:rsidR="004A456C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Modifications générales</w:t>
            </w:r>
          </w:p>
        </w:tc>
        <w:tc>
          <w:tcPr>
            <w:tcW w:w="2304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 xml:space="preserve">Jean Bernier </w:t>
            </w:r>
            <w:proofErr w:type="spellStart"/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>Vibert</w:t>
            </w:r>
            <w:proofErr w:type="spellEnd"/>
          </w:p>
        </w:tc>
      </w:tr>
      <w:tr w:rsidR="002B2902" w:rsidRPr="00C37A7A">
        <w:tc>
          <w:tcPr>
            <w:tcW w:w="2304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2014-07-21</w:t>
            </w:r>
          </w:p>
        </w:tc>
        <w:tc>
          <w:tcPr>
            <w:tcW w:w="1152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1.2</w:t>
            </w:r>
          </w:p>
        </w:tc>
        <w:tc>
          <w:tcPr>
            <w:tcW w:w="3744" w:type="dxa"/>
          </w:tcPr>
          <w:p w:rsidR="001753A1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Ajout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CA"/>
              </w:rPr>
              <w:t>printscreen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CA"/>
              </w:rPr>
              <w:t xml:space="preserve"> et table des figures</w:t>
            </w:r>
          </w:p>
        </w:tc>
        <w:tc>
          <w:tcPr>
            <w:tcW w:w="2304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 xml:space="preserve">Jean Bernier </w:t>
            </w:r>
            <w:proofErr w:type="spellStart"/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>Vibert</w:t>
            </w:r>
            <w:proofErr w:type="spellEnd"/>
          </w:p>
        </w:tc>
      </w:tr>
      <w:tr w:rsidR="002B2902" w:rsidRPr="00C37A7A">
        <w:tc>
          <w:tcPr>
            <w:tcW w:w="2304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2014-08-02</w:t>
            </w:r>
          </w:p>
        </w:tc>
        <w:tc>
          <w:tcPr>
            <w:tcW w:w="1152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1.3</w:t>
            </w:r>
          </w:p>
        </w:tc>
        <w:tc>
          <w:tcPr>
            <w:tcW w:w="3744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Modifications générales</w:t>
            </w:r>
          </w:p>
        </w:tc>
        <w:tc>
          <w:tcPr>
            <w:tcW w:w="2304" w:type="dxa"/>
          </w:tcPr>
          <w:p w:rsidR="002B2902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 xml:space="preserve">Jean Bernier </w:t>
            </w:r>
            <w:proofErr w:type="spellStart"/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>Vibert</w:t>
            </w:r>
            <w:proofErr w:type="spellEnd"/>
          </w:p>
        </w:tc>
      </w:tr>
      <w:tr w:rsidR="00C37A7A" w:rsidRPr="00C37A7A">
        <w:tc>
          <w:tcPr>
            <w:tcW w:w="2304" w:type="dxa"/>
          </w:tcPr>
          <w:p w:rsidR="00C37A7A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2014-08-11</w:t>
            </w:r>
          </w:p>
        </w:tc>
        <w:tc>
          <w:tcPr>
            <w:tcW w:w="1152" w:type="dxa"/>
          </w:tcPr>
          <w:p w:rsidR="00C37A7A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1.4</w:t>
            </w:r>
          </w:p>
        </w:tc>
        <w:tc>
          <w:tcPr>
            <w:tcW w:w="3744" w:type="dxa"/>
          </w:tcPr>
          <w:p w:rsidR="00C37A7A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sz w:val="24"/>
                <w:szCs w:val="24"/>
                <w:lang w:val="fr-CA"/>
              </w:rPr>
              <w:t>Finalisation</w:t>
            </w:r>
          </w:p>
        </w:tc>
        <w:tc>
          <w:tcPr>
            <w:tcW w:w="2304" w:type="dxa"/>
          </w:tcPr>
          <w:p w:rsidR="00C37A7A" w:rsidRPr="00C52CBE" w:rsidRDefault="00C37A7A" w:rsidP="00AA31A4">
            <w:pPr>
              <w:pStyle w:val="Tabletext"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 xml:space="preserve">Jean Bernier </w:t>
            </w:r>
            <w:proofErr w:type="spellStart"/>
            <w:r w:rsidRPr="00C52CBE">
              <w:rPr>
                <w:rFonts w:ascii="Arial" w:hAnsi="Arial" w:cs="Arial"/>
                <w:sz w:val="24"/>
                <w:szCs w:val="24"/>
                <w:lang w:val="fr-CA"/>
              </w:rPr>
              <w:t>Vibert</w:t>
            </w:r>
            <w:proofErr w:type="spellEnd"/>
          </w:p>
        </w:tc>
      </w:tr>
    </w:tbl>
    <w:p w:rsidR="002B2902" w:rsidRPr="00C52CBE" w:rsidRDefault="002B2902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2B2902" w:rsidRPr="00C52CBE" w:rsidRDefault="002B2902" w:rsidP="00AA31A4">
      <w:pPr>
        <w:pStyle w:val="Title"/>
        <w:jc w:val="both"/>
        <w:rPr>
          <w:lang w:val="fr-CA"/>
        </w:rPr>
      </w:pPr>
      <w:r w:rsidRPr="00C52CBE">
        <w:rPr>
          <w:lang w:val="fr-CA"/>
        </w:rPr>
        <w:br w:type="page"/>
      </w:r>
      <w:r w:rsidRPr="00C52CBE">
        <w:rPr>
          <w:lang w:val="fr-CA"/>
        </w:rPr>
        <w:lastRenderedPageBreak/>
        <w:t xml:space="preserve">Table des </w:t>
      </w:r>
      <w:proofErr w:type="spellStart"/>
      <w:r w:rsidRPr="00063617">
        <w:t>matières</w:t>
      </w:r>
      <w:proofErr w:type="spellEnd"/>
    </w:p>
    <w:p w:rsidR="00657F3E" w:rsidRDefault="00881C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begin"/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instrText xml:space="preserve"> TOC \o "1-2" \h \z \u </w:instrTex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separate"/>
      </w:r>
      <w:hyperlink w:anchor="_Toc395376356" w:history="1">
        <w:r w:rsidR="00657F3E" w:rsidRPr="005D3043">
          <w:rPr>
            <w:rStyle w:val="Hyperlink"/>
            <w:noProof/>
          </w:rPr>
          <w:t>1.</w:t>
        </w:r>
        <w:r w:rsidR="00657F3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7F3E" w:rsidRPr="005D3043">
          <w:rPr>
            <w:rStyle w:val="Hyperlink"/>
            <w:noProof/>
          </w:rPr>
          <w:t>Introduction</w:t>
        </w:r>
        <w:r w:rsidR="00657F3E">
          <w:rPr>
            <w:noProof/>
            <w:webHidden/>
          </w:rPr>
          <w:tab/>
        </w:r>
        <w:r w:rsidR="00657F3E">
          <w:rPr>
            <w:noProof/>
            <w:webHidden/>
          </w:rPr>
          <w:fldChar w:fldCharType="begin"/>
        </w:r>
        <w:r w:rsidR="00657F3E">
          <w:rPr>
            <w:noProof/>
            <w:webHidden/>
          </w:rPr>
          <w:instrText xml:space="preserve"> PAGEREF _Toc395376356 \h </w:instrText>
        </w:r>
        <w:r w:rsidR="00657F3E">
          <w:rPr>
            <w:noProof/>
            <w:webHidden/>
          </w:rPr>
        </w:r>
        <w:r w:rsidR="00657F3E">
          <w:rPr>
            <w:noProof/>
            <w:webHidden/>
          </w:rPr>
          <w:fldChar w:fldCharType="separate"/>
        </w:r>
        <w:r w:rsidR="00657F3E">
          <w:rPr>
            <w:noProof/>
            <w:webHidden/>
          </w:rPr>
          <w:t>5</w:t>
        </w:r>
        <w:r w:rsidR="00657F3E"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57" w:history="1">
        <w:r w:rsidRPr="005D304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58" w:history="1">
        <w:r w:rsidRPr="005D304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Portée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59" w:history="1">
        <w:r w:rsidRPr="005D304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0" w:history="1">
        <w:r w:rsidRPr="005D304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Hypothèses et dépendances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1" w:history="1">
        <w:r w:rsidRPr="005D3043">
          <w:rPr>
            <w:rStyle w:val="Hyperlink"/>
            <w:noProof/>
            <w:lang w:val="fr-CA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  <w:lang w:val="fr-CA"/>
          </w:rPr>
          <w:t>Survol du modèle des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2" w:history="1">
        <w:r w:rsidRPr="005D304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Diagramme des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3" w:history="1">
        <w:r w:rsidRPr="005D304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4" w:history="1">
        <w:r w:rsidRPr="005D304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Les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5" w:history="1">
        <w:r w:rsidRPr="005D304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Sommaire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6" w:history="1">
        <w:r w:rsidRPr="005D3043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Capitaine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7" w:history="1">
        <w:r w:rsidRPr="005D3043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Membre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8" w:history="1">
        <w:r w:rsidRPr="005D3043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Ressource humaine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69" w:history="1">
        <w:r w:rsidRPr="005D3043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Administrateur de Club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0" w:history="1">
        <w:r w:rsidRPr="005D3043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Administrateur de l’ETS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1" w:history="1">
        <w:r w:rsidRPr="005D304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Les exigences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2" w:history="1">
        <w:r w:rsidRPr="005D3043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Les exigences fonctionnelles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3" w:history="1">
        <w:r w:rsidRPr="005D3043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Les exigences non fonctionnelles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4" w:history="1">
        <w:r w:rsidRPr="005D3043">
          <w:rPr>
            <w:rStyle w:val="Hyperlink"/>
            <w:noProof/>
            <w:lang w:val="fr-CA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  <w:lang w:val="fr-CA"/>
          </w:rPr>
          <w:t>Documentation en direct pour l’utilisateur et exigences du système d’aide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5" w:history="1">
        <w:r w:rsidRPr="005D304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Contraintes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6" w:history="1">
        <w:r w:rsidRPr="005D3043">
          <w:rPr>
            <w:rStyle w:val="Hyperlink"/>
            <w:noProof/>
            <w:lang w:val="fr-FR"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  <w:lang w:val="fr-FR"/>
          </w:rPr>
          <w:t xml:space="preserve">CR01 - </w:t>
        </w:r>
        <w:r w:rsidRPr="005D3043">
          <w:rPr>
            <w:rStyle w:val="Hyperlink"/>
            <w:noProof/>
          </w:rPr>
          <w:t>Utilisation</w:t>
        </w:r>
        <w:r w:rsidRPr="005D3043">
          <w:rPr>
            <w:rStyle w:val="Hyperlink"/>
            <w:noProof/>
            <w:lang w:val="fr-FR"/>
          </w:rPr>
          <w:t xml:space="preserve"> du </w:t>
        </w:r>
        <w:r w:rsidRPr="005D3043">
          <w:rPr>
            <w:rStyle w:val="Hyperlink"/>
            <w:noProof/>
          </w:rPr>
          <w:t>langage</w:t>
        </w:r>
        <w:r w:rsidRPr="005D3043">
          <w:rPr>
            <w:rStyle w:val="Hyperlink"/>
            <w:noProof/>
            <w:lang w:val="fr-FR"/>
          </w:rPr>
          <w:t xml:space="preserve"> de programmation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7" w:history="1">
        <w:r w:rsidRPr="005D3043">
          <w:rPr>
            <w:rStyle w:val="Hyperlink"/>
            <w:noProof/>
            <w:lang w:val="fr-FR"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  <w:lang w:val="fr-FR"/>
          </w:rPr>
          <w:t xml:space="preserve">CR02 - </w:t>
        </w:r>
        <w:r w:rsidRPr="005D3043">
          <w:rPr>
            <w:rStyle w:val="Hyperlink"/>
            <w:noProof/>
          </w:rPr>
          <w:t>L’application</w:t>
        </w:r>
        <w:r w:rsidRPr="005D3043">
          <w:rPr>
            <w:rStyle w:val="Hyperlink"/>
            <w:noProof/>
            <w:lang w:val="fr-FR"/>
          </w:rPr>
          <w:t xml:space="preserve"> doit être conçue de manière modulaire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8" w:history="1">
        <w:r w:rsidRPr="005D3043">
          <w:rPr>
            <w:rStyle w:val="Hyperlink"/>
            <w:noProof/>
            <w:lang w:val="fr-FR"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  <w:lang w:val="fr-FR"/>
          </w:rPr>
          <w:t xml:space="preserve">CR04 - </w:t>
        </w:r>
        <w:r w:rsidRPr="005D3043">
          <w:rPr>
            <w:rStyle w:val="Hyperlink"/>
            <w:noProof/>
          </w:rPr>
          <w:t>Contrainte</w:t>
        </w:r>
        <w:r w:rsidRPr="005D3043">
          <w:rPr>
            <w:rStyle w:val="Hyperlink"/>
            <w:noProof/>
            <w:lang w:val="fr-FR"/>
          </w:rPr>
          <w:t xml:space="preserve"> de système d’exploitation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79" w:history="1">
        <w:r w:rsidRPr="005D3043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  <w:lang w:val="fr-FR"/>
          </w:rPr>
          <w:t xml:space="preserve">CR08 – </w:t>
        </w:r>
        <w:r w:rsidRPr="005D3043">
          <w:rPr>
            <w:rStyle w:val="Hyperlink"/>
            <w:noProof/>
          </w:rPr>
          <w:t>Multilinguisme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80" w:history="1">
        <w:r w:rsidRPr="005D304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81" w:history="1">
        <w:r w:rsidRPr="005D3043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Interfaces Utilisateur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82" w:history="1">
        <w:r w:rsidRPr="005D3043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Interfaces Matérielles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83" w:history="1">
        <w:r w:rsidRPr="005D3043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</w:rPr>
          <w:t>Interfaces Logicielles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84" w:history="1">
        <w:r w:rsidRPr="005D3043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  <w:lang w:val="fr-CA"/>
          </w:rPr>
          <w:t xml:space="preserve">Interfaces de </w:t>
        </w:r>
        <w:r w:rsidRPr="005D3043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85" w:history="1">
        <w:r w:rsidRPr="005D3043">
          <w:rPr>
            <w:rStyle w:val="Hyperlink"/>
            <w:rFonts w:cs="Arial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rFonts w:cs="Arial"/>
            <w:noProof/>
          </w:rPr>
          <w:t>Glossaire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86" w:history="1">
        <w:r w:rsidRPr="005D3043">
          <w:rPr>
            <w:rStyle w:val="Hyperlink"/>
            <w:rFonts w:cs="Arial"/>
            <w:noProof/>
            <w:lang w:val="fr-CA"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rFonts w:cs="Arial"/>
            <w:noProof/>
            <w:lang w:val="fr-CA"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87" w:history="1">
        <w:r w:rsidRPr="005D3043">
          <w:rPr>
            <w:rStyle w:val="Hyperlink"/>
            <w:rFonts w:cs="Arial"/>
            <w:noProof/>
            <w:lang w:val="fr-FR"/>
          </w:rPr>
          <w:t>9.1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rFonts w:cs="Arial"/>
            <w:noProof/>
            <w:lang w:val="fr-FR"/>
          </w:rPr>
          <w:t>Matrice d</w:t>
        </w:r>
        <w:r w:rsidRPr="005D3043">
          <w:rPr>
            <w:rStyle w:val="Hyperlink"/>
            <w:rFonts w:cs="Arial"/>
            <w:noProof/>
          </w:rPr>
          <w:t>e</w:t>
        </w:r>
        <w:r w:rsidRPr="005D3043">
          <w:rPr>
            <w:rStyle w:val="Hyperlink"/>
            <w:rFonts w:cs="Arial"/>
            <w:noProof/>
            <w:lang w:val="fr-FR"/>
          </w:rPr>
          <w:t xml:space="preserve"> traçabilité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57F3E" w:rsidRDefault="00657F3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388" w:history="1">
        <w:r w:rsidRPr="005D3043">
          <w:rPr>
            <w:rStyle w:val="Hyperlink"/>
            <w:noProof/>
            <w:lang w:val="fr-FR"/>
          </w:rPr>
          <w:t>9.2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D3043">
          <w:rPr>
            <w:rStyle w:val="Hyperlink"/>
            <w:noProof/>
            <w:lang w:val="fr-FR"/>
          </w:rPr>
          <w:t>Spécifications des Cas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63617" w:rsidRPr="00881CF1" w:rsidRDefault="00881CF1" w:rsidP="00881C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fldChar w:fldCharType="end"/>
      </w:r>
    </w:p>
    <w:p w:rsidR="00881CF1" w:rsidRDefault="00881CF1">
      <w:pPr>
        <w:widowControl/>
        <w:spacing w:line="240" w:lineRule="auto"/>
        <w:rPr>
          <w:rFonts w:ascii="Arial" w:hAnsi="Arial"/>
          <w:b/>
          <w:sz w:val="36"/>
          <w:lang w:val="fr-CA"/>
        </w:rPr>
      </w:pPr>
      <w:r>
        <w:rPr>
          <w:lang w:val="fr-CA"/>
        </w:rPr>
        <w:br w:type="page"/>
      </w:r>
    </w:p>
    <w:p w:rsidR="00063617" w:rsidRDefault="00063617" w:rsidP="00AA31A4">
      <w:pPr>
        <w:pStyle w:val="Title"/>
        <w:jc w:val="both"/>
      </w:pPr>
      <w:r>
        <w:rPr>
          <w:lang w:val="fr-CA"/>
        </w:rPr>
        <w:lastRenderedPageBreak/>
        <w:t xml:space="preserve">Table des </w:t>
      </w:r>
      <w:r w:rsidRPr="00063617">
        <w:t>figures</w:t>
      </w:r>
    </w:p>
    <w:p w:rsidR="00063617" w:rsidRPr="00063617" w:rsidRDefault="00063617" w:rsidP="00AA31A4">
      <w:pPr>
        <w:jc w:val="both"/>
      </w:pPr>
    </w:p>
    <w:p w:rsidR="00394BF6" w:rsidRDefault="00063617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="Arial"/>
          <w:sz w:val="24"/>
          <w:szCs w:val="24"/>
          <w:lang w:val="fr-CA"/>
        </w:rPr>
        <w:fldChar w:fldCharType="begin"/>
      </w:r>
      <w:r>
        <w:rPr>
          <w:rFonts w:cs="Arial"/>
          <w:sz w:val="24"/>
          <w:szCs w:val="24"/>
          <w:lang w:val="fr-CA"/>
        </w:rPr>
        <w:instrText xml:space="preserve"> TOC \h \z \c "Figure" </w:instrText>
      </w:r>
      <w:r>
        <w:rPr>
          <w:rFonts w:cs="Arial"/>
          <w:sz w:val="24"/>
          <w:szCs w:val="24"/>
          <w:lang w:val="fr-CA"/>
        </w:rPr>
        <w:fldChar w:fldCharType="separate"/>
      </w:r>
      <w:hyperlink w:anchor="_Toc395376826" w:history="1">
        <w:r w:rsidR="00394BF6" w:rsidRPr="009F23DD">
          <w:rPr>
            <w:rStyle w:val="Hyperlink"/>
            <w:rFonts w:ascii="Arial" w:hAnsi="Arial" w:cs="Arial"/>
            <w:noProof/>
            <w:lang w:val="fr-CA"/>
          </w:rPr>
          <w:t>Figure 1 - Diagramme des cas d'utilisation</w:t>
        </w:r>
        <w:r w:rsidR="00394BF6">
          <w:rPr>
            <w:noProof/>
            <w:webHidden/>
          </w:rPr>
          <w:tab/>
        </w:r>
        <w:r w:rsidR="00394BF6">
          <w:rPr>
            <w:noProof/>
            <w:webHidden/>
          </w:rPr>
          <w:fldChar w:fldCharType="begin"/>
        </w:r>
        <w:r w:rsidR="00394BF6">
          <w:rPr>
            <w:noProof/>
            <w:webHidden/>
          </w:rPr>
          <w:instrText xml:space="preserve"> PAGEREF _Toc395376826 \h </w:instrText>
        </w:r>
        <w:r w:rsidR="00394BF6">
          <w:rPr>
            <w:noProof/>
            <w:webHidden/>
          </w:rPr>
        </w:r>
        <w:r w:rsidR="00394BF6">
          <w:rPr>
            <w:noProof/>
            <w:webHidden/>
          </w:rPr>
          <w:fldChar w:fldCharType="separate"/>
        </w:r>
        <w:r w:rsidR="00394BF6">
          <w:rPr>
            <w:noProof/>
            <w:webHidden/>
          </w:rPr>
          <w:t>7</w:t>
        </w:r>
        <w:r w:rsidR="00394BF6"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27" w:history="1">
        <w:r w:rsidRPr="009F23DD">
          <w:rPr>
            <w:rStyle w:val="Hyperlink"/>
            <w:rFonts w:ascii="Arial" w:hAnsi="Arial" w:cs="Arial"/>
            <w:noProof/>
            <w:lang w:val="fr-CA"/>
          </w:rPr>
          <w:t>Figure 2 - UC01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28" w:history="1">
        <w:r w:rsidRPr="009F23DD">
          <w:rPr>
            <w:rStyle w:val="Hyperlink"/>
            <w:rFonts w:ascii="Arial" w:hAnsi="Arial" w:cs="Arial"/>
            <w:noProof/>
          </w:rPr>
          <w:t>Figure 3 - UC02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29" w:history="1">
        <w:r w:rsidRPr="009F23DD">
          <w:rPr>
            <w:rStyle w:val="Hyperlink"/>
            <w:rFonts w:ascii="Arial" w:hAnsi="Arial" w:cs="Arial"/>
            <w:noProof/>
          </w:rPr>
          <w:t>Figure 4 - UC03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0" w:history="1">
        <w:r w:rsidRPr="009F23DD">
          <w:rPr>
            <w:rStyle w:val="Hyperlink"/>
            <w:rFonts w:ascii="Arial" w:hAnsi="Arial" w:cs="Arial"/>
            <w:noProof/>
          </w:rPr>
          <w:t>Figure 5 - UC04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1" w:history="1">
        <w:r w:rsidRPr="009F23DD">
          <w:rPr>
            <w:rStyle w:val="Hyperlink"/>
            <w:rFonts w:ascii="Arial" w:hAnsi="Arial" w:cs="Arial"/>
            <w:noProof/>
          </w:rPr>
          <w:t>Figure 6 - UC05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2" w:history="1">
        <w:r w:rsidRPr="009F23DD">
          <w:rPr>
            <w:rStyle w:val="Hyperlink"/>
            <w:rFonts w:ascii="Arial" w:hAnsi="Arial" w:cs="Arial"/>
            <w:noProof/>
          </w:rPr>
          <w:t>Figure 7 - UC06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3" w:history="1">
        <w:r w:rsidRPr="009F23DD">
          <w:rPr>
            <w:rStyle w:val="Hyperlink"/>
            <w:rFonts w:ascii="Arial" w:hAnsi="Arial" w:cs="Arial"/>
            <w:noProof/>
          </w:rPr>
          <w:t>Figure 8 - UC07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4" w:history="1">
        <w:r w:rsidRPr="009F23DD">
          <w:rPr>
            <w:rStyle w:val="Hyperlink"/>
            <w:rFonts w:ascii="Arial" w:hAnsi="Arial" w:cs="Arial"/>
            <w:noProof/>
          </w:rPr>
          <w:t>Figure 9 - OC08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5" w:history="1">
        <w:r w:rsidRPr="009F23DD">
          <w:rPr>
            <w:rStyle w:val="Hyperlink"/>
            <w:rFonts w:ascii="Arial" w:hAnsi="Arial" w:cs="Arial"/>
            <w:noProof/>
          </w:rPr>
          <w:t>Figure 10 - Sommaire des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6" w:history="1">
        <w:r w:rsidRPr="009F23DD">
          <w:rPr>
            <w:rStyle w:val="Hyperlink"/>
            <w:rFonts w:ascii="Arial" w:hAnsi="Arial" w:cs="Arial"/>
            <w:noProof/>
            <w:lang w:val="fr-CA"/>
          </w:rPr>
          <w:t>Figure 11</w:t>
        </w:r>
        <w:r w:rsidRPr="009F23DD">
          <w:rPr>
            <w:rStyle w:val="Hyperlink"/>
            <w:rFonts w:ascii="Arial" w:hAnsi="Arial" w:cs="Arial"/>
            <w:noProof/>
          </w:rPr>
          <w:t xml:space="preserve"> </w:t>
        </w:r>
        <w:r w:rsidRPr="009F23DD">
          <w:rPr>
            <w:rStyle w:val="Hyperlink"/>
            <w:rFonts w:ascii="Arial" w:hAnsi="Arial" w:cs="Arial"/>
            <w:noProof/>
            <w:lang w:val="fr-CA"/>
          </w:rPr>
          <w:t>- UC du capitaine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7" w:history="1">
        <w:r w:rsidRPr="009F23DD">
          <w:rPr>
            <w:rStyle w:val="Hyperlink"/>
            <w:rFonts w:ascii="Arial" w:hAnsi="Arial" w:cs="Arial"/>
            <w:noProof/>
          </w:rPr>
          <w:t>Figure 12 - UC des membres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8" w:history="1">
        <w:r w:rsidRPr="009F23DD">
          <w:rPr>
            <w:rStyle w:val="Hyperlink"/>
            <w:rFonts w:ascii="Arial" w:hAnsi="Arial" w:cs="Arial"/>
            <w:noProof/>
            <w:lang w:val="fr-CA"/>
          </w:rPr>
          <w:t>Figure 13</w:t>
        </w:r>
        <w:r w:rsidRPr="009F23DD">
          <w:rPr>
            <w:rStyle w:val="Hyperlink"/>
            <w:rFonts w:ascii="Arial" w:hAnsi="Arial" w:cs="Arial"/>
            <w:noProof/>
          </w:rPr>
          <w:t xml:space="preserve"> </w:t>
        </w:r>
        <w:r w:rsidRPr="009F23DD">
          <w:rPr>
            <w:rStyle w:val="Hyperlink"/>
            <w:rFonts w:ascii="Arial" w:hAnsi="Arial" w:cs="Arial"/>
            <w:noProof/>
            <w:lang w:val="fr-CA"/>
          </w:rPr>
          <w:t>- UC de ressource humaine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39" w:history="1">
        <w:r w:rsidRPr="009F23DD">
          <w:rPr>
            <w:rStyle w:val="Hyperlink"/>
            <w:rFonts w:ascii="Arial" w:hAnsi="Arial" w:cs="Arial"/>
            <w:noProof/>
            <w:lang w:val="fr-CA"/>
          </w:rPr>
          <w:t>Figure 14 - UC des administrateurs de club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94BF6" w:rsidRDefault="00394BF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5376840" w:history="1">
        <w:r w:rsidRPr="009F23DD">
          <w:rPr>
            <w:rStyle w:val="Hyperlink"/>
            <w:rFonts w:ascii="Arial" w:hAnsi="Arial" w:cs="Arial"/>
            <w:noProof/>
            <w:lang w:val="fr-CA"/>
          </w:rPr>
          <w:t>Figure 15 - UC des administrateurs de l'ETS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_Toc395376840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2902" w:rsidRPr="00C52CBE" w:rsidRDefault="00063617" w:rsidP="00111D7F">
      <w:pPr>
        <w:pStyle w:val="Title"/>
        <w:rPr>
          <w:lang w:val="fr-CA"/>
        </w:rPr>
      </w:pPr>
      <w:r>
        <w:rPr>
          <w:lang w:val="fr-CA"/>
        </w:rPr>
        <w:fldChar w:fldCharType="end"/>
      </w:r>
      <w:r w:rsidR="002B2902" w:rsidRPr="00C52CBE">
        <w:rPr>
          <w:lang w:val="fr-CA"/>
        </w:rPr>
        <w:br w:type="page"/>
      </w:r>
      <w:r w:rsidR="002B2902" w:rsidRPr="00C52CBE">
        <w:rPr>
          <w:lang w:val="fr-CA"/>
        </w:rPr>
        <w:lastRenderedPageBreak/>
        <w:fldChar w:fldCharType="begin"/>
      </w:r>
      <w:r w:rsidR="002B2902" w:rsidRPr="00C52CBE">
        <w:rPr>
          <w:lang w:val="fr-CA"/>
        </w:rPr>
        <w:instrText xml:space="preserve"> TITLE  \* MERGEFORMAT </w:instrText>
      </w:r>
      <w:r w:rsidR="002B2902" w:rsidRPr="00C52CBE">
        <w:rPr>
          <w:lang w:val="fr-CA"/>
        </w:rPr>
        <w:fldChar w:fldCharType="separate"/>
      </w:r>
      <w:r w:rsidR="002B2902" w:rsidRPr="00C52CBE">
        <w:rPr>
          <w:lang w:val="fr-CA"/>
        </w:rPr>
        <w:t xml:space="preserve">Document de </w:t>
      </w:r>
      <w:r w:rsidR="002B2902" w:rsidRPr="00111D7F">
        <w:t>vision</w:t>
      </w:r>
      <w:r w:rsidR="002B2902" w:rsidRPr="00111D7F">
        <w:fldChar w:fldCharType="end"/>
      </w:r>
    </w:p>
    <w:p w:rsidR="008546D8" w:rsidRPr="00C52CBE" w:rsidRDefault="008546D8" w:rsidP="00111D7F">
      <w:pPr>
        <w:pStyle w:val="Heading1"/>
      </w:pPr>
      <w:bookmarkStart w:id="0" w:name="_Toc395368678"/>
      <w:bookmarkStart w:id="1" w:name="_Toc395375453"/>
      <w:bookmarkStart w:id="2" w:name="_Toc395376356"/>
      <w:r w:rsidRPr="00111D7F">
        <w:t>Introduction</w:t>
      </w:r>
      <w:bookmarkEnd w:id="0"/>
      <w:bookmarkEnd w:id="1"/>
      <w:bookmarkEnd w:id="2"/>
    </w:p>
    <w:p w:rsidR="008546D8" w:rsidRDefault="008546D8" w:rsidP="008D60FD">
      <w:pPr>
        <w:pStyle w:val="Heading2"/>
      </w:pPr>
      <w:bookmarkStart w:id="3" w:name="_Toc395368679"/>
      <w:bookmarkStart w:id="4" w:name="_Toc395375454"/>
      <w:bookmarkStart w:id="5" w:name="_Toc395376357"/>
      <w:proofErr w:type="spellStart"/>
      <w:r w:rsidRPr="008D60FD">
        <w:t>Objectif</w:t>
      </w:r>
      <w:bookmarkEnd w:id="3"/>
      <w:bookmarkEnd w:id="4"/>
      <w:bookmarkEnd w:id="5"/>
      <w:proofErr w:type="spellEnd"/>
    </w:p>
    <w:p w:rsidR="00111D7F" w:rsidRPr="00111D7F" w:rsidRDefault="00111D7F" w:rsidP="008D60FD"/>
    <w:p w:rsidR="00AC1FE8" w:rsidRPr="00C52CBE" w:rsidRDefault="008502EC" w:rsidP="00111D7F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L’objectif de ce SRS est de définir, détailler et analyser les différentes exigences fonctionnelles et non fonctionnelles du projet de </w:t>
      </w:r>
      <w:r w:rsidR="00AC1FE8" w:rsidRPr="00C52CBE">
        <w:rPr>
          <w:rFonts w:ascii="Arial" w:hAnsi="Arial" w:cs="Arial"/>
          <w:sz w:val="24"/>
          <w:szCs w:val="24"/>
          <w:lang w:val="fr-CA"/>
        </w:rPr>
        <w:t>gestion de club étudiant « </w:t>
      </w:r>
      <w:proofErr w:type="spellStart"/>
      <w:r w:rsidR="00AC1FE8" w:rsidRPr="00C52CBE">
        <w:rPr>
          <w:rFonts w:ascii="Arial" w:hAnsi="Arial" w:cs="Arial"/>
          <w:sz w:val="24"/>
          <w:szCs w:val="24"/>
          <w:lang w:val="fr-CA"/>
        </w:rPr>
        <w:t>SimplETS</w:t>
      </w:r>
      <w:proofErr w:type="spellEnd"/>
      <w:r w:rsidR="00AC1FE8" w:rsidRPr="00C52CBE">
        <w:rPr>
          <w:rFonts w:ascii="Arial" w:hAnsi="Arial" w:cs="Arial"/>
          <w:sz w:val="24"/>
          <w:szCs w:val="24"/>
          <w:lang w:val="fr-CA"/>
        </w:rPr>
        <w:t xml:space="preserve"> » développé pour 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l’équipe </w:t>
      </w:r>
      <w:r w:rsidR="00E538D0" w:rsidRPr="00C52CBE">
        <w:rPr>
          <w:rFonts w:ascii="Arial" w:hAnsi="Arial" w:cs="Arial"/>
          <w:sz w:val="24"/>
          <w:szCs w:val="24"/>
          <w:lang w:val="fr-CA"/>
        </w:rPr>
        <w:t>« </w:t>
      </w:r>
      <w:proofErr w:type="spellStart"/>
      <w:r w:rsidR="00AC1FE8" w:rsidRPr="00C52CBE">
        <w:rPr>
          <w:rFonts w:ascii="Arial" w:hAnsi="Arial" w:cs="Arial"/>
          <w:sz w:val="24"/>
          <w:szCs w:val="24"/>
          <w:lang w:val="fr-CA"/>
        </w:rPr>
        <w:t>Sporacid</w:t>
      </w:r>
      <w:proofErr w:type="spellEnd"/>
      <w:r w:rsidR="00AC1FE8" w:rsidRPr="00C52CBE">
        <w:rPr>
          <w:rFonts w:ascii="Arial" w:hAnsi="Arial" w:cs="Arial"/>
          <w:sz w:val="24"/>
          <w:szCs w:val="24"/>
          <w:lang w:val="fr-CA"/>
        </w:rPr>
        <w:t xml:space="preserve"> studio</w:t>
      </w:r>
      <w:r w:rsidR="00E538D0" w:rsidRPr="00C52CBE">
        <w:rPr>
          <w:rFonts w:ascii="Arial" w:hAnsi="Arial" w:cs="Arial"/>
          <w:sz w:val="24"/>
          <w:szCs w:val="24"/>
          <w:lang w:val="fr-CA"/>
        </w:rPr>
        <w:t> »</w:t>
      </w:r>
      <w:r w:rsidRPr="00C52CBE">
        <w:rPr>
          <w:rFonts w:ascii="Arial" w:hAnsi="Arial" w:cs="Arial"/>
          <w:sz w:val="24"/>
          <w:szCs w:val="24"/>
          <w:lang w:val="fr-CA"/>
        </w:rPr>
        <w:t>. Ce document présente les diff</w:t>
      </w:r>
      <w:r w:rsidR="00AC1FE8" w:rsidRPr="00C52CBE">
        <w:rPr>
          <w:rFonts w:ascii="Arial" w:hAnsi="Arial" w:cs="Arial"/>
          <w:sz w:val="24"/>
          <w:szCs w:val="24"/>
          <w:lang w:val="fr-CA"/>
        </w:rPr>
        <w:t xml:space="preserve">érents cas d’utilisations, les </w:t>
      </w:r>
      <w:r w:rsidRPr="00C52CBE">
        <w:rPr>
          <w:rFonts w:ascii="Arial" w:hAnsi="Arial" w:cs="Arial"/>
          <w:sz w:val="24"/>
          <w:szCs w:val="24"/>
          <w:lang w:val="fr-CA"/>
        </w:rPr>
        <w:t>contraintes applicables, les interfaces graphi</w:t>
      </w:r>
      <w:r w:rsidR="00AC1FE8" w:rsidRPr="00C52CBE">
        <w:rPr>
          <w:rFonts w:ascii="Arial" w:hAnsi="Arial" w:cs="Arial"/>
          <w:sz w:val="24"/>
          <w:szCs w:val="24"/>
          <w:lang w:val="fr-CA"/>
        </w:rPr>
        <w:t xml:space="preserve">ques ainsi que les différentes </w:t>
      </w:r>
      <w:r w:rsidRPr="00C52CBE">
        <w:rPr>
          <w:rFonts w:ascii="Arial" w:hAnsi="Arial" w:cs="Arial"/>
          <w:sz w:val="24"/>
          <w:szCs w:val="24"/>
          <w:lang w:val="fr-CA"/>
        </w:rPr>
        <w:t>modifications apportées suite au</w:t>
      </w:r>
      <w:r w:rsidR="00AC1FE8" w:rsidRPr="00C52CBE">
        <w:rPr>
          <w:rFonts w:ascii="Arial" w:hAnsi="Arial" w:cs="Arial"/>
          <w:sz w:val="24"/>
          <w:szCs w:val="24"/>
          <w:lang w:val="fr-CA"/>
        </w:rPr>
        <w:t>x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test</w:t>
      </w:r>
      <w:r w:rsidR="00AC1FE8" w:rsidRPr="00C52CBE">
        <w:rPr>
          <w:rFonts w:ascii="Arial" w:hAnsi="Arial" w:cs="Arial"/>
          <w:sz w:val="24"/>
          <w:szCs w:val="24"/>
          <w:lang w:val="fr-CA"/>
        </w:rPr>
        <w:t>s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avec les utilisateurs.</w:t>
      </w:r>
    </w:p>
    <w:p w:rsidR="008546D8" w:rsidRDefault="008546D8" w:rsidP="008D60FD">
      <w:pPr>
        <w:pStyle w:val="Heading2"/>
      </w:pPr>
      <w:bookmarkStart w:id="6" w:name="_Toc395368680"/>
      <w:bookmarkStart w:id="7" w:name="_Toc395375455"/>
      <w:bookmarkStart w:id="8" w:name="_Toc395376358"/>
      <w:proofErr w:type="spellStart"/>
      <w:r w:rsidRPr="008D60FD">
        <w:t>Portée</w:t>
      </w:r>
      <w:bookmarkEnd w:id="6"/>
      <w:bookmarkEnd w:id="7"/>
      <w:bookmarkEnd w:id="8"/>
      <w:proofErr w:type="spellEnd"/>
    </w:p>
    <w:p w:rsidR="008D60FD" w:rsidRPr="008D60FD" w:rsidRDefault="008D60FD" w:rsidP="008D60FD"/>
    <w:p w:rsidR="00B64D14" w:rsidRPr="00C52CBE" w:rsidRDefault="00F83CA4" w:rsidP="008D60FD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r w:rsidR="008D12B4" w:rsidRPr="00C52CBE">
        <w:rPr>
          <w:rFonts w:ascii="Arial" w:hAnsi="Arial" w:cs="Arial"/>
          <w:sz w:val="24"/>
          <w:szCs w:val="24"/>
          <w:lang w:val="fr-CA"/>
        </w:rPr>
        <w:t>« </w:t>
      </w:r>
      <w:proofErr w:type="spellStart"/>
      <w:r w:rsidR="008D12B4" w:rsidRPr="00C52CBE">
        <w:rPr>
          <w:rFonts w:ascii="Arial" w:hAnsi="Arial" w:cs="Arial"/>
          <w:sz w:val="24"/>
          <w:szCs w:val="24"/>
          <w:lang w:val="fr-CA"/>
        </w:rPr>
        <w:t>Gest</w:t>
      </w:r>
      <w:proofErr w:type="spellEnd"/>
      <w:r w:rsidR="008D12B4" w:rsidRPr="00C52CBE">
        <w:rPr>
          <w:rFonts w:ascii="Arial" w:hAnsi="Arial" w:cs="Arial"/>
          <w:sz w:val="24"/>
          <w:szCs w:val="24"/>
          <w:lang w:val="fr-CA"/>
        </w:rPr>
        <w:t xml:space="preserve">-LIFE » </w:t>
      </w:r>
      <w:r w:rsidR="00096F3F"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r w:rsidR="008D12B4" w:rsidRPr="00C52CBE">
        <w:rPr>
          <w:rFonts w:ascii="Arial" w:hAnsi="Arial" w:cs="Arial"/>
          <w:sz w:val="24"/>
          <w:szCs w:val="24"/>
          <w:lang w:val="fr-CA"/>
        </w:rPr>
        <w:t>est un logiciel actuellement en place, mais</w:t>
      </w:r>
      <w:r w:rsidR="00572401"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r w:rsidR="008D12B4" w:rsidRPr="00C52CBE">
        <w:rPr>
          <w:rFonts w:ascii="Arial" w:hAnsi="Arial" w:cs="Arial"/>
          <w:sz w:val="24"/>
          <w:szCs w:val="24"/>
          <w:lang w:val="fr-CA"/>
        </w:rPr>
        <w:t xml:space="preserve">ce dernier </w:t>
      </w:r>
      <w:r w:rsidR="00096F3F" w:rsidRPr="00C52CBE">
        <w:rPr>
          <w:rFonts w:ascii="Arial" w:hAnsi="Arial" w:cs="Arial"/>
          <w:sz w:val="24"/>
          <w:szCs w:val="24"/>
          <w:lang w:val="fr-CA"/>
        </w:rPr>
        <w:t>ne répond pas au</w:t>
      </w:r>
      <w:r w:rsidR="008D12B4" w:rsidRPr="00C52CBE">
        <w:rPr>
          <w:rFonts w:ascii="Arial" w:hAnsi="Arial" w:cs="Arial"/>
          <w:sz w:val="24"/>
          <w:szCs w:val="24"/>
          <w:lang w:val="fr-CA"/>
        </w:rPr>
        <w:t>x</w:t>
      </w:r>
      <w:r w:rsidR="00096F3F" w:rsidRPr="00C52CBE">
        <w:rPr>
          <w:rFonts w:ascii="Arial" w:hAnsi="Arial" w:cs="Arial"/>
          <w:sz w:val="24"/>
          <w:szCs w:val="24"/>
          <w:lang w:val="fr-CA"/>
        </w:rPr>
        <w:t xml:space="preserve"> besoin</w:t>
      </w:r>
      <w:r w:rsidR="008D12B4" w:rsidRPr="00C52CBE">
        <w:rPr>
          <w:rFonts w:ascii="Arial" w:hAnsi="Arial" w:cs="Arial"/>
          <w:sz w:val="24"/>
          <w:szCs w:val="24"/>
          <w:lang w:val="fr-CA"/>
        </w:rPr>
        <w:t>s</w:t>
      </w:r>
      <w:r w:rsidR="00096F3F" w:rsidRPr="00C52CBE">
        <w:rPr>
          <w:rFonts w:ascii="Arial" w:hAnsi="Arial" w:cs="Arial"/>
          <w:sz w:val="24"/>
          <w:szCs w:val="24"/>
          <w:lang w:val="fr-CA"/>
        </w:rPr>
        <w:t xml:space="preserve"> des</w:t>
      </w:r>
      <w:r w:rsidR="00572401" w:rsidRPr="00C52CBE">
        <w:rPr>
          <w:rFonts w:ascii="Arial" w:hAnsi="Arial" w:cs="Arial"/>
          <w:sz w:val="24"/>
          <w:szCs w:val="24"/>
          <w:lang w:val="fr-CA"/>
        </w:rPr>
        <w:t xml:space="preserve"> club</w:t>
      </w:r>
      <w:r w:rsidR="00096F3F" w:rsidRPr="00C52CBE">
        <w:rPr>
          <w:rFonts w:ascii="Arial" w:hAnsi="Arial" w:cs="Arial"/>
          <w:sz w:val="24"/>
          <w:szCs w:val="24"/>
          <w:lang w:val="fr-CA"/>
        </w:rPr>
        <w:t xml:space="preserve">s </w:t>
      </w:r>
      <w:r w:rsidR="008D12B4" w:rsidRPr="00C52CBE">
        <w:rPr>
          <w:rFonts w:ascii="Arial" w:hAnsi="Arial" w:cs="Arial"/>
          <w:sz w:val="24"/>
          <w:szCs w:val="24"/>
          <w:lang w:val="fr-CA"/>
        </w:rPr>
        <w:t>et il</w:t>
      </w:r>
      <w:r w:rsidR="00572401" w:rsidRPr="00C52CBE">
        <w:rPr>
          <w:rFonts w:ascii="Arial" w:hAnsi="Arial" w:cs="Arial"/>
          <w:sz w:val="24"/>
          <w:szCs w:val="24"/>
          <w:lang w:val="fr-CA"/>
        </w:rPr>
        <w:t xml:space="preserve"> n’est</w:t>
      </w:r>
      <w:r w:rsidR="008D12B4" w:rsidRPr="00C52CBE">
        <w:rPr>
          <w:rFonts w:ascii="Arial" w:hAnsi="Arial" w:cs="Arial"/>
          <w:sz w:val="24"/>
          <w:szCs w:val="24"/>
          <w:lang w:val="fr-CA"/>
        </w:rPr>
        <w:t xml:space="preserve"> que</w:t>
      </w:r>
      <w:r w:rsidR="00096F3F" w:rsidRPr="00C52CBE">
        <w:rPr>
          <w:rFonts w:ascii="Arial" w:hAnsi="Arial" w:cs="Arial"/>
          <w:sz w:val="24"/>
          <w:szCs w:val="24"/>
          <w:lang w:val="fr-CA"/>
        </w:rPr>
        <w:t xml:space="preserve"> partiellement utilisé, à cause de div</w:t>
      </w:r>
      <w:r w:rsidR="008D12B4" w:rsidRPr="00C52CBE">
        <w:rPr>
          <w:rFonts w:ascii="Arial" w:hAnsi="Arial" w:cs="Arial"/>
          <w:sz w:val="24"/>
          <w:szCs w:val="24"/>
          <w:lang w:val="fr-CA"/>
        </w:rPr>
        <w:t>erse frustrations de la part de</w:t>
      </w:r>
      <w:r w:rsidR="00096F3F"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r w:rsidR="008D12B4" w:rsidRPr="00C52CBE">
        <w:rPr>
          <w:rFonts w:ascii="Arial" w:hAnsi="Arial" w:cs="Arial"/>
          <w:sz w:val="24"/>
          <w:szCs w:val="24"/>
          <w:lang w:val="fr-CA"/>
        </w:rPr>
        <w:t xml:space="preserve">ces </w:t>
      </w:r>
      <w:r w:rsidR="00096F3F" w:rsidRPr="00C52CBE">
        <w:rPr>
          <w:rFonts w:ascii="Arial" w:hAnsi="Arial" w:cs="Arial"/>
          <w:sz w:val="24"/>
          <w:szCs w:val="24"/>
          <w:lang w:val="fr-CA"/>
        </w:rPr>
        <w:t>utilisateur</w:t>
      </w:r>
      <w:r w:rsidR="00997B1C" w:rsidRPr="00C52CBE">
        <w:rPr>
          <w:rFonts w:ascii="Arial" w:hAnsi="Arial" w:cs="Arial"/>
          <w:sz w:val="24"/>
          <w:szCs w:val="24"/>
          <w:lang w:val="fr-CA"/>
        </w:rPr>
        <w:t xml:space="preserve">s. </w:t>
      </w:r>
      <w:r w:rsidR="008D12B4" w:rsidRPr="00C52CBE">
        <w:rPr>
          <w:rFonts w:ascii="Arial" w:hAnsi="Arial" w:cs="Arial"/>
          <w:sz w:val="24"/>
          <w:szCs w:val="24"/>
          <w:lang w:val="fr-CA"/>
        </w:rPr>
        <w:t xml:space="preserve">Excel, un outil très puissant aussi utilisé dans le cadre de la gestion des clubs,  souffre de plusieurs lacunes </w:t>
      </w:r>
      <w:r w:rsidR="004F44E7" w:rsidRPr="00C52CBE">
        <w:rPr>
          <w:rFonts w:ascii="Arial" w:hAnsi="Arial" w:cs="Arial"/>
          <w:sz w:val="24"/>
          <w:szCs w:val="24"/>
          <w:lang w:val="fr-CA"/>
        </w:rPr>
        <w:t>fonctionnelles</w:t>
      </w:r>
      <w:r w:rsidR="008D12B4" w:rsidRPr="00C52CBE">
        <w:rPr>
          <w:rFonts w:ascii="Arial" w:hAnsi="Arial" w:cs="Arial"/>
          <w:sz w:val="24"/>
          <w:szCs w:val="24"/>
          <w:lang w:val="fr-CA"/>
        </w:rPr>
        <w:t xml:space="preserve"> (impossibilité d’avoir plusieurs simultanément, sécurité difficile, etc.) l’empêchant d’être un </w:t>
      </w:r>
      <w:r w:rsidR="004F44E7" w:rsidRPr="00C52CBE">
        <w:rPr>
          <w:rFonts w:ascii="Arial" w:hAnsi="Arial" w:cs="Arial"/>
          <w:sz w:val="24"/>
          <w:szCs w:val="24"/>
          <w:lang w:val="fr-CA"/>
        </w:rPr>
        <w:t>outil</w:t>
      </w:r>
      <w:r w:rsidR="008D12B4" w:rsidRPr="00C52CBE">
        <w:rPr>
          <w:rFonts w:ascii="Arial" w:hAnsi="Arial" w:cs="Arial"/>
          <w:sz w:val="24"/>
          <w:szCs w:val="24"/>
          <w:lang w:val="fr-CA"/>
        </w:rPr>
        <w:t xml:space="preserve"> acceptable dans </w:t>
      </w:r>
      <w:r w:rsidR="004F44E7" w:rsidRPr="00C52CBE">
        <w:rPr>
          <w:rFonts w:ascii="Arial" w:hAnsi="Arial" w:cs="Arial"/>
          <w:sz w:val="24"/>
          <w:szCs w:val="24"/>
          <w:lang w:val="fr-CA"/>
        </w:rPr>
        <w:t>la situation actuelle</w:t>
      </w:r>
      <w:r w:rsidR="008D12B4" w:rsidRPr="00C52CBE">
        <w:rPr>
          <w:rFonts w:ascii="Arial" w:hAnsi="Arial" w:cs="Arial"/>
          <w:sz w:val="24"/>
          <w:szCs w:val="24"/>
          <w:lang w:val="fr-CA"/>
        </w:rPr>
        <w:t>.</w:t>
      </w:r>
    </w:p>
    <w:p w:rsidR="00F83CA4" w:rsidRPr="00C52CBE" w:rsidRDefault="00F83CA4" w:rsidP="008D60FD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F83CA4" w:rsidRPr="00C52CBE" w:rsidRDefault="00F83CA4" w:rsidP="008D60FD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Notre système va donc couvrir les principaux besoins émit par les utilisateurs, soient :</w:t>
      </w:r>
    </w:p>
    <w:p w:rsidR="00F83CA4" w:rsidRPr="00C52CBE" w:rsidRDefault="00F83CA4" w:rsidP="008D60FD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Gestion des membres</w:t>
      </w:r>
    </w:p>
    <w:p w:rsidR="00F83CA4" w:rsidRPr="00C52CBE" w:rsidRDefault="00F83CA4" w:rsidP="008D60FD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Gestion des commandites</w:t>
      </w:r>
    </w:p>
    <w:p w:rsidR="00F83CA4" w:rsidRPr="00C52CBE" w:rsidRDefault="00F83CA4" w:rsidP="008D60FD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Gestion des fournisseurs</w:t>
      </w:r>
    </w:p>
    <w:p w:rsidR="00F83CA4" w:rsidRPr="00C52CBE" w:rsidRDefault="00F83CA4" w:rsidP="008D60FD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Authentification sécurisée</w:t>
      </w:r>
    </w:p>
    <w:p w:rsidR="00F83CA4" w:rsidRPr="00C52CBE" w:rsidRDefault="00F83CA4" w:rsidP="008D60FD">
      <w:pPr>
        <w:pStyle w:val="ListParagraph"/>
        <w:numPr>
          <w:ilvl w:val="0"/>
          <w:numId w:val="5"/>
        </w:num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Profil utilisateur</w:t>
      </w:r>
    </w:p>
    <w:p w:rsidR="00876660" w:rsidRDefault="00876660">
      <w:pPr>
        <w:widowControl/>
        <w:spacing w:line="240" w:lineRule="auto"/>
        <w:rPr>
          <w:rFonts w:ascii="Arial" w:hAnsi="Arial" w:cs="Arial"/>
          <w:b/>
          <w:sz w:val="24"/>
          <w:szCs w:val="24"/>
        </w:rPr>
      </w:pPr>
      <w:bookmarkStart w:id="9" w:name="_Toc395368681"/>
      <w:r>
        <w:rPr>
          <w:rFonts w:cs="Arial"/>
          <w:szCs w:val="24"/>
        </w:rPr>
        <w:br w:type="page"/>
      </w:r>
    </w:p>
    <w:p w:rsidR="008546D8" w:rsidRPr="00C52CBE" w:rsidRDefault="008546D8" w:rsidP="00CD7350">
      <w:pPr>
        <w:pStyle w:val="Heading2"/>
      </w:pPr>
      <w:bookmarkStart w:id="10" w:name="_Toc395375456"/>
      <w:bookmarkStart w:id="11" w:name="_Toc395376359"/>
      <w:proofErr w:type="spellStart"/>
      <w:r w:rsidRPr="00CD7350">
        <w:lastRenderedPageBreak/>
        <w:t>Références</w:t>
      </w:r>
      <w:bookmarkEnd w:id="9"/>
      <w:bookmarkEnd w:id="10"/>
      <w:bookmarkEnd w:id="11"/>
      <w:proofErr w:type="spellEnd"/>
    </w:p>
    <w:p w:rsidR="00F83CA4" w:rsidRPr="00C52CBE" w:rsidRDefault="00F83CA4" w:rsidP="00AA31A4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u w:val="single"/>
          <w:lang w:val="fr-CA"/>
        </w:rPr>
        <w:t>Document de vision :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Vi</w:t>
      </w:r>
      <w:r w:rsidR="00E660DA" w:rsidRPr="00C52CBE">
        <w:rPr>
          <w:rFonts w:ascii="Arial" w:hAnsi="Arial" w:cs="Arial"/>
          <w:sz w:val="24"/>
          <w:szCs w:val="24"/>
          <w:lang w:val="fr-CA"/>
        </w:rPr>
        <w:t>sion.docx</w:t>
      </w:r>
    </w:p>
    <w:p w:rsidR="00547F64" w:rsidRPr="00C52CBE" w:rsidRDefault="00547F64" w:rsidP="00AA31A4">
      <w:pPr>
        <w:pStyle w:val="ListParagraph"/>
        <w:numPr>
          <w:ilvl w:val="0"/>
          <w:numId w:val="6"/>
        </w:numPr>
        <w:spacing w:after="12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u w:val="single"/>
          <w:lang w:val="fr-CA"/>
        </w:rPr>
        <w:t>Modèle du domaine :</w:t>
      </w:r>
      <w:r w:rsidR="00E660DA"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E660DA" w:rsidRPr="00C52CBE">
        <w:rPr>
          <w:rFonts w:ascii="Arial" w:hAnsi="Arial" w:cs="Arial"/>
          <w:sz w:val="24"/>
          <w:szCs w:val="24"/>
          <w:lang w:val="fr-CA"/>
        </w:rPr>
        <w:t>GCS.vpp</w:t>
      </w:r>
      <w:proofErr w:type="spellEnd"/>
    </w:p>
    <w:p w:rsidR="000A4542" w:rsidRDefault="000A4542" w:rsidP="00AA31A4">
      <w:pPr>
        <w:widowControl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546D8" w:rsidRDefault="008546D8" w:rsidP="00CD7350">
      <w:pPr>
        <w:pStyle w:val="Heading2"/>
      </w:pPr>
      <w:bookmarkStart w:id="12" w:name="_Toc395368682"/>
      <w:bookmarkStart w:id="13" w:name="_Toc395375457"/>
      <w:bookmarkStart w:id="14" w:name="_Toc395376360"/>
      <w:proofErr w:type="spellStart"/>
      <w:r w:rsidRPr="00CD7350">
        <w:t>Hypothèses</w:t>
      </w:r>
      <w:proofErr w:type="spellEnd"/>
      <w:r w:rsidRPr="00C52CBE">
        <w:t xml:space="preserve"> </w:t>
      </w:r>
      <w:proofErr w:type="gramStart"/>
      <w:r w:rsidRPr="00C52CBE">
        <w:t>et</w:t>
      </w:r>
      <w:proofErr w:type="gramEnd"/>
      <w:r w:rsidRPr="00C52CBE">
        <w:t xml:space="preserve"> </w:t>
      </w:r>
      <w:proofErr w:type="spellStart"/>
      <w:r w:rsidRPr="00C52CBE">
        <w:t>dépendances</w:t>
      </w:r>
      <w:bookmarkEnd w:id="12"/>
      <w:bookmarkEnd w:id="13"/>
      <w:bookmarkEnd w:id="14"/>
      <w:proofErr w:type="spellEnd"/>
    </w:p>
    <w:p w:rsidR="00111D7F" w:rsidRPr="00111D7F" w:rsidRDefault="00111D7F" w:rsidP="00111D7F"/>
    <w:p w:rsidR="00CD7350" w:rsidRDefault="004C4D1C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Les </w:t>
      </w:r>
      <w:r w:rsidR="007A1C54" w:rsidRPr="00C52CBE">
        <w:rPr>
          <w:rFonts w:ascii="Arial" w:hAnsi="Arial" w:cs="Arial"/>
          <w:sz w:val="24"/>
          <w:szCs w:val="24"/>
          <w:lang w:val="fr-CA"/>
        </w:rPr>
        <w:t>hypothèses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et dépendances du document de vision sont également </w:t>
      </w:r>
      <w:r w:rsidR="007A1C54" w:rsidRPr="00C52CBE">
        <w:rPr>
          <w:rFonts w:ascii="Arial" w:hAnsi="Arial" w:cs="Arial"/>
          <w:sz w:val="24"/>
          <w:szCs w:val="24"/>
          <w:lang w:val="fr-CA"/>
        </w:rPr>
        <w:t>applicables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dans le SRS. </w:t>
      </w:r>
    </w:p>
    <w:p w:rsidR="00CD7350" w:rsidRDefault="00CD7350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4C4D1C" w:rsidRPr="00C52CBE" w:rsidRDefault="004C4D1C" w:rsidP="007E70A5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À des </w:t>
      </w:r>
      <w:r w:rsidR="007A1C54" w:rsidRPr="00C52CBE">
        <w:rPr>
          <w:rFonts w:ascii="Arial" w:hAnsi="Arial" w:cs="Arial"/>
          <w:sz w:val="24"/>
          <w:szCs w:val="24"/>
          <w:lang w:val="fr-CA"/>
        </w:rPr>
        <w:t>fins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de simplicité, voici une retranscription.</w:t>
      </w:r>
    </w:p>
    <w:p w:rsidR="004E7890" w:rsidRPr="00C52CBE" w:rsidRDefault="004C4D1C" w:rsidP="00AA31A4">
      <w:pPr>
        <w:pStyle w:val="BodyText"/>
        <w:spacing w:line="360" w:lineRule="auto"/>
        <w:jc w:val="both"/>
        <w:rPr>
          <w:rFonts w:ascii="Arial" w:hAnsi="Arial" w:cs="Arial"/>
          <w:sz w:val="24"/>
          <w:szCs w:val="24"/>
          <w:lang w:val="fr-CA" w:eastAsia="fr-CA"/>
        </w:rPr>
      </w:pPr>
      <w:r w:rsidRPr="00C52CBE">
        <w:rPr>
          <w:rFonts w:ascii="Arial" w:hAnsi="Arial" w:cs="Arial"/>
          <w:sz w:val="24"/>
          <w:szCs w:val="24"/>
          <w:lang w:val="fr-CA" w:eastAsia="fr-CA"/>
        </w:rPr>
        <w:t>« </w:t>
      </w:r>
      <w:r w:rsidR="004E7890" w:rsidRPr="00C52CBE">
        <w:rPr>
          <w:rFonts w:ascii="Arial" w:hAnsi="Arial" w:cs="Arial"/>
          <w:sz w:val="24"/>
          <w:szCs w:val="24"/>
          <w:lang w:val="fr-CA" w:eastAsia="fr-CA"/>
        </w:rPr>
        <w:t xml:space="preserve">Afin de mener à terme l’application Web </w:t>
      </w:r>
      <w:r w:rsidR="004E7890" w:rsidRPr="00C52CBE">
        <w:rPr>
          <w:rFonts w:ascii="Arial" w:hAnsi="Arial" w:cs="Arial"/>
          <w:i/>
          <w:sz w:val="24"/>
          <w:szCs w:val="24"/>
          <w:lang w:val="fr-CA" w:eastAsia="fr-CA"/>
        </w:rPr>
        <w:t>GCS</w:t>
      </w:r>
      <w:r w:rsidR="004E7890" w:rsidRPr="00C52CBE">
        <w:rPr>
          <w:rFonts w:ascii="Arial" w:hAnsi="Arial" w:cs="Arial"/>
          <w:sz w:val="24"/>
          <w:szCs w:val="24"/>
          <w:lang w:val="fr-CA" w:eastAsia="fr-CA"/>
        </w:rPr>
        <w:t xml:space="preserve"> il est important de poser certaines hypothèses. Celles-ci permettront de jauger le risque quant à la réalisation du projet.</w:t>
      </w:r>
    </w:p>
    <w:p w:rsidR="004E7890" w:rsidRPr="00C52CBE" w:rsidRDefault="004E7890" w:rsidP="00AA31A4">
      <w:pPr>
        <w:pStyle w:val="BodyTex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fr-CA" w:eastAsia="fr-CA"/>
        </w:rPr>
      </w:pPr>
      <w:r w:rsidRPr="00C52CBE">
        <w:rPr>
          <w:rFonts w:ascii="Arial" w:hAnsi="Arial" w:cs="Arial"/>
          <w:sz w:val="24"/>
          <w:szCs w:val="24"/>
          <w:lang w:val="fr-CA" w:eastAsia="fr-CA"/>
        </w:rPr>
        <w:t xml:space="preserve">La disponibilité du service VPN de l’école sera accessible de partout. </w:t>
      </w:r>
    </w:p>
    <w:p w:rsidR="004E7890" w:rsidRPr="00C52CBE" w:rsidRDefault="004E7890" w:rsidP="00AA31A4">
      <w:pPr>
        <w:pStyle w:val="BodyTex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fr-CA" w:eastAsia="fr-CA"/>
        </w:rPr>
      </w:pPr>
      <w:r w:rsidRPr="00C52CBE">
        <w:rPr>
          <w:rFonts w:ascii="Arial" w:hAnsi="Arial" w:cs="Arial"/>
          <w:sz w:val="24"/>
          <w:szCs w:val="24"/>
          <w:lang w:val="fr-CA" w:eastAsia="fr-CA"/>
        </w:rPr>
        <w:t>L’intégration sur le LDAP de l’école se fera sans problème et l’Active Directory contiendra les données nécessaires pour identifier un étudiant.</w:t>
      </w:r>
    </w:p>
    <w:p w:rsidR="004E7890" w:rsidRPr="00C52CBE" w:rsidRDefault="004E7890" w:rsidP="00AA31A4">
      <w:pPr>
        <w:pStyle w:val="BodyTex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fr-CA" w:eastAsia="fr-CA"/>
        </w:rPr>
      </w:pPr>
      <w:r w:rsidRPr="00C52CBE">
        <w:rPr>
          <w:rFonts w:ascii="Arial" w:hAnsi="Arial" w:cs="Arial"/>
          <w:sz w:val="24"/>
          <w:szCs w:val="24"/>
          <w:lang w:val="fr-CA" w:eastAsia="fr-CA"/>
        </w:rPr>
        <w:t>Les utilisateurs auront une connaissance générale de l’informatique et connaîtront en tout temps leurs critères d’authentification</w:t>
      </w:r>
    </w:p>
    <w:p w:rsidR="004E7890" w:rsidRPr="00C52CBE" w:rsidRDefault="004E7890" w:rsidP="00AA31A4">
      <w:pPr>
        <w:pStyle w:val="BodyText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fr-CA" w:eastAsia="fr-CA"/>
        </w:rPr>
      </w:pPr>
      <w:r w:rsidRPr="00C52CBE">
        <w:rPr>
          <w:rFonts w:ascii="Arial" w:hAnsi="Arial" w:cs="Arial"/>
          <w:sz w:val="24"/>
          <w:szCs w:val="24"/>
          <w:lang w:val="fr-CA" w:eastAsia="fr-CA"/>
        </w:rPr>
        <w:t>Les utilisateurs n’abuseront pas des données nominatives des autres utilisateurs de l’application.</w:t>
      </w:r>
      <w:r w:rsidR="004C4D1C" w:rsidRPr="00C52CBE">
        <w:rPr>
          <w:rFonts w:ascii="Arial" w:hAnsi="Arial" w:cs="Arial"/>
          <w:sz w:val="24"/>
          <w:szCs w:val="24"/>
          <w:lang w:val="fr-CA" w:eastAsia="fr-CA"/>
        </w:rPr>
        <w:t> »</w:t>
      </w:r>
    </w:p>
    <w:p w:rsidR="00AB49D6" w:rsidRPr="00C52CBE" w:rsidRDefault="00AB49D6" w:rsidP="00AA31A4">
      <w:pPr>
        <w:spacing w:after="120" w:line="360" w:lineRule="auto"/>
        <w:ind w:left="1412"/>
        <w:jc w:val="both"/>
        <w:rPr>
          <w:rFonts w:ascii="Arial" w:hAnsi="Arial" w:cs="Arial"/>
          <w:sz w:val="24"/>
          <w:szCs w:val="24"/>
          <w:lang w:val="fr-CA"/>
        </w:rPr>
      </w:pPr>
    </w:p>
    <w:p w:rsidR="008546D8" w:rsidRPr="00C52CBE" w:rsidRDefault="008546D8" w:rsidP="007F3034">
      <w:pPr>
        <w:pStyle w:val="Heading1"/>
        <w:rPr>
          <w:lang w:val="fr-CA"/>
        </w:rPr>
      </w:pPr>
      <w:bookmarkStart w:id="15" w:name="_Toc395368683"/>
      <w:bookmarkStart w:id="16" w:name="_Toc395375458"/>
      <w:bookmarkStart w:id="17" w:name="_Toc395376361"/>
      <w:r w:rsidRPr="00C52CBE">
        <w:rPr>
          <w:lang w:val="fr-CA"/>
        </w:rPr>
        <w:lastRenderedPageBreak/>
        <w:t>Survol du modèle des cas d’utilisation</w:t>
      </w:r>
      <w:bookmarkEnd w:id="15"/>
      <w:bookmarkEnd w:id="16"/>
      <w:bookmarkEnd w:id="17"/>
    </w:p>
    <w:p w:rsidR="008546D8" w:rsidRPr="00C52CBE" w:rsidRDefault="008546D8" w:rsidP="00AA31A4">
      <w:pPr>
        <w:widowControl/>
        <w:numPr>
          <w:ilvl w:val="0"/>
          <w:numId w:val="3"/>
        </w:numPr>
        <w:tabs>
          <w:tab w:val="left" w:pos="1440"/>
        </w:tabs>
        <w:spacing w:after="120" w:line="360" w:lineRule="auto"/>
        <w:jc w:val="both"/>
        <w:rPr>
          <w:rFonts w:ascii="Arial" w:hAnsi="Arial" w:cs="Arial"/>
          <w:vanish/>
          <w:sz w:val="24"/>
          <w:szCs w:val="24"/>
        </w:rPr>
      </w:pPr>
    </w:p>
    <w:p w:rsidR="00025875" w:rsidRPr="00C52CBE" w:rsidRDefault="008546D8" w:rsidP="007F3034">
      <w:pPr>
        <w:pStyle w:val="Heading2"/>
      </w:pPr>
      <w:bookmarkStart w:id="18" w:name="_Toc395368684"/>
      <w:bookmarkStart w:id="19" w:name="_Toc395375459"/>
      <w:bookmarkStart w:id="20" w:name="_Toc395376362"/>
      <w:proofErr w:type="spellStart"/>
      <w:r w:rsidRPr="00C52CBE">
        <w:t>Diagramme</w:t>
      </w:r>
      <w:proofErr w:type="spellEnd"/>
      <w:r w:rsidRPr="00C52CBE">
        <w:t xml:space="preserve"> des </w:t>
      </w:r>
      <w:proofErr w:type="spellStart"/>
      <w:proofErr w:type="gramStart"/>
      <w:r w:rsidRPr="007F3034">
        <w:t>cas</w:t>
      </w:r>
      <w:proofErr w:type="spellEnd"/>
      <w:proofErr w:type="gramEnd"/>
      <w:r w:rsidRPr="00C52CBE">
        <w:t xml:space="preserve"> </w:t>
      </w:r>
      <w:proofErr w:type="spellStart"/>
      <w:r w:rsidRPr="00C52CBE">
        <w:t>d’utilisation</w:t>
      </w:r>
      <w:bookmarkEnd w:id="18"/>
      <w:bookmarkEnd w:id="19"/>
      <w:bookmarkEnd w:id="20"/>
      <w:proofErr w:type="spellEnd"/>
    </w:p>
    <w:p w:rsidR="00802BE8" w:rsidRPr="00C52CBE" w:rsidRDefault="00F12C75" w:rsidP="007F3034">
      <w:pPr>
        <w:keepNext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F9B949" wp14:editId="4D462340">
            <wp:extent cx="5943600" cy="433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75" w:rsidRPr="00C52CBE" w:rsidRDefault="000474DC" w:rsidP="00AA31A4">
      <w:pPr>
        <w:pStyle w:val="Caption"/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                       </w:t>
      </w:r>
      <w:bookmarkStart w:id="21" w:name="_Toc395376826"/>
      <w:r w:rsidR="00802BE8" w:rsidRPr="00C52CBE">
        <w:rPr>
          <w:rFonts w:ascii="Arial" w:hAnsi="Arial" w:cs="Arial"/>
          <w:sz w:val="24"/>
          <w:szCs w:val="24"/>
          <w:lang w:val="fr-CA"/>
        </w:rPr>
        <w:t xml:space="preserve">Figure </w:t>
      </w:r>
      <w:r w:rsidR="00802BE8" w:rsidRPr="00C52CBE">
        <w:rPr>
          <w:rFonts w:ascii="Arial" w:hAnsi="Arial" w:cs="Arial"/>
          <w:sz w:val="24"/>
          <w:szCs w:val="24"/>
        </w:rPr>
        <w:fldChar w:fldCharType="begin"/>
      </w:r>
      <w:r w:rsidR="00802BE8" w:rsidRPr="00C52CBE">
        <w:rPr>
          <w:rFonts w:ascii="Arial" w:hAnsi="Arial" w:cs="Arial"/>
          <w:sz w:val="24"/>
          <w:szCs w:val="24"/>
          <w:lang w:val="fr-CA"/>
        </w:rPr>
        <w:instrText xml:space="preserve"> SEQ Figure \* ARABIC </w:instrText>
      </w:r>
      <w:r w:rsidR="00802BE8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  <w:lang w:val="fr-CA"/>
        </w:rPr>
        <w:t>1</w:t>
      </w:r>
      <w:r w:rsidR="00802BE8" w:rsidRPr="00C52CBE">
        <w:rPr>
          <w:rFonts w:ascii="Arial" w:hAnsi="Arial" w:cs="Arial"/>
          <w:sz w:val="24"/>
          <w:szCs w:val="24"/>
        </w:rPr>
        <w:fldChar w:fldCharType="end"/>
      </w:r>
      <w:r w:rsidR="00802BE8" w:rsidRPr="00C52CBE">
        <w:rPr>
          <w:rFonts w:ascii="Arial" w:hAnsi="Arial" w:cs="Arial"/>
          <w:sz w:val="24"/>
          <w:szCs w:val="24"/>
          <w:lang w:val="fr-CA"/>
        </w:rPr>
        <w:t xml:space="preserve"> - Diagramme des cas d'utilisation</w:t>
      </w:r>
      <w:bookmarkEnd w:id="21"/>
    </w:p>
    <w:p w:rsidR="00802BE8" w:rsidRPr="00C52CBE" w:rsidRDefault="00802BE8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E82CE9" w:rsidRPr="00C52CBE" w:rsidRDefault="00E82CE9" w:rsidP="00AA31A4">
      <w:pPr>
        <w:widowControl/>
        <w:spacing w:line="360" w:lineRule="auto"/>
        <w:jc w:val="both"/>
        <w:rPr>
          <w:rFonts w:ascii="Arial" w:hAnsi="Arial" w:cs="Arial"/>
          <w:b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br w:type="page"/>
      </w:r>
    </w:p>
    <w:p w:rsidR="008546D8" w:rsidRPr="00C52CBE" w:rsidRDefault="008546D8" w:rsidP="007F3034">
      <w:pPr>
        <w:pStyle w:val="Heading2"/>
      </w:pPr>
      <w:bookmarkStart w:id="22" w:name="_Toc395368685"/>
      <w:bookmarkStart w:id="23" w:name="_Toc395375460"/>
      <w:bookmarkStart w:id="24" w:name="_Toc395376363"/>
      <w:proofErr w:type="spellStart"/>
      <w:r w:rsidRPr="00C52CBE">
        <w:lastRenderedPageBreak/>
        <w:t>Cas</w:t>
      </w:r>
      <w:proofErr w:type="spellEnd"/>
      <w:r w:rsidRPr="00C52CBE">
        <w:t xml:space="preserve"> </w:t>
      </w:r>
      <w:proofErr w:type="spellStart"/>
      <w:r w:rsidRPr="007F3034">
        <w:t>d’utilisation</w:t>
      </w:r>
      <w:bookmarkEnd w:id="22"/>
      <w:bookmarkEnd w:id="23"/>
      <w:bookmarkEnd w:id="24"/>
      <w:proofErr w:type="spellEnd"/>
    </w:p>
    <w:p w:rsidR="00E76260" w:rsidRDefault="00025875" w:rsidP="00E92AC6">
      <w:pPr>
        <w:pStyle w:val="Heading3"/>
        <w:rPr>
          <w:lang w:val="fr-FR"/>
        </w:rPr>
      </w:pPr>
      <w:bookmarkStart w:id="25" w:name="_UC01_–_Consultation_1"/>
      <w:bookmarkStart w:id="26" w:name="_Toc395368686"/>
      <w:bookmarkStart w:id="27" w:name="_Toc395375461"/>
      <w:bookmarkEnd w:id="25"/>
      <w:r w:rsidRPr="00C52CBE">
        <w:rPr>
          <w:lang w:val="fr-FR"/>
        </w:rPr>
        <w:t xml:space="preserve">UC01 – </w:t>
      </w:r>
      <w:r w:rsidRPr="00E92AC6">
        <w:t>Consultation</w:t>
      </w:r>
      <w:r w:rsidRPr="00C52CBE">
        <w:rPr>
          <w:lang w:val="fr-FR"/>
        </w:rPr>
        <w:t xml:space="preserve"> </w:t>
      </w:r>
      <w:r w:rsidRPr="007F3034">
        <w:t>des</w:t>
      </w:r>
      <w:r w:rsidRPr="00C52CBE">
        <w:rPr>
          <w:lang w:val="fr-FR"/>
        </w:rPr>
        <w:t xml:space="preserve"> membres</w:t>
      </w:r>
      <w:bookmarkEnd w:id="26"/>
      <w:bookmarkEnd w:id="27"/>
    </w:p>
    <w:p w:rsidR="00E92AC6" w:rsidRPr="00E92AC6" w:rsidRDefault="00E92AC6" w:rsidP="00E92AC6">
      <w:pPr>
        <w:rPr>
          <w:lang w:val="fr-FR"/>
        </w:rPr>
      </w:pPr>
    </w:p>
    <w:p w:rsidR="00E92AC6" w:rsidRDefault="006F1E56" w:rsidP="00311BF0">
      <w:pPr>
        <w:widowControl/>
        <w:spacing w:after="120" w:line="36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Description 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: </w:t>
      </w:r>
      <w:r w:rsidR="001D6D5B" w:rsidRPr="00C52CBE">
        <w:rPr>
          <w:rFonts w:ascii="Arial" w:hAnsi="Arial" w:cs="Arial"/>
          <w:color w:val="000000"/>
          <w:sz w:val="24"/>
          <w:szCs w:val="24"/>
          <w:lang w:val="fr-FR"/>
        </w:rPr>
        <w:t>L’utilisateur pourra consulter la liste des membres des clubs auxquels il est inscrit.</w:t>
      </w:r>
      <w:r w:rsidR="008054CC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Des fonctions d’exportations de ces listes vers d</w:t>
      </w:r>
      <w:r w:rsidR="00965BFD">
        <w:rPr>
          <w:rFonts w:ascii="Arial" w:hAnsi="Arial" w:cs="Arial"/>
          <w:color w:val="000000"/>
          <w:sz w:val="24"/>
          <w:szCs w:val="24"/>
          <w:lang w:val="fr-FR"/>
        </w:rPr>
        <w:t>’autres formats seront présentes</w:t>
      </w:r>
      <w:r w:rsidR="008054CC" w:rsidRPr="00C52CBE">
        <w:rPr>
          <w:rFonts w:ascii="Arial" w:hAnsi="Arial" w:cs="Arial"/>
          <w:color w:val="000000"/>
          <w:sz w:val="24"/>
          <w:szCs w:val="24"/>
          <w:lang w:val="fr-FR"/>
        </w:rPr>
        <w:t>.</w:t>
      </w:r>
    </w:p>
    <w:p w:rsidR="00F373CF" w:rsidRPr="00C52CBE" w:rsidRDefault="00E76260" w:rsidP="00E92AC6">
      <w:pPr>
        <w:widowControl/>
        <w:spacing w:after="120" w:line="240" w:lineRule="auto"/>
        <w:rPr>
          <w:rFonts w:ascii="Arial" w:hAnsi="Arial" w:cs="Arial"/>
          <w:color w:val="000000"/>
          <w:sz w:val="24"/>
          <w:szCs w:val="24"/>
          <w:u w:val="single"/>
          <w:lang w:val="fr-FR"/>
        </w:rPr>
      </w:pP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Acteur :</w:t>
      </w:r>
      <w:r w:rsidR="001D6D5B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hyperlink w:anchor="_Membr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Membre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Capit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Capitaine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Ressource_hum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Ressource Humaine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ETS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ETS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Club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club</w:t>
        </w:r>
      </w:hyperlink>
    </w:p>
    <w:p w:rsidR="0069756E" w:rsidRPr="00C52CBE" w:rsidRDefault="00DF6891" w:rsidP="007F3034">
      <w:pPr>
        <w:keepNext/>
        <w:widowControl/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45CD5C" wp14:editId="66E43356">
            <wp:extent cx="3226004" cy="145997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4021" cy="14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91" w:rsidRPr="00C52CBE" w:rsidRDefault="007B35FB" w:rsidP="007B35FB">
      <w:pPr>
        <w:pStyle w:val="Caption"/>
        <w:spacing w:line="360" w:lineRule="auto"/>
        <w:ind w:firstLine="720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                                </w:t>
      </w:r>
      <w:bookmarkStart w:id="28" w:name="_Toc395376827"/>
      <w:r w:rsidR="0069756E" w:rsidRPr="00C52CBE">
        <w:rPr>
          <w:rFonts w:ascii="Arial" w:hAnsi="Arial" w:cs="Arial"/>
          <w:sz w:val="24"/>
          <w:szCs w:val="24"/>
          <w:lang w:val="fr-CA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  <w:lang w:val="fr-CA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  <w:lang w:val="fr-CA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  <w:lang w:val="fr-CA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  <w:lang w:val="fr-CA"/>
        </w:rPr>
        <w:t>2</w:t>
      </w:r>
      <w:r w:rsidR="0069756E" w:rsidRPr="00C52CBE">
        <w:rPr>
          <w:rFonts w:ascii="Arial" w:hAnsi="Arial" w:cs="Arial"/>
          <w:sz w:val="24"/>
          <w:szCs w:val="24"/>
          <w:lang w:val="fr-CA"/>
        </w:rPr>
        <w:fldChar w:fldCharType="end"/>
      </w:r>
      <w:r w:rsidR="000C0AA0">
        <w:rPr>
          <w:rFonts w:ascii="Arial" w:hAnsi="Arial" w:cs="Arial"/>
          <w:sz w:val="24"/>
          <w:szCs w:val="24"/>
          <w:lang w:val="fr-CA"/>
        </w:rPr>
        <w:t xml:space="preserve"> </w:t>
      </w:r>
      <w:r w:rsidR="0069756E" w:rsidRPr="00C52CBE">
        <w:rPr>
          <w:rFonts w:ascii="Arial" w:hAnsi="Arial" w:cs="Arial"/>
          <w:sz w:val="24"/>
          <w:szCs w:val="24"/>
          <w:lang w:val="fr-CA"/>
        </w:rPr>
        <w:t>- UC01</w:t>
      </w:r>
      <w:bookmarkEnd w:id="28"/>
    </w:p>
    <w:p w:rsidR="006F1E56" w:rsidRDefault="006F1E56" w:rsidP="00EA50D3">
      <w:pPr>
        <w:pStyle w:val="Heading3"/>
        <w:rPr>
          <w:lang w:val="fr-FR"/>
        </w:rPr>
      </w:pPr>
      <w:bookmarkStart w:id="29" w:name="_UC02_–_Gestion_1"/>
      <w:bookmarkStart w:id="30" w:name="_Toc395368687"/>
      <w:bookmarkStart w:id="31" w:name="_Toc395375462"/>
      <w:bookmarkEnd w:id="29"/>
      <w:r w:rsidRPr="00C52CBE">
        <w:rPr>
          <w:lang w:val="fr-FR"/>
        </w:rPr>
        <w:t xml:space="preserve">UC02 – Gestion </w:t>
      </w:r>
      <w:r w:rsidRPr="007308D9">
        <w:t>des</w:t>
      </w:r>
      <w:r w:rsidRPr="00C52CBE">
        <w:rPr>
          <w:lang w:val="fr-FR"/>
        </w:rPr>
        <w:t xml:space="preserve"> membres</w:t>
      </w:r>
      <w:bookmarkEnd w:id="30"/>
      <w:bookmarkEnd w:id="31"/>
    </w:p>
    <w:p w:rsidR="00BB2DBF" w:rsidRPr="00BB2DBF" w:rsidRDefault="00BB2DBF" w:rsidP="00BB2DBF">
      <w:pPr>
        <w:rPr>
          <w:lang w:val="fr-FR"/>
        </w:rPr>
      </w:pPr>
    </w:p>
    <w:p w:rsidR="008E3F27" w:rsidRPr="00C52CBE" w:rsidRDefault="006F1E56" w:rsidP="000B2B71">
      <w:pPr>
        <w:widowControl/>
        <w:spacing w:after="120" w:line="360" w:lineRule="auto"/>
        <w:rPr>
          <w:rFonts w:ascii="Arial" w:hAnsi="Arial" w:cs="Arial"/>
          <w:color w:val="000000"/>
          <w:sz w:val="24"/>
          <w:szCs w:val="24"/>
          <w:u w:val="single"/>
          <w:lang w:val="fr-FR"/>
        </w:rPr>
      </w:pP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Description :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="00E660DA" w:rsidRPr="00C52CBE">
        <w:rPr>
          <w:rFonts w:ascii="Arial" w:hAnsi="Arial" w:cs="Arial"/>
          <w:color w:val="000000"/>
          <w:sz w:val="24"/>
          <w:szCs w:val="24"/>
          <w:lang w:val="fr-FR"/>
        </w:rPr>
        <w:t>L’utilisateur pourra ajouter des membres, supprimer des membres, changer le rôle des membres et modifier les informations des membres.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Acteur :</w:t>
      </w:r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hyperlink w:anchor="_Capit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Capitaine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Ressource_hum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Ressource Humaine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ETS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ETS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Club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club</w:t>
        </w:r>
      </w:hyperlink>
    </w:p>
    <w:p w:rsidR="0069756E" w:rsidRPr="00C52CBE" w:rsidRDefault="00DF6891" w:rsidP="000B2B71">
      <w:pPr>
        <w:keepNext/>
        <w:widowControl/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9C6B99" wp14:editId="6FD88CF1">
            <wp:extent cx="3540556" cy="1745691"/>
            <wp:effectExtent l="0" t="0" r="317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572" cy="17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91" w:rsidRPr="00C52CBE" w:rsidRDefault="0065002A" w:rsidP="000B2B71">
      <w:pPr>
        <w:pStyle w:val="Caption"/>
        <w:spacing w:line="360" w:lineRule="auto"/>
        <w:ind w:left="0" w:firstLine="720"/>
        <w:jc w:val="both"/>
        <w:rPr>
          <w:rFonts w:ascii="Arial" w:hAnsi="Arial" w:cs="Arial"/>
          <w:i w:val="0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="007308D9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bookmarkStart w:id="32" w:name="_Toc395376828"/>
      <w:r w:rsidR="0069756E" w:rsidRPr="00C52CBE">
        <w:rPr>
          <w:rFonts w:ascii="Arial" w:hAnsi="Arial" w:cs="Arial"/>
          <w:sz w:val="24"/>
          <w:szCs w:val="24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</w:rPr>
        <w:t>3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</w:rPr>
        <w:t>- UC02</w:t>
      </w:r>
      <w:bookmarkEnd w:id="32"/>
    </w:p>
    <w:p w:rsidR="008E3F27" w:rsidRDefault="008E3F27" w:rsidP="00EA50D3">
      <w:pPr>
        <w:pStyle w:val="Heading3"/>
        <w:rPr>
          <w:lang w:val="fr-FR"/>
        </w:rPr>
      </w:pPr>
      <w:bookmarkStart w:id="33" w:name="_UC03_–_Consultation_1"/>
      <w:bookmarkStart w:id="34" w:name="_Toc395368688"/>
      <w:bookmarkStart w:id="35" w:name="_Toc395375463"/>
      <w:bookmarkEnd w:id="33"/>
      <w:r w:rsidRPr="00C52CBE">
        <w:rPr>
          <w:lang w:val="fr-FR"/>
        </w:rPr>
        <w:lastRenderedPageBreak/>
        <w:t xml:space="preserve">UC03 – </w:t>
      </w:r>
      <w:r w:rsidRPr="002F7E7F">
        <w:t>Consultation</w:t>
      </w:r>
      <w:r w:rsidRPr="00C52CBE">
        <w:rPr>
          <w:lang w:val="fr-FR"/>
        </w:rPr>
        <w:t xml:space="preserve"> </w:t>
      </w:r>
      <w:r w:rsidRPr="00EA50D3">
        <w:t>des</w:t>
      </w:r>
      <w:r w:rsidRPr="00C52CBE">
        <w:rPr>
          <w:lang w:val="fr-FR"/>
        </w:rPr>
        <w:t xml:space="preserve"> commandites</w:t>
      </w:r>
      <w:bookmarkEnd w:id="34"/>
      <w:bookmarkEnd w:id="35"/>
    </w:p>
    <w:p w:rsidR="00717BE7" w:rsidRPr="00717BE7" w:rsidRDefault="00717BE7" w:rsidP="00717BE7">
      <w:pPr>
        <w:rPr>
          <w:lang w:val="fr-FR"/>
        </w:rPr>
      </w:pPr>
    </w:p>
    <w:p w:rsidR="008E3F27" w:rsidRPr="00C52CBE" w:rsidRDefault="008E3F27" w:rsidP="003607D7">
      <w:pPr>
        <w:widowControl/>
        <w:spacing w:after="120" w:line="360" w:lineRule="auto"/>
        <w:rPr>
          <w:rFonts w:ascii="Arial" w:hAnsi="Arial" w:cs="Arial"/>
          <w:color w:val="000000"/>
          <w:sz w:val="24"/>
          <w:szCs w:val="24"/>
          <w:u w:val="single"/>
          <w:lang w:val="fr-FR"/>
        </w:rPr>
      </w:pP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Description </w:t>
      </w:r>
      <w:r w:rsidR="006D29BB" w:rsidRPr="006D29BB">
        <w:rPr>
          <w:rFonts w:ascii="Arial" w:hAnsi="Arial" w:cs="Arial"/>
          <w:color w:val="000000"/>
          <w:sz w:val="24"/>
          <w:szCs w:val="24"/>
          <w:lang w:val="fr-FR"/>
        </w:rPr>
        <w:t>: L’utilisateur</w:t>
      </w:r>
      <w:r w:rsidR="00E660DA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pourra consulter la liste des commandites des clubs auxquels il est inscrit. Des fonctions d’exportations de ces listes vers d’autres formats seront présentent.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Acteur :</w:t>
      </w:r>
      <w:r w:rsidR="00E82CE9"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 xml:space="preserve"> </w:t>
      </w:r>
      <w:hyperlink w:anchor="_Membr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Membre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Capit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Capitaine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Ressource_hum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Ressource Humaine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ETS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ETS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Club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club</w:t>
        </w:r>
      </w:hyperlink>
    </w:p>
    <w:p w:rsidR="0069756E" w:rsidRPr="00C52CBE" w:rsidRDefault="00DF6891" w:rsidP="003607D7">
      <w:pPr>
        <w:keepNext/>
        <w:widowControl/>
        <w:spacing w:after="120" w:line="360" w:lineRule="auto"/>
        <w:ind w:left="720"/>
        <w:jc w:val="center"/>
        <w:rPr>
          <w:rFonts w:ascii="Arial" w:hAnsi="Arial" w:cs="Arial"/>
          <w:sz w:val="24"/>
          <w:szCs w:val="24"/>
        </w:rPr>
      </w:pPr>
      <w:bookmarkStart w:id="36" w:name="_GoBack"/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901D5D" wp14:editId="5DC34237">
            <wp:extent cx="2874873" cy="1727074"/>
            <wp:effectExtent l="0" t="0" r="1905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5955" cy="17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 w:rsidR="00DF6891" w:rsidRPr="00C52CBE" w:rsidRDefault="003607D7" w:rsidP="00AA31A4">
      <w:pPr>
        <w:pStyle w:val="Caption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</w:rPr>
        <w:t xml:space="preserve">                                    </w:t>
      </w:r>
      <w:bookmarkStart w:id="37" w:name="_Toc395376829"/>
      <w:r w:rsidR="0069756E" w:rsidRPr="00C52CBE">
        <w:rPr>
          <w:rFonts w:ascii="Arial" w:hAnsi="Arial" w:cs="Arial"/>
          <w:sz w:val="24"/>
          <w:szCs w:val="24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</w:rPr>
        <w:t>4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</w:rPr>
        <w:t>- UC03</w:t>
      </w:r>
      <w:bookmarkEnd w:id="37"/>
    </w:p>
    <w:p w:rsidR="008E3F27" w:rsidRDefault="008E3F27" w:rsidP="00EA50D3">
      <w:pPr>
        <w:pStyle w:val="Heading3"/>
        <w:rPr>
          <w:lang w:val="fr-FR"/>
        </w:rPr>
      </w:pPr>
      <w:bookmarkStart w:id="38" w:name="_UC04_–_Gestion_1"/>
      <w:bookmarkStart w:id="39" w:name="_Toc395368689"/>
      <w:bookmarkStart w:id="40" w:name="_Toc395375464"/>
      <w:bookmarkEnd w:id="38"/>
      <w:r w:rsidRPr="00C52CBE">
        <w:rPr>
          <w:lang w:val="fr-FR"/>
        </w:rPr>
        <w:t xml:space="preserve">UC04 – Gestion des </w:t>
      </w:r>
      <w:proofErr w:type="spellStart"/>
      <w:r w:rsidRPr="00EA50D3">
        <w:t>commandites</w:t>
      </w:r>
      <w:bookmarkEnd w:id="39"/>
      <w:bookmarkEnd w:id="40"/>
      <w:proofErr w:type="spellEnd"/>
    </w:p>
    <w:p w:rsidR="00085591" w:rsidRPr="00085591" w:rsidRDefault="00085591" w:rsidP="00085591">
      <w:pPr>
        <w:rPr>
          <w:lang w:val="fr-FR"/>
        </w:rPr>
      </w:pPr>
    </w:p>
    <w:p w:rsidR="008E3F27" w:rsidRPr="00C52CBE" w:rsidRDefault="008E3F27" w:rsidP="00085591">
      <w:pPr>
        <w:widowControl/>
        <w:spacing w:after="120" w:line="360" w:lineRule="auto"/>
        <w:rPr>
          <w:rFonts w:ascii="Arial" w:hAnsi="Arial" w:cs="Arial"/>
          <w:color w:val="000000"/>
          <w:sz w:val="24"/>
          <w:szCs w:val="24"/>
          <w:u w:val="single"/>
          <w:lang w:val="fr-FR"/>
        </w:rPr>
      </w:pP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Description </w:t>
      </w:r>
      <w:r w:rsidRPr="00C71B99">
        <w:rPr>
          <w:rFonts w:ascii="Arial" w:hAnsi="Arial" w:cs="Arial"/>
          <w:color w:val="000000"/>
          <w:sz w:val="24"/>
          <w:szCs w:val="24"/>
          <w:lang w:val="fr-FR"/>
        </w:rPr>
        <w:t xml:space="preserve">: </w:t>
      </w:r>
      <w:r w:rsidR="00E660DA" w:rsidRPr="00C52CBE">
        <w:rPr>
          <w:rFonts w:ascii="Arial" w:hAnsi="Arial" w:cs="Arial"/>
          <w:color w:val="000000"/>
          <w:sz w:val="24"/>
          <w:szCs w:val="24"/>
          <w:lang w:val="fr-FR"/>
        </w:rPr>
        <w:t>L’utilisateur pourra ajouter des commandites, supprimer des commandites et modifier les informations des commandites.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="00E82CE9"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Acteur :</w:t>
      </w:r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hyperlink w:anchor="_Capit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Capitaine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ETS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ETS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Club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club</w:t>
        </w:r>
      </w:hyperlink>
    </w:p>
    <w:p w:rsidR="0069756E" w:rsidRPr="00C52CBE" w:rsidRDefault="00DF6891" w:rsidP="00085591">
      <w:pPr>
        <w:keepNext/>
        <w:widowControl/>
        <w:spacing w:after="120"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D01D9F" wp14:editId="190D32A2">
            <wp:extent cx="2809036" cy="166651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1817" cy="1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91" w:rsidRPr="00C52CBE" w:rsidRDefault="00085591" w:rsidP="00AA31A4">
      <w:pPr>
        <w:pStyle w:val="Caption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bookmarkStart w:id="41" w:name="_Toc395376830"/>
      <w:r w:rsidR="0069756E" w:rsidRPr="00C52CBE">
        <w:rPr>
          <w:rFonts w:ascii="Arial" w:hAnsi="Arial" w:cs="Arial"/>
          <w:sz w:val="24"/>
          <w:szCs w:val="24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</w:rPr>
        <w:t>5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</w:rPr>
        <w:t>- UC04</w:t>
      </w:r>
      <w:bookmarkEnd w:id="41"/>
    </w:p>
    <w:p w:rsidR="008E3F27" w:rsidRDefault="008E3F27" w:rsidP="00EA50D3">
      <w:pPr>
        <w:pStyle w:val="Heading3"/>
        <w:rPr>
          <w:lang w:val="fr-FR"/>
        </w:rPr>
      </w:pPr>
      <w:bookmarkStart w:id="42" w:name="_UC05_–_Consultation_1"/>
      <w:bookmarkStart w:id="43" w:name="_Toc395368690"/>
      <w:bookmarkStart w:id="44" w:name="_Toc395375465"/>
      <w:bookmarkEnd w:id="42"/>
      <w:r w:rsidRPr="00C52CBE">
        <w:rPr>
          <w:lang w:val="fr-FR"/>
        </w:rPr>
        <w:lastRenderedPageBreak/>
        <w:t xml:space="preserve">UC05 – Consultation des </w:t>
      </w:r>
      <w:proofErr w:type="spellStart"/>
      <w:r w:rsidRPr="00EA50D3">
        <w:t>fournisseurs</w:t>
      </w:r>
      <w:bookmarkEnd w:id="43"/>
      <w:bookmarkEnd w:id="44"/>
      <w:proofErr w:type="spellEnd"/>
    </w:p>
    <w:p w:rsidR="00474F16" w:rsidRPr="00474F16" w:rsidRDefault="00474F16" w:rsidP="00474F16">
      <w:pPr>
        <w:rPr>
          <w:lang w:val="fr-FR"/>
        </w:rPr>
      </w:pPr>
    </w:p>
    <w:p w:rsidR="008E3F27" w:rsidRPr="00C52CBE" w:rsidRDefault="008E3F27" w:rsidP="00474F16">
      <w:pPr>
        <w:widowControl/>
        <w:spacing w:after="120" w:line="360" w:lineRule="auto"/>
        <w:rPr>
          <w:rFonts w:ascii="Arial" w:hAnsi="Arial" w:cs="Arial"/>
          <w:color w:val="000000"/>
          <w:sz w:val="24"/>
          <w:szCs w:val="24"/>
          <w:u w:val="single"/>
          <w:lang w:val="fr-FR"/>
        </w:rPr>
      </w:pP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Description </w:t>
      </w:r>
      <w:r w:rsidRPr="00876660">
        <w:rPr>
          <w:rFonts w:ascii="Arial" w:hAnsi="Arial" w:cs="Arial"/>
          <w:color w:val="000000"/>
          <w:sz w:val="24"/>
          <w:szCs w:val="24"/>
          <w:lang w:val="fr-FR"/>
        </w:rPr>
        <w:t xml:space="preserve">: </w:t>
      </w:r>
      <w:r w:rsidR="0040611D" w:rsidRPr="00C52CBE">
        <w:rPr>
          <w:rFonts w:ascii="Arial" w:hAnsi="Arial" w:cs="Arial"/>
          <w:color w:val="000000"/>
          <w:sz w:val="24"/>
          <w:szCs w:val="24"/>
          <w:lang w:val="fr-FR"/>
        </w:rPr>
        <w:t>L’utilisateur pourra consulter la liste des fournisseurs des clubs auxquels il est inscrit. Des fonctions d’exportations de ces listes vers d’autres formats seront présentent.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Acteur :</w:t>
      </w:r>
      <w:r w:rsidR="00E82CE9"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 xml:space="preserve"> </w:t>
      </w:r>
      <w:hyperlink w:anchor="_Membr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Membre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Capit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Capitaine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Ressource_hum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Ressource Humaine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ETS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ETS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Club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club</w:t>
        </w:r>
      </w:hyperlink>
    </w:p>
    <w:p w:rsidR="0069756E" w:rsidRPr="00C52CBE" w:rsidRDefault="004747B3" w:rsidP="00474F16">
      <w:pPr>
        <w:keepNext/>
        <w:widowControl/>
        <w:spacing w:after="120"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5C2A79" wp14:editId="2CD63196">
            <wp:extent cx="3343046" cy="1766886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5148" cy="17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B3" w:rsidRPr="00C52CBE" w:rsidRDefault="00474F16" w:rsidP="00AA31A4">
      <w:pPr>
        <w:pStyle w:val="Caption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bookmarkStart w:id="45" w:name="_Toc395376831"/>
      <w:r w:rsidR="0069756E" w:rsidRPr="00C52CBE">
        <w:rPr>
          <w:rFonts w:ascii="Arial" w:hAnsi="Arial" w:cs="Arial"/>
          <w:sz w:val="24"/>
          <w:szCs w:val="24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</w:rPr>
        <w:t>6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</w:rPr>
        <w:t>- UC05</w:t>
      </w:r>
      <w:bookmarkEnd w:id="45"/>
    </w:p>
    <w:p w:rsidR="008E3F27" w:rsidRDefault="008E3F27" w:rsidP="000B2BCC">
      <w:pPr>
        <w:pStyle w:val="Heading3"/>
      </w:pPr>
      <w:bookmarkStart w:id="46" w:name="_UC06_–_Gestion_1"/>
      <w:bookmarkStart w:id="47" w:name="_Toc395368691"/>
      <w:bookmarkStart w:id="48" w:name="_Toc395375466"/>
      <w:bookmarkEnd w:id="46"/>
      <w:r w:rsidRPr="00C52CBE">
        <w:rPr>
          <w:lang w:val="fr-FR"/>
        </w:rPr>
        <w:t xml:space="preserve">UC06 – Gestion des </w:t>
      </w:r>
      <w:proofErr w:type="spellStart"/>
      <w:r w:rsidRPr="000B2BCC">
        <w:t>fournisseurs</w:t>
      </w:r>
      <w:bookmarkEnd w:id="47"/>
      <w:bookmarkEnd w:id="48"/>
      <w:proofErr w:type="spellEnd"/>
    </w:p>
    <w:p w:rsidR="00EA50D3" w:rsidRPr="00EA50D3" w:rsidRDefault="00EA50D3" w:rsidP="00EA50D3"/>
    <w:p w:rsidR="008E3F27" w:rsidRPr="00C52CBE" w:rsidRDefault="008E3F27" w:rsidP="00EA50D3">
      <w:pPr>
        <w:widowControl/>
        <w:spacing w:after="120" w:line="360" w:lineRule="auto"/>
        <w:rPr>
          <w:rFonts w:ascii="Arial" w:hAnsi="Arial" w:cs="Arial"/>
          <w:color w:val="000000"/>
          <w:sz w:val="24"/>
          <w:szCs w:val="24"/>
          <w:u w:val="single"/>
          <w:lang w:val="fr-FR"/>
        </w:rPr>
      </w:pP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Description </w:t>
      </w:r>
      <w:r w:rsidRPr="007F1621">
        <w:rPr>
          <w:rFonts w:ascii="Arial" w:hAnsi="Arial" w:cs="Arial"/>
          <w:color w:val="000000"/>
          <w:sz w:val="24"/>
          <w:szCs w:val="24"/>
          <w:lang w:val="fr-FR"/>
        </w:rPr>
        <w:t xml:space="preserve">: </w:t>
      </w:r>
      <w:r w:rsidR="0040611D" w:rsidRPr="00C52CBE">
        <w:rPr>
          <w:rFonts w:ascii="Arial" w:hAnsi="Arial" w:cs="Arial"/>
          <w:color w:val="000000"/>
          <w:sz w:val="24"/>
          <w:szCs w:val="24"/>
          <w:lang w:val="fr-FR"/>
        </w:rPr>
        <w:t>L’utilisateur pourra ajouter des fournisseurs, supprimer des fournisseurs et modifier les informations des fournisseurs.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="00E82CE9"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Acteur :</w:t>
      </w:r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hyperlink w:anchor="_Capit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Capitaine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ETS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ETS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Club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club</w:t>
        </w:r>
      </w:hyperlink>
    </w:p>
    <w:p w:rsidR="0069756E" w:rsidRPr="00C52CBE" w:rsidRDefault="00631546" w:rsidP="00EA50D3">
      <w:pPr>
        <w:keepNext/>
        <w:widowControl/>
        <w:spacing w:after="120"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3901DD" wp14:editId="160941DF">
            <wp:extent cx="3072384" cy="149155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272" cy="14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46" w:rsidRPr="00C52CBE" w:rsidRDefault="00EA50D3" w:rsidP="00AA31A4">
      <w:pPr>
        <w:pStyle w:val="Caption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bookmarkStart w:id="49" w:name="_Toc395376832"/>
      <w:r w:rsidR="0069756E" w:rsidRPr="00C52CBE">
        <w:rPr>
          <w:rFonts w:ascii="Arial" w:hAnsi="Arial" w:cs="Arial"/>
          <w:sz w:val="24"/>
          <w:szCs w:val="24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</w:rPr>
        <w:t>7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</w:rPr>
        <w:t>- UC06</w:t>
      </w:r>
      <w:bookmarkEnd w:id="49"/>
    </w:p>
    <w:p w:rsidR="008E3F27" w:rsidRDefault="008E3F27" w:rsidP="000B2BCC">
      <w:pPr>
        <w:pStyle w:val="Heading3"/>
        <w:rPr>
          <w:lang w:val="fr-FR"/>
        </w:rPr>
      </w:pPr>
      <w:bookmarkStart w:id="50" w:name="_UC07_–_Authentification"/>
      <w:bookmarkStart w:id="51" w:name="_Toc395368692"/>
      <w:bookmarkStart w:id="52" w:name="_Toc395375467"/>
      <w:bookmarkEnd w:id="50"/>
      <w:r w:rsidRPr="00C52CBE">
        <w:rPr>
          <w:lang w:val="fr-FR"/>
        </w:rPr>
        <w:lastRenderedPageBreak/>
        <w:t xml:space="preserve">UC07 – </w:t>
      </w:r>
      <w:proofErr w:type="spellStart"/>
      <w:r w:rsidRPr="000B2BCC">
        <w:t>Authentification</w:t>
      </w:r>
      <w:bookmarkEnd w:id="51"/>
      <w:bookmarkEnd w:id="52"/>
      <w:proofErr w:type="spellEnd"/>
    </w:p>
    <w:p w:rsidR="001C4EAF" w:rsidRPr="001C4EAF" w:rsidRDefault="001C4EAF" w:rsidP="001C4EAF">
      <w:pPr>
        <w:rPr>
          <w:lang w:val="fr-FR"/>
        </w:rPr>
      </w:pPr>
    </w:p>
    <w:p w:rsidR="008E3F27" w:rsidRPr="00C52CBE" w:rsidRDefault="008E3F27" w:rsidP="001C4EAF">
      <w:pPr>
        <w:widowControl/>
        <w:spacing w:after="120" w:line="360" w:lineRule="auto"/>
        <w:rPr>
          <w:rFonts w:ascii="Arial" w:hAnsi="Arial" w:cs="Arial"/>
          <w:color w:val="000000"/>
          <w:sz w:val="24"/>
          <w:szCs w:val="24"/>
          <w:u w:val="single"/>
          <w:lang w:val="fr-FR"/>
        </w:rPr>
      </w:pP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Description 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: </w:t>
      </w:r>
      <w:r w:rsidR="001D6A42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L’utilisateur pourra s’authentifier à l’aide d’une </w:t>
      </w:r>
      <w:r w:rsidR="005327A8" w:rsidRPr="00C52CBE">
        <w:rPr>
          <w:rFonts w:ascii="Arial" w:hAnsi="Arial" w:cs="Arial"/>
          <w:color w:val="000000"/>
          <w:sz w:val="24"/>
          <w:szCs w:val="24"/>
          <w:lang w:val="fr-FR"/>
        </w:rPr>
        <w:t>connexion</w:t>
      </w:r>
      <w:r w:rsidR="001D6A42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sécurisé en utilisant </w:t>
      </w:r>
      <w:r w:rsidR="006A65CF">
        <w:rPr>
          <w:rFonts w:ascii="Arial" w:hAnsi="Arial" w:cs="Arial"/>
          <w:color w:val="000000"/>
          <w:sz w:val="24"/>
          <w:szCs w:val="24"/>
          <w:lang w:val="fr-FR"/>
        </w:rPr>
        <w:t>l</w:t>
      </w:r>
      <w:r w:rsidR="001D6A42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es informations de sécurité de l’école. </w:t>
      </w:r>
      <w:r w:rsidR="0044117A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Il aura ensuite accès </w:t>
      </w:r>
      <w:r w:rsidR="005327A8" w:rsidRPr="00C52CBE">
        <w:rPr>
          <w:rFonts w:ascii="Arial" w:hAnsi="Arial" w:cs="Arial"/>
          <w:color w:val="000000"/>
          <w:sz w:val="24"/>
          <w:szCs w:val="24"/>
          <w:lang w:val="fr-FR"/>
        </w:rPr>
        <w:t>aux différentes sections</w:t>
      </w:r>
      <w:r w:rsidR="0044117A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du site dépendant de son rôle.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="00E82CE9"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Acteur :</w:t>
      </w:r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hyperlink w:anchor="_Membr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Membre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Capit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Capitaine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Ressource_hum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Ressource Humaine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ETS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ETS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Club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club</w:t>
        </w:r>
      </w:hyperlink>
    </w:p>
    <w:p w:rsidR="0069756E" w:rsidRPr="00C52CBE" w:rsidRDefault="00751D76" w:rsidP="001C4EAF">
      <w:pPr>
        <w:keepNext/>
        <w:widowControl/>
        <w:spacing w:after="120"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30BF88" wp14:editId="7530B518">
            <wp:extent cx="3255264" cy="1425917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4375" cy="142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76" w:rsidRPr="00C52CBE" w:rsidRDefault="001C4EAF" w:rsidP="00AA31A4">
      <w:pPr>
        <w:pStyle w:val="Caption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  <w:bookmarkStart w:id="53" w:name="_Toc395376833"/>
      <w:r w:rsidR="0069756E" w:rsidRPr="00C52CBE">
        <w:rPr>
          <w:rFonts w:ascii="Arial" w:hAnsi="Arial" w:cs="Arial"/>
          <w:sz w:val="24"/>
          <w:szCs w:val="24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</w:rPr>
        <w:t>8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</w:rPr>
        <w:t>- UC07</w:t>
      </w:r>
      <w:bookmarkEnd w:id="53"/>
    </w:p>
    <w:p w:rsidR="008E3F27" w:rsidRDefault="008E3F27" w:rsidP="000B2BCC">
      <w:pPr>
        <w:pStyle w:val="Heading3"/>
        <w:rPr>
          <w:lang w:val="fr-FR"/>
        </w:rPr>
      </w:pPr>
      <w:bookmarkStart w:id="54" w:name="_UC08_–_Gestion"/>
      <w:bookmarkStart w:id="55" w:name="_Toc395368693"/>
      <w:bookmarkStart w:id="56" w:name="_Toc395375468"/>
      <w:bookmarkEnd w:id="54"/>
      <w:r w:rsidRPr="00C52CBE">
        <w:rPr>
          <w:lang w:val="fr-FR"/>
        </w:rPr>
        <w:t xml:space="preserve">UC08 – Gestion du </w:t>
      </w:r>
      <w:proofErr w:type="spellStart"/>
      <w:r w:rsidRPr="000B2BCC">
        <w:t>profil</w:t>
      </w:r>
      <w:proofErr w:type="spellEnd"/>
      <w:r w:rsidRPr="00C52CBE">
        <w:rPr>
          <w:lang w:val="fr-FR"/>
        </w:rPr>
        <w:t xml:space="preserve"> utilisateur</w:t>
      </w:r>
      <w:bookmarkEnd w:id="55"/>
      <w:bookmarkEnd w:id="56"/>
    </w:p>
    <w:p w:rsidR="001C4EAF" w:rsidRPr="001C4EAF" w:rsidRDefault="001C4EAF" w:rsidP="001C4EAF">
      <w:pPr>
        <w:rPr>
          <w:lang w:val="fr-FR"/>
        </w:rPr>
      </w:pPr>
    </w:p>
    <w:p w:rsidR="008E3F27" w:rsidRPr="00C52CBE" w:rsidRDefault="008E3F27" w:rsidP="001C4EAF">
      <w:pPr>
        <w:widowControl/>
        <w:spacing w:after="120" w:line="360" w:lineRule="auto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Description :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="0082645D" w:rsidRPr="00C52CBE">
        <w:rPr>
          <w:rFonts w:ascii="Arial" w:hAnsi="Arial" w:cs="Arial"/>
          <w:color w:val="000000"/>
          <w:sz w:val="24"/>
          <w:szCs w:val="24"/>
          <w:lang w:val="fr-FR"/>
        </w:rPr>
        <w:t>L’utilisateur pourra accéder à ses informations personnelles et les modifier. Les autres utilisateurs auront accès aux informations que l’utilisateur souhaite afficher dans son profil public.</w:t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Pr="00C52CBE">
        <w:rPr>
          <w:rFonts w:ascii="Arial" w:hAnsi="Arial" w:cs="Arial"/>
          <w:color w:val="000000"/>
          <w:sz w:val="24"/>
          <w:szCs w:val="24"/>
          <w:lang w:val="fr-FR"/>
        </w:rPr>
        <w:br/>
      </w:r>
      <w:r w:rsidR="00E82CE9" w:rsidRPr="00C52CBE">
        <w:rPr>
          <w:rFonts w:ascii="Arial" w:hAnsi="Arial" w:cs="Arial"/>
          <w:color w:val="000000"/>
          <w:sz w:val="24"/>
          <w:szCs w:val="24"/>
          <w:u w:val="single"/>
          <w:lang w:val="fr-FR"/>
        </w:rPr>
        <w:t>Acteur :</w:t>
      </w:r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hyperlink w:anchor="_Membr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Membre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Capit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Capitaine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Ressource_humaine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Ressource Humaine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ETS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ETS</w:t>
        </w:r>
      </w:hyperlink>
      <w:r w:rsidR="00E82CE9" w:rsidRPr="00C52CBE">
        <w:rPr>
          <w:rFonts w:ascii="Arial" w:hAnsi="Arial" w:cs="Arial"/>
          <w:color w:val="000000"/>
          <w:sz w:val="24"/>
          <w:szCs w:val="24"/>
          <w:lang w:val="fr-FR"/>
        </w:rPr>
        <w:t xml:space="preserve">, </w:t>
      </w:r>
      <w:hyperlink w:anchor="_Administrateur_Club" w:history="1">
        <w:r w:rsidR="00E82CE9" w:rsidRPr="00C52CBE">
          <w:rPr>
            <w:rStyle w:val="Hyperlink"/>
            <w:rFonts w:ascii="Arial" w:hAnsi="Arial" w:cs="Arial"/>
            <w:sz w:val="24"/>
            <w:szCs w:val="24"/>
            <w:lang w:val="fr-FR"/>
          </w:rPr>
          <w:t>Administrateur club</w:t>
        </w:r>
      </w:hyperlink>
    </w:p>
    <w:p w:rsidR="0069756E" w:rsidRPr="00C52CBE" w:rsidRDefault="00DC591A" w:rsidP="00AD5F69">
      <w:pPr>
        <w:keepNext/>
        <w:widowControl/>
        <w:spacing w:after="120"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A0611D" wp14:editId="6BBA7810">
            <wp:extent cx="3594856" cy="1565453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7169" cy="15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27" w:rsidRPr="00C52CBE" w:rsidRDefault="00AD5F69" w:rsidP="00AA31A4">
      <w:pPr>
        <w:pStyle w:val="Caption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bookmarkStart w:id="57" w:name="_Toc395376834"/>
      <w:r w:rsidR="0069756E" w:rsidRPr="00C52CBE">
        <w:rPr>
          <w:rFonts w:ascii="Arial" w:hAnsi="Arial" w:cs="Arial"/>
          <w:sz w:val="24"/>
          <w:szCs w:val="24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</w:rPr>
        <w:t>9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</w:rPr>
        <w:t>- OC08</w:t>
      </w:r>
      <w:bookmarkEnd w:id="57"/>
    </w:p>
    <w:p w:rsidR="006F1E56" w:rsidRPr="00C52CBE" w:rsidRDefault="006F1E56" w:rsidP="00AA31A4">
      <w:pPr>
        <w:widowControl/>
        <w:spacing w:after="120"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</w:p>
    <w:p w:rsidR="008546D8" w:rsidRPr="00C52CBE" w:rsidRDefault="008546D8" w:rsidP="000B2BCC">
      <w:pPr>
        <w:pStyle w:val="Heading1"/>
      </w:pPr>
      <w:bookmarkStart w:id="58" w:name="_Toc395368694"/>
      <w:bookmarkStart w:id="59" w:name="_Toc395375469"/>
      <w:bookmarkStart w:id="60" w:name="_Toc395376364"/>
      <w:r w:rsidRPr="00C52CBE">
        <w:t xml:space="preserve">Les </w:t>
      </w:r>
      <w:proofErr w:type="spellStart"/>
      <w:r w:rsidRPr="00C52CBE">
        <w:t>acteurs</w:t>
      </w:r>
      <w:bookmarkEnd w:id="58"/>
      <w:bookmarkEnd w:id="59"/>
      <w:bookmarkEnd w:id="60"/>
      <w:proofErr w:type="spellEnd"/>
    </w:p>
    <w:p w:rsidR="00F20096" w:rsidRPr="00C52CBE" w:rsidRDefault="00F20096" w:rsidP="000B2BCC">
      <w:pPr>
        <w:pStyle w:val="Heading2"/>
      </w:pPr>
      <w:bookmarkStart w:id="61" w:name="_Toc395368695"/>
      <w:bookmarkStart w:id="62" w:name="_Toc395375470"/>
      <w:bookmarkStart w:id="63" w:name="_Toc395376365"/>
      <w:proofErr w:type="spellStart"/>
      <w:r w:rsidRPr="00C52CBE">
        <w:t>Sommaire</w:t>
      </w:r>
      <w:bookmarkEnd w:id="61"/>
      <w:bookmarkEnd w:id="62"/>
      <w:bookmarkEnd w:id="63"/>
      <w:proofErr w:type="spellEnd"/>
    </w:p>
    <w:p w:rsidR="0069756E" w:rsidRPr="00C52CBE" w:rsidRDefault="00F12C75" w:rsidP="00854FFB">
      <w:pPr>
        <w:keepNext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9CF88B" wp14:editId="7FF7DA90">
            <wp:extent cx="3182112" cy="2533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1211" cy="25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96" w:rsidRPr="00C52CBE" w:rsidRDefault="00854FFB" w:rsidP="00AA31A4">
      <w:pPr>
        <w:pStyle w:val="Caption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bookmarkStart w:id="64" w:name="_Toc395376835"/>
      <w:r w:rsidR="0069756E" w:rsidRPr="00C52CBE">
        <w:rPr>
          <w:rFonts w:ascii="Arial" w:hAnsi="Arial" w:cs="Arial"/>
          <w:sz w:val="24"/>
          <w:szCs w:val="24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</w:rPr>
        <w:t>10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9756E" w:rsidRPr="00C52CBE">
        <w:rPr>
          <w:rFonts w:ascii="Arial" w:hAnsi="Arial" w:cs="Arial"/>
          <w:sz w:val="24"/>
          <w:szCs w:val="24"/>
        </w:rPr>
        <w:t>Sommaire</w:t>
      </w:r>
      <w:proofErr w:type="spellEnd"/>
      <w:r w:rsidR="0069756E" w:rsidRPr="00C52CBE">
        <w:rPr>
          <w:rFonts w:ascii="Arial" w:hAnsi="Arial" w:cs="Arial"/>
          <w:sz w:val="24"/>
          <w:szCs w:val="24"/>
        </w:rPr>
        <w:t xml:space="preserve"> des </w:t>
      </w:r>
      <w:proofErr w:type="spellStart"/>
      <w:r w:rsidR="0069756E" w:rsidRPr="00C52CBE">
        <w:rPr>
          <w:rFonts w:ascii="Arial" w:hAnsi="Arial" w:cs="Arial"/>
          <w:sz w:val="24"/>
          <w:szCs w:val="24"/>
        </w:rPr>
        <w:t>acteurs</w:t>
      </w:r>
      <w:bookmarkEnd w:id="64"/>
      <w:proofErr w:type="spellEnd"/>
    </w:p>
    <w:p w:rsidR="00F20096" w:rsidRDefault="00F20096" w:rsidP="000B2BCC">
      <w:pPr>
        <w:pStyle w:val="Heading2"/>
      </w:pPr>
      <w:bookmarkStart w:id="65" w:name="_Capitaine"/>
      <w:bookmarkStart w:id="66" w:name="_Toc395368696"/>
      <w:bookmarkStart w:id="67" w:name="_Toc395375471"/>
      <w:bookmarkStart w:id="68" w:name="_Toc395376366"/>
      <w:bookmarkEnd w:id="65"/>
      <w:proofErr w:type="spellStart"/>
      <w:r w:rsidRPr="000B2BCC">
        <w:t>Capitaine</w:t>
      </w:r>
      <w:bookmarkEnd w:id="66"/>
      <w:bookmarkEnd w:id="67"/>
      <w:bookmarkEnd w:id="68"/>
      <w:proofErr w:type="spellEnd"/>
    </w:p>
    <w:p w:rsidR="000B2BCC" w:rsidRPr="000B2BCC" w:rsidRDefault="000B2BCC" w:rsidP="000B2BCC"/>
    <w:p w:rsidR="00F20096" w:rsidRPr="00C52CBE" w:rsidRDefault="00E17042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Le capitaine d’un club s’occupe en totalité ou en parties de plusieurs aspects de gestion du club, dépendant du club.  Il </w:t>
      </w:r>
      <w:r w:rsidR="00565BB1" w:rsidRPr="00C52CBE">
        <w:rPr>
          <w:rFonts w:ascii="Arial" w:hAnsi="Arial" w:cs="Arial"/>
          <w:sz w:val="24"/>
          <w:szCs w:val="24"/>
          <w:lang w:val="fr-CA"/>
        </w:rPr>
        <w:t>aura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donc accès à presque toutes les fonctionnalités.</w:t>
      </w:r>
    </w:p>
    <w:p w:rsidR="0069756E" w:rsidRPr="00C52CBE" w:rsidRDefault="00F12C75" w:rsidP="00DD4463">
      <w:pPr>
        <w:keepNext/>
        <w:spacing w:line="360" w:lineRule="auto"/>
        <w:jc w:val="center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88C012" wp14:editId="333D52D3">
            <wp:extent cx="5943600" cy="26327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E8" w:rsidRPr="00C52CBE" w:rsidRDefault="00DD4463" w:rsidP="00AA31A4">
      <w:pPr>
        <w:pStyle w:val="Caption"/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                                   </w:t>
      </w:r>
      <w:bookmarkStart w:id="69" w:name="_Toc395376836"/>
      <w:r w:rsidR="0069756E" w:rsidRPr="00C52CBE">
        <w:rPr>
          <w:rFonts w:ascii="Arial" w:hAnsi="Arial" w:cs="Arial"/>
          <w:sz w:val="24"/>
          <w:szCs w:val="24"/>
          <w:lang w:val="fr-CA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  <w:lang w:val="fr-CA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  <w:lang w:val="fr-CA"/>
        </w:rPr>
        <w:t>11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82645D" w:rsidRPr="00C52CBE">
        <w:rPr>
          <w:rFonts w:ascii="Arial" w:hAnsi="Arial" w:cs="Arial"/>
          <w:sz w:val="24"/>
          <w:szCs w:val="24"/>
          <w:lang w:val="fr-CA"/>
        </w:rPr>
        <w:t>- UC</w:t>
      </w:r>
      <w:r w:rsidR="0069756E" w:rsidRPr="00C52CBE">
        <w:rPr>
          <w:rFonts w:ascii="Arial" w:hAnsi="Arial" w:cs="Arial"/>
          <w:sz w:val="24"/>
          <w:szCs w:val="24"/>
          <w:lang w:val="fr-CA"/>
        </w:rPr>
        <w:t xml:space="preserve"> du capitaine</w:t>
      </w:r>
      <w:bookmarkEnd w:id="69"/>
    </w:p>
    <w:p w:rsidR="00F20096" w:rsidRDefault="00F20096" w:rsidP="000B2BCC">
      <w:pPr>
        <w:pStyle w:val="Heading2"/>
      </w:pPr>
      <w:bookmarkStart w:id="70" w:name="_Membre"/>
      <w:bookmarkStart w:id="71" w:name="_Toc395368697"/>
      <w:bookmarkStart w:id="72" w:name="_Toc395375472"/>
      <w:bookmarkStart w:id="73" w:name="_Toc395376367"/>
      <w:bookmarkEnd w:id="70"/>
      <w:proofErr w:type="spellStart"/>
      <w:r w:rsidRPr="000B2BCC">
        <w:lastRenderedPageBreak/>
        <w:t>Membre</w:t>
      </w:r>
      <w:bookmarkEnd w:id="71"/>
      <w:bookmarkEnd w:id="72"/>
      <w:bookmarkEnd w:id="73"/>
      <w:proofErr w:type="spellEnd"/>
    </w:p>
    <w:p w:rsidR="000B2BCC" w:rsidRPr="000B2BCC" w:rsidRDefault="000B2BCC" w:rsidP="000B2BCC"/>
    <w:p w:rsidR="008546D8" w:rsidRPr="00C52CBE" w:rsidRDefault="00F20096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Le me</w:t>
      </w:r>
      <w:r w:rsidR="00E17042" w:rsidRPr="00C52CBE">
        <w:rPr>
          <w:rFonts w:ascii="Arial" w:hAnsi="Arial" w:cs="Arial"/>
          <w:sz w:val="24"/>
          <w:szCs w:val="24"/>
          <w:lang w:val="fr-CA"/>
        </w:rPr>
        <w:t>mbre sera l’acteur le plus courant,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r w:rsidR="00E17042" w:rsidRPr="00C52CBE">
        <w:rPr>
          <w:rFonts w:ascii="Arial" w:hAnsi="Arial" w:cs="Arial"/>
          <w:sz w:val="24"/>
          <w:szCs w:val="24"/>
          <w:lang w:val="fr-CA"/>
        </w:rPr>
        <w:t>i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l représente </w:t>
      </w:r>
      <w:r w:rsidR="00E17042" w:rsidRPr="00C52CBE">
        <w:rPr>
          <w:rFonts w:ascii="Arial" w:hAnsi="Arial" w:cs="Arial"/>
          <w:sz w:val="24"/>
          <w:szCs w:val="24"/>
          <w:lang w:val="fr-CA"/>
        </w:rPr>
        <w:t xml:space="preserve">l’utilisateur lambda du système qui aura accès </w:t>
      </w:r>
      <w:r w:rsidR="00244373">
        <w:rPr>
          <w:rFonts w:ascii="Arial" w:hAnsi="Arial" w:cs="Arial"/>
          <w:sz w:val="24"/>
          <w:szCs w:val="24"/>
          <w:lang w:val="fr-CA"/>
        </w:rPr>
        <w:t xml:space="preserve">principalement accès </w:t>
      </w:r>
      <w:r w:rsidR="00E17042" w:rsidRPr="00C52CBE">
        <w:rPr>
          <w:rFonts w:ascii="Arial" w:hAnsi="Arial" w:cs="Arial"/>
          <w:sz w:val="24"/>
          <w:szCs w:val="24"/>
          <w:lang w:val="fr-CA"/>
        </w:rPr>
        <w:t>aux fonct</w:t>
      </w:r>
      <w:r w:rsidR="00244373">
        <w:rPr>
          <w:rFonts w:ascii="Arial" w:hAnsi="Arial" w:cs="Arial"/>
          <w:sz w:val="24"/>
          <w:szCs w:val="24"/>
          <w:lang w:val="fr-CA"/>
        </w:rPr>
        <w:t>ionnalités en lecture seulement.</w:t>
      </w:r>
    </w:p>
    <w:p w:rsidR="0069756E" w:rsidRPr="00C52CBE" w:rsidRDefault="00F36E99" w:rsidP="00DD4463">
      <w:pPr>
        <w:keepNext/>
        <w:spacing w:after="120" w:line="360" w:lineRule="auto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29F2BCA" wp14:editId="3F5FB4A2">
            <wp:extent cx="5943600" cy="2239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96" w:rsidRPr="00C52CBE" w:rsidRDefault="00DD4463" w:rsidP="00AA31A4">
      <w:pPr>
        <w:pStyle w:val="Caption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bookmarkStart w:id="74" w:name="_Toc395376837"/>
      <w:r w:rsidR="0069756E" w:rsidRPr="00C52CBE">
        <w:rPr>
          <w:rFonts w:ascii="Arial" w:hAnsi="Arial" w:cs="Arial"/>
          <w:sz w:val="24"/>
          <w:szCs w:val="24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</w:rPr>
        <w:t>12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</w:rPr>
        <w:t xml:space="preserve">- UC des </w:t>
      </w:r>
      <w:proofErr w:type="spellStart"/>
      <w:r w:rsidR="0069756E" w:rsidRPr="00C52CBE">
        <w:rPr>
          <w:rFonts w:ascii="Arial" w:hAnsi="Arial" w:cs="Arial"/>
          <w:sz w:val="24"/>
          <w:szCs w:val="24"/>
        </w:rPr>
        <w:t>membres</w:t>
      </w:r>
      <w:bookmarkEnd w:id="74"/>
      <w:proofErr w:type="spellEnd"/>
    </w:p>
    <w:p w:rsidR="00F20096" w:rsidRDefault="00802BE8" w:rsidP="006F6CC9">
      <w:pPr>
        <w:pStyle w:val="Heading2"/>
      </w:pPr>
      <w:bookmarkStart w:id="75" w:name="_Ressource_humaine"/>
      <w:bookmarkStart w:id="76" w:name="_Toc395368698"/>
      <w:bookmarkStart w:id="77" w:name="_Toc395375473"/>
      <w:bookmarkStart w:id="78" w:name="_Toc395376368"/>
      <w:bookmarkEnd w:id="75"/>
      <w:proofErr w:type="spellStart"/>
      <w:r w:rsidRPr="00C52CBE">
        <w:t>Ressource</w:t>
      </w:r>
      <w:proofErr w:type="spellEnd"/>
      <w:r w:rsidRPr="00C52CBE">
        <w:t xml:space="preserve"> </w:t>
      </w:r>
      <w:proofErr w:type="spellStart"/>
      <w:r w:rsidRPr="000B2BCC">
        <w:t>humaine</w:t>
      </w:r>
      <w:bookmarkEnd w:id="76"/>
      <w:bookmarkEnd w:id="77"/>
      <w:bookmarkEnd w:id="78"/>
      <w:proofErr w:type="spellEnd"/>
    </w:p>
    <w:p w:rsidR="000B2BCC" w:rsidRPr="000B2BCC" w:rsidRDefault="000B2BCC" w:rsidP="000B2BCC"/>
    <w:p w:rsidR="00E17042" w:rsidRPr="00C52CBE" w:rsidRDefault="0002323E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Cet acteur représente les personnes aidant le capitaine avec le recrutement des membres. En plus </w:t>
      </w:r>
      <w:r w:rsidR="009A3001" w:rsidRPr="00C52CBE">
        <w:rPr>
          <w:rFonts w:ascii="Arial" w:hAnsi="Arial" w:cs="Arial"/>
          <w:sz w:val="24"/>
          <w:szCs w:val="24"/>
          <w:lang w:val="fr-CA"/>
        </w:rPr>
        <w:t>des permissions normales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des membres, il a aussi accès à celle de gestion des membres.</w:t>
      </w:r>
    </w:p>
    <w:p w:rsidR="0069756E" w:rsidRPr="00C52CBE" w:rsidRDefault="00F36E99" w:rsidP="00DD4463">
      <w:pPr>
        <w:keepNext/>
        <w:spacing w:line="360" w:lineRule="auto"/>
        <w:jc w:val="center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A172EE" wp14:editId="2DC30AA0">
            <wp:extent cx="5943600" cy="2239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E8" w:rsidRPr="00C52CBE" w:rsidRDefault="00DD4463" w:rsidP="00AA31A4">
      <w:pPr>
        <w:pStyle w:val="Caption"/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                            </w:t>
      </w:r>
      <w:bookmarkStart w:id="79" w:name="_Toc395376838"/>
      <w:r w:rsidR="0069756E" w:rsidRPr="00C52CBE">
        <w:rPr>
          <w:rFonts w:ascii="Arial" w:hAnsi="Arial" w:cs="Arial"/>
          <w:sz w:val="24"/>
          <w:szCs w:val="24"/>
          <w:lang w:val="fr-CA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  <w:lang w:val="fr-CA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  <w:lang w:val="fr-CA"/>
        </w:rPr>
        <w:t>13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>
        <w:rPr>
          <w:rFonts w:ascii="Arial" w:hAnsi="Arial" w:cs="Arial"/>
          <w:sz w:val="24"/>
          <w:szCs w:val="24"/>
        </w:rPr>
        <w:t xml:space="preserve"> </w:t>
      </w:r>
      <w:r w:rsidR="0069756E" w:rsidRPr="00C52CBE">
        <w:rPr>
          <w:rFonts w:ascii="Arial" w:hAnsi="Arial" w:cs="Arial"/>
          <w:sz w:val="24"/>
          <w:szCs w:val="24"/>
          <w:lang w:val="fr-CA"/>
        </w:rPr>
        <w:t>- UC de ressource humaine</w:t>
      </w:r>
      <w:bookmarkEnd w:id="79"/>
    </w:p>
    <w:p w:rsidR="006F6CC9" w:rsidRDefault="006F6CC9">
      <w:pPr>
        <w:widowControl/>
        <w:spacing w:line="240" w:lineRule="auto"/>
        <w:rPr>
          <w:rFonts w:ascii="Arial" w:hAnsi="Arial"/>
          <w:b/>
          <w:sz w:val="24"/>
        </w:rPr>
      </w:pPr>
      <w:bookmarkStart w:id="80" w:name="_Administrateur_Club"/>
      <w:bookmarkStart w:id="81" w:name="_Toc395368699"/>
      <w:bookmarkEnd w:id="80"/>
      <w:r>
        <w:br w:type="page"/>
      </w:r>
    </w:p>
    <w:p w:rsidR="00802BE8" w:rsidRDefault="00802BE8" w:rsidP="000B2BCC">
      <w:pPr>
        <w:pStyle w:val="Heading2"/>
      </w:pPr>
      <w:bookmarkStart w:id="82" w:name="_Toc395375474"/>
      <w:bookmarkStart w:id="83" w:name="_Toc395376369"/>
      <w:proofErr w:type="spellStart"/>
      <w:r w:rsidRPr="00C52CBE">
        <w:lastRenderedPageBreak/>
        <w:t>Administrateur</w:t>
      </w:r>
      <w:proofErr w:type="spellEnd"/>
      <w:r w:rsidRPr="00C52CBE">
        <w:t xml:space="preserve"> </w:t>
      </w:r>
      <w:r w:rsidR="00D15D0D">
        <w:t xml:space="preserve">de </w:t>
      </w:r>
      <w:r w:rsidRPr="000B2BCC">
        <w:t>Club</w:t>
      </w:r>
      <w:bookmarkEnd w:id="81"/>
      <w:bookmarkEnd w:id="82"/>
      <w:bookmarkEnd w:id="83"/>
    </w:p>
    <w:p w:rsidR="000B2BCC" w:rsidRPr="000B2BCC" w:rsidRDefault="000B2BCC" w:rsidP="000B2BCC"/>
    <w:p w:rsidR="009A3001" w:rsidRPr="00C52CBE" w:rsidRDefault="009A3001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L’</w:t>
      </w:r>
      <w:r w:rsidR="00D15D0D">
        <w:rPr>
          <w:rFonts w:ascii="Arial" w:hAnsi="Arial" w:cs="Arial"/>
          <w:sz w:val="24"/>
          <w:szCs w:val="24"/>
          <w:lang w:val="fr-CA"/>
        </w:rPr>
        <w:t>administrateur de club représente une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pe</w:t>
      </w:r>
      <w:r w:rsidR="00D15D0D">
        <w:rPr>
          <w:rFonts w:ascii="Arial" w:hAnsi="Arial" w:cs="Arial"/>
          <w:sz w:val="24"/>
          <w:szCs w:val="24"/>
          <w:lang w:val="fr-CA"/>
        </w:rPr>
        <w:t>rsonne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de confiance aidant le capitaine dans la gestion globale du club. Il </w:t>
      </w:r>
      <w:r w:rsidR="00565BB1" w:rsidRPr="00C52CBE">
        <w:rPr>
          <w:rFonts w:ascii="Arial" w:hAnsi="Arial" w:cs="Arial"/>
          <w:sz w:val="24"/>
          <w:szCs w:val="24"/>
          <w:lang w:val="fr-CA"/>
        </w:rPr>
        <w:t>a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aussi accès à toutes les fonctionnalités. </w:t>
      </w:r>
    </w:p>
    <w:p w:rsidR="0069756E" w:rsidRPr="00C52CBE" w:rsidRDefault="00E47EEC" w:rsidP="00DD4463">
      <w:pPr>
        <w:keepNext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7B60C3" wp14:editId="4E3BDB00">
            <wp:extent cx="5943600" cy="2418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E8" w:rsidRPr="00C52CBE" w:rsidRDefault="00DD4463" w:rsidP="00AA31A4">
      <w:pPr>
        <w:pStyle w:val="Caption"/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                        </w:t>
      </w:r>
      <w:bookmarkStart w:id="84" w:name="_Toc395376839"/>
      <w:r w:rsidR="0069756E" w:rsidRPr="00C52CBE">
        <w:rPr>
          <w:rFonts w:ascii="Arial" w:hAnsi="Arial" w:cs="Arial"/>
          <w:sz w:val="24"/>
          <w:szCs w:val="24"/>
          <w:lang w:val="fr-CA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  <w:lang w:val="fr-CA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  <w:lang w:val="fr-CA"/>
        </w:rPr>
        <w:t>14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 w:rsidRPr="000C0AA0">
        <w:rPr>
          <w:rFonts w:ascii="Arial" w:hAnsi="Arial" w:cs="Arial"/>
          <w:sz w:val="24"/>
          <w:szCs w:val="24"/>
          <w:lang w:val="fr-CA"/>
        </w:rPr>
        <w:t xml:space="preserve"> </w:t>
      </w:r>
      <w:r w:rsidR="0069756E" w:rsidRPr="00C52CBE">
        <w:rPr>
          <w:rFonts w:ascii="Arial" w:hAnsi="Arial" w:cs="Arial"/>
          <w:sz w:val="24"/>
          <w:szCs w:val="24"/>
          <w:lang w:val="fr-CA"/>
        </w:rPr>
        <w:t>- UC des administrateurs de club</w:t>
      </w:r>
      <w:bookmarkEnd w:id="84"/>
    </w:p>
    <w:p w:rsidR="00802BE8" w:rsidRDefault="00802BE8" w:rsidP="006F6CC9">
      <w:pPr>
        <w:pStyle w:val="Heading2"/>
      </w:pPr>
      <w:bookmarkStart w:id="85" w:name="_Administrateur_ETS"/>
      <w:bookmarkStart w:id="86" w:name="_Toc395368700"/>
      <w:bookmarkStart w:id="87" w:name="_Toc395375475"/>
      <w:bookmarkStart w:id="88" w:name="_Toc395376370"/>
      <w:bookmarkEnd w:id="85"/>
      <w:proofErr w:type="spellStart"/>
      <w:r w:rsidRPr="00C52CBE">
        <w:t>Administrateur</w:t>
      </w:r>
      <w:proofErr w:type="spellEnd"/>
      <w:r w:rsidRPr="00C52CBE">
        <w:t xml:space="preserve"> </w:t>
      </w:r>
      <w:r w:rsidR="00DD4463">
        <w:t xml:space="preserve">de </w:t>
      </w:r>
      <w:proofErr w:type="spellStart"/>
      <w:r w:rsidR="00DD4463" w:rsidRPr="000B2BCC">
        <w:t>l’</w:t>
      </w:r>
      <w:r w:rsidRPr="000B2BCC">
        <w:t>ETS</w:t>
      </w:r>
      <w:bookmarkEnd w:id="86"/>
      <w:bookmarkEnd w:id="87"/>
      <w:bookmarkEnd w:id="88"/>
      <w:proofErr w:type="spellEnd"/>
    </w:p>
    <w:p w:rsidR="000B2BCC" w:rsidRPr="000B2BCC" w:rsidRDefault="000B2BCC" w:rsidP="000B2BCC"/>
    <w:p w:rsidR="00565BB1" w:rsidRPr="00C52CBE" w:rsidRDefault="00565BB1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Cet acteur représente principalement les employés de l’ETS nécessitant un accès global à toutes les fonctionnalités de tous les clubs.</w:t>
      </w:r>
    </w:p>
    <w:p w:rsidR="0069756E" w:rsidRPr="00C52CBE" w:rsidRDefault="002A2D2E" w:rsidP="00DD4463">
      <w:pPr>
        <w:keepNext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52CB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4D77BF" wp14:editId="5BF7D80A">
            <wp:extent cx="5943600" cy="2607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BE8" w:rsidRPr="00C52CBE" w:rsidRDefault="00DD4463" w:rsidP="00AA31A4">
      <w:pPr>
        <w:pStyle w:val="Caption"/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                     </w:t>
      </w:r>
      <w:bookmarkStart w:id="89" w:name="_Toc395376840"/>
      <w:r w:rsidR="0069756E" w:rsidRPr="00C52CBE">
        <w:rPr>
          <w:rFonts w:ascii="Arial" w:hAnsi="Arial" w:cs="Arial"/>
          <w:sz w:val="24"/>
          <w:szCs w:val="24"/>
          <w:lang w:val="fr-CA"/>
        </w:rPr>
        <w:t xml:space="preserve">Figure </w:t>
      </w:r>
      <w:r w:rsidR="0069756E" w:rsidRPr="00C52CBE">
        <w:rPr>
          <w:rFonts w:ascii="Arial" w:hAnsi="Arial" w:cs="Arial"/>
          <w:sz w:val="24"/>
          <w:szCs w:val="24"/>
        </w:rPr>
        <w:fldChar w:fldCharType="begin"/>
      </w:r>
      <w:r w:rsidR="0069756E" w:rsidRPr="00C52CBE">
        <w:rPr>
          <w:rFonts w:ascii="Arial" w:hAnsi="Arial" w:cs="Arial"/>
          <w:sz w:val="24"/>
          <w:szCs w:val="24"/>
          <w:lang w:val="fr-CA"/>
        </w:rPr>
        <w:instrText xml:space="preserve"> SEQ Figure \* ARABIC </w:instrText>
      </w:r>
      <w:r w:rsidR="0069756E" w:rsidRPr="00C52CBE">
        <w:rPr>
          <w:rFonts w:ascii="Arial" w:hAnsi="Arial" w:cs="Arial"/>
          <w:sz w:val="24"/>
          <w:szCs w:val="24"/>
        </w:rPr>
        <w:fldChar w:fldCharType="separate"/>
      </w:r>
      <w:r w:rsidR="0069756E" w:rsidRPr="00C52CBE">
        <w:rPr>
          <w:rFonts w:ascii="Arial" w:hAnsi="Arial" w:cs="Arial"/>
          <w:noProof/>
          <w:sz w:val="24"/>
          <w:szCs w:val="24"/>
          <w:lang w:val="fr-CA"/>
        </w:rPr>
        <w:t>15</w:t>
      </w:r>
      <w:r w:rsidR="0069756E" w:rsidRPr="00C52CBE">
        <w:rPr>
          <w:rFonts w:ascii="Arial" w:hAnsi="Arial" w:cs="Arial"/>
          <w:sz w:val="24"/>
          <w:szCs w:val="24"/>
        </w:rPr>
        <w:fldChar w:fldCharType="end"/>
      </w:r>
      <w:r w:rsidR="000C0AA0" w:rsidRPr="000C0AA0">
        <w:rPr>
          <w:rFonts w:ascii="Arial" w:hAnsi="Arial" w:cs="Arial"/>
          <w:sz w:val="24"/>
          <w:szCs w:val="24"/>
          <w:lang w:val="fr-CA"/>
        </w:rPr>
        <w:t xml:space="preserve"> </w:t>
      </w:r>
      <w:r w:rsidR="0069756E" w:rsidRPr="00C52CBE">
        <w:rPr>
          <w:rFonts w:ascii="Arial" w:hAnsi="Arial" w:cs="Arial"/>
          <w:sz w:val="24"/>
          <w:szCs w:val="24"/>
          <w:lang w:val="fr-CA"/>
        </w:rPr>
        <w:t>- UC des administrateurs de l'ETS</w:t>
      </w:r>
      <w:bookmarkEnd w:id="89"/>
    </w:p>
    <w:p w:rsidR="00802BE8" w:rsidRPr="00C52CBE" w:rsidRDefault="00802BE8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8546D8" w:rsidRPr="00C52CBE" w:rsidRDefault="008546D8" w:rsidP="000B2BCC">
      <w:pPr>
        <w:pStyle w:val="Heading1"/>
      </w:pPr>
      <w:bookmarkStart w:id="90" w:name="_Toc395368701"/>
      <w:bookmarkStart w:id="91" w:name="_Toc395375476"/>
      <w:bookmarkStart w:id="92" w:name="_Toc395376371"/>
      <w:r w:rsidRPr="00C52CBE">
        <w:lastRenderedPageBreak/>
        <w:t xml:space="preserve">Les </w:t>
      </w:r>
      <w:proofErr w:type="spellStart"/>
      <w:r w:rsidRPr="000B2BCC">
        <w:t>exigences</w:t>
      </w:r>
      <w:bookmarkEnd w:id="90"/>
      <w:bookmarkEnd w:id="91"/>
      <w:bookmarkEnd w:id="92"/>
      <w:proofErr w:type="spellEnd"/>
    </w:p>
    <w:p w:rsidR="008546D8" w:rsidRPr="00C52CBE" w:rsidRDefault="008546D8" w:rsidP="00AA31A4">
      <w:pPr>
        <w:widowControl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vanish/>
          <w:sz w:val="24"/>
          <w:szCs w:val="24"/>
        </w:rPr>
      </w:pPr>
    </w:p>
    <w:p w:rsidR="008546D8" w:rsidRPr="00C52CBE" w:rsidRDefault="008546D8" w:rsidP="00AA31A4">
      <w:pPr>
        <w:widowControl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vanish/>
          <w:sz w:val="24"/>
          <w:szCs w:val="24"/>
        </w:rPr>
      </w:pPr>
    </w:p>
    <w:p w:rsidR="008546D8" w:rsidRPr="00C52CBE" w:rsidRDefault="008546D8" w:rsidP="00AA31A4">
      <w:pPr>
        <w:widowControl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vanish/>
          <w:sz w:val="24"/>
          <w:szCs w:val="24"/>
        </w:rPr>
      </w:pPr>
    </w:p>
    <w:p w:rsidR="008546D8" w:rsidRPr="00C52CBE" w:rsidRDefault="008546D8" w:rsidP="00AA31A4">
      <w:pPr>
        <w:widowControl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vanish/>
          <w:sz w:val="24"/>
          <w:szCs w:val="24"/>
        </w:rPr>
      </w:pPr>
    </w:p>
    <w:p w:rsidR="008546D8" w:rsidRPr="00C52CBE" w:rsidRDefault="008546D8" w:rsidP="000B2BCC">
      <w:pPr>
        <w:pStyle w:val="Heading2"/>
      </w:pPr>
      <w:bookmarkStart w:id="93" w:name="_Toc395368702"/>
      <w:bookmarkStart w:id="94" w:name="_Toc395375477"/>
      <w:bookmarkStart w:id="95" w:name="_Toc395376372"/>
      <w:r w:rsidRPr="00C52CBE">
        <w:t xml:space="preserve">Les </w:t>
      </w:r>
      <w:proofErr w:type="spellStart"/>
      <w:r w:rsidRPr="00C52CBE">
        <w:t>exigences</w:t>
      </w:r>
      <w:proofErr w:type="spellEnd"/>
      <w:r w:rsidRPr="00C52CBE">
        <w:t xml:space="preserve"> </w:t>
      </w:r>
      <w:proofErr w:type="spellStart"/>
      <w:r w:rsidRPr="000B2BCC">
        <w:t>fonctionnelles</w:t>
      </w:r>
      <w:bookmarkEnd w:id="93"/>
      <w:bookmarkEnd w:id="94"/>
      <w:bookmarkEnd w:id="95"/>
      <w:proofErr w:type="spellEnd"/>
    </w:p>
    <w:p w:rsidR="008546D8" w:rsidRPr="00C52CBE" w:rsidRDefault="00173C2F" w:rsidP="000B2BCC">
      <w:pPr>
        <w:pStyle w:val="Heading3"/>
      </w:pPr>
      <w:bookmarkStart w:id="96" w:name="_Toc395368703"/>
      <w:bookmarkStart w:id="97" w:name="_Toc395375478"/>
      <w:proofErr w:type="spellStart"/>
      <w:r w:rsidRPr="00C52CBE">
        <w:t>Gestion</w:t>
      </w:r>
      <w:proofErr w:type="spellEnd"/>
      <w:r w:rsidRPr="00C52CBE">
        <w:t xml:space="preserve">/Consultation des </w:t>
      </w:r>
      <w:proofErr w:type="spellStart"/>
      <w:r w:rsidRPr="000B2BCC">
        <w:t>membres</w:t>
      </w:r>
      <w:bookmarkEnd w:id="96"/>
      <w:bookmarkEnd w:id="97"/>
      <w:proofErr w:type="spellEnd"/>
    </w:p>
    <w:p w:rsidR="00173C2F" w:rsidRPr="00C52CBE" w:rsidRDefault="00173C2F" w:rsidP="00AA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EF01 – Le système doit permettre </w:t>
      </w:r>
      <w:r w:rsidR="00C2226E" w:rsidRPr="00C52CBE">
        <w:rPr>
          <w:rFonts w:ascii="Arial" w:hAnsi="Arial" w:cs="Arial"/>
          <w:sz w:val="24"/>
          <w:szCs w:val="24"/>
          <w:lang w:val="fr-CA"/>
        </w:rPr>
        <w:t>de consulter la liste des membres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d’un club.</w:t>
      </w:r>
    </w:p>
    <w:p w:rsidR="00173C2F" w:rsidRPr="00C52CBE" w:rsidRDefault="00173C2F" w:rsidP="00AA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EF02 – Le système doit permettre d’ajouter et de supprimer un membre dans un club.</w:t>
      </w:r>
    </w:p>
    <w:p w:rsidR="00DB6742" w:rsidRPr="00C52CBE" w:rsidRDefault="00DB6742" w:rsidP="00AA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EF03 – Le système doit permettre d’exporter la liste des membres en </w:t>
      </w:r>
      <w:r w:rsidR="008670BB" w:rsidRPr="00C52CBE">
        <w:rPr>
          <w:rFonts w:ascii="Arial" w:hAnsi="Arial" w:cs="Arial"/>
          <w:sz w:val="24"/>
          <w:szCs w:val="24"/>
          <w:lang w:val="fr-CA"/>
        </w:rPr>
        <w:t>PDF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ou Excel.</w:t>
      </w:r>
    </w:p>
    <w:p w:rsidR="00173C2F" w:rsidRPr="00C52CBE" w:rsidRDefault="00173C2F" w:rsidP="000B2BCC">
      <w:pPr>
        <w:pStyle w:val="Heading3"/>
      </w:pPr>
      <w:bookmarkStart w:id="98" w:name="_Toc395368704"/>
      <w:bookmarkStart w:id="99" w:name="_Toc395375479"/>
      <w:proofErr w:type="spellStart"/>
      <w:r w:rsidRPr="00C52CBE">
        <w:t>Gestion</w:t>
      </w:r>
      <w:proofErr w:type="spellEnd"/>
      <w:r w:rsidRPr="00C52CBE">
        <w:t xml:space="preserve">/Consultation des </w:t>
      </w:r>
      <w:proofErr w:type="spellStart"/>
      <w:r w:rsidR="00C2226E" w:rsidRPr="000B2BCC">
        <w:t>commandites</w:t>
      </w:r>
      <w:bookmarkEnd w:id="98"/>
      <w:bookmarkEnd w:id="99"/>
      <w:proofErr w:type="spellEnd"/>
    </w:p>
    <w:p w:rsidR="00173C2F" w:rsidRPr="00C52CBE" w:rsidRDefault="00DB6742" w:rsidP="00AA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EF04</w:t>
      </w:r>
      <w:r w:rsidR="00173C2F" w:rsidRPr="00C52CBE">
        <w:rPr>
          <w:rFonts w:ascii="Arial" w:hAnsi="Arial" w:cs="Arial"/>
          <w:sz w:val="24"/>
          <w:szCs w:val="24"/>
          <w:lang w:val="fr-CA"/>
        </w:rPr>
        <w:t xml:space="preserve"> – Le système doit permettre de consulter la liste des </w:t>
      </w:r>
      <w:r w:rsidR="006B1D48" w:rsidRPr="00C52CBE">
        <w:rPr>
          <w:rFonts w:ascii="Arial" w:hAnsi="Arial" w:cs="Arial"/>
          <w:sz w:val="24"/>
          <w:szCs w:val="24"/>
          <w:lang w:val="fr-CA"/>
        </w:rPr>
        <w:t xml:space="preserve">commandites </w:t>
      </w:r>
      <w:r w:rsidR="00173C2F" w:rsidRPr="00C52CBE">
        <w:rPr>
          <w:rFonts w:ascii="Arial" w:hAnsi="Arial" w:cs="Arial"/>
          <w:sz w:val="24"/>
          <w:szCs w:val="24"/>
          <w:lang w:val="fr-CA"/>
        </w:rPr>
        <w:t>d’un club.</w:t>
      </w:r>
    </w:p>
    <w:p w:rsidR="00173C2F" w:rsidRPr="00C52CBE" w:rsidRDefault="00DB6742" w:rsidP="00AA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EF05</w:t>
      </w:r>
      <w:r w:rsidR="00173C2F" w:rsidRPr="00C52CBE">
        <w:rPr>
          <w:rFonts w:ascii="Arial" w:hAnsi="Arial" w:cs="Arial"/>
          <w:sz w:val="24"/>
          <w:szCs w:val="24"/>
          <w:lang w:val="fr-CA"/>
        </w:rPr>
        <w:t xml:space="preserve"> – Le système doit permettre d’ajouter et de supprimer un</w:t>
      </w:r>
      <w:r w:rsidR="006B1D48" w:rsidRPr="00C52CBE">
        <w:rPr>
          <w:rFonts w:ascii="Arial" w:hAnsi="Arial" w:cs="Arial"/>
          <w:sz w:val="24"/>
          <w:szCs w:val="24"/>
          <w:lang w:val="fr-CA"/>
        </w:rPr>
        <w:t>e</w:t>
      </w:r>
      <w:r w:rsidR="00173C2F"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r w:rsidR="006B1D48" w:rsidRPr="00C52CBE">
        <w:rPr>
          <w:rFonts w:ascii="Arial" w:hAnsi="Arial" w:cs="Arial"/>
          <w:sz w:val="24"/>
          <w:szCs w:val="24"/>
          <w:lang w:val="fr-CA"/>
        </w:rPr>
        <w:t>commandite pour</w:t>
      </w:r>
      <w:r w:rsidR="00173C2F" w:rsidRPr="00C52CBE">
        <w:rPr>
          <w:rFonts w:ascii="Arial" w:hAnsi="Arial" w:cs="Arial"/>
          <w:sz w:val="24"/>
          <w:szCs w:val="24"/>
          <w:lang w:val="fr-CA"/>
        </w:rPr>
        <w:t xml:space="preserve"> un club.</w:t>
      </w:r>
    </w:p>
    <w:p w:rsidR="00DB6742" w:rsidRPr="00C52CBE" w:rsidRDefault="00DB6742" w:rsidP="00AA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EF06 – Le système doit permettre d’exporter la liste des </w:t>
      </w:r>
      <w:r w:rsidR="009A0F57" w:rsidRPr="00C52CBE">
        <w:rPr>
          <w:rFonts w:ascii="Arial" w:hAnsi="Arial" w:cs="Arial"/>
          <w:sz w:val="24"/>
          <w:szCs w:val="24"/>
          <w:lang w:val="fr-CA"/>
        </w:rPr>
        <w:t xml:space="preserve">commandites 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en </w:t>
      </w:r>
      <w:r w:rsidR="008670BB" w:rsidRPr="00C52CBE">
        <w:rPr>
          <w:rFonts w:ascii="Arial" w:hAnsi="Arial" w:cs="Arial"/>
          <w:sz w:val="24"/>
          <w:szCs w:val="24"/>
          <w:lang w:val="fr-CA"/>
        </w:rPr>
        <w:t>PDF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ou Excel.</w:t>
      </w:r>
    </w:p>
    <w:p w:rsidR="00173C2F" w:rsidRPr="00C52CBE" w:rsidRDefault="00173C2F" w:rsidP="000B2BCC">
      <w:pPr>
        <w:pStyle w:val="Heading3"/>
      </w:pPr>
      <w:bookmarkStart w:id="100" w:name="_Toc395368705"/>
      <w:bookmarkStart w:id="101" w:name="_Toc395375480"/>
      <w:proofErr w:type="spellStart"/>
      <w:r w:rsidRPr="00C52CBE">
        <w:t>Gestion</w:t>
      </w:r>
      <w:proofErr w:type="spellEnd"/>
      <w:r w:rsidRPr="00C52CBE">
        <w:t>/</w:t>
      </w:r>
      <w:r w:rsidRPr="000B2BCC">
        <w:t>Consultation</w:t>
      </w:r>
      <w:r w:rsidRPr="00C52CBE">
        <w:t xml:space="preserve"> des </w:t>
      </w:r>
      <w:proofErr w:type="spellStart"/>
      <w:r w:rsidR="006B1D48" w:rsidRPr="00C52CBE">
        <w:t>fournisseurs</w:t>
      </w:r>
      <w:bookmarkEnd w:id="100"/>
      <w:bookmarkEnd w:id="101"/>
      <w:proofErr w:type="spellEnd"/>
    </w:p>
    <w:p w:rsidR="00173C2F" w:rsidRPr="00C52CBE" w:rsidRDefault="00DB6742" w:rsidP="00AA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EF07</w:t>
      </w:r>
      <w:r w:rsidR="00173C2F" w:rsidRPr="00C52CBE">
        <w:rPr>
          <w:rFonts w:ascii="Arial" w:hAnsi="Arial" w:cs="Arial"/>
          <w:sz w:val="24"/>
          <w:szCs w:val="24"/>
          <w:lang w:val="fr-CA"/>
        </w:rPr>
        <w:t xml:space="preserve"> – Le système doit permettre de consulter la liste des </w:t>
      </w:r>
      <w:r w:rsidR="006B1D48" w:rsidRPr="00C52CBE">
        <w:rPr>
          <w:rFonts w:ascii="Arial" w:hAnsi="Arial" w:cs="Arial"/>
          <w:sz w:val="24"/>
          <w:szCs w:val="24"/>
          <w:lang w:val="fr-CA"/>
        </w:rPr>
        <w:t xml:space="preserve">fournisseurs </w:t>
      </w:r>
      <w:r w:rsidR="00173C2F" w:rsidRPr="00C52CBE">
        <w:rPr>
          <w:rFonts w:ascii="Arial" w:hAnsi="Arial" w:cs="Arial"/>
          <w:sz w:val="24"/>
          <w:szCs w:val="24"/>
          <w:lang w:val="fr-CA"/>
        </w:rPr>
        <w:t>d’un club.</w:t>
      </w:r>
    </w:p>
    <w:p w:rsidR="00173C2F" w:rsidRPr="00C52CBE" w:rsidRDefault="00DB6742" w:rsidP="00AA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EF08</w:t>
      </w:r>
      <w:r w:rsidR="00173C2F" w:rsidRPr="00C52CBE">
        <w:rPr>
          <w:rFonts w:ascii="Arial" w:hAnsi="Arial" w:cs="Arial"/>
          <w:sz w:val="24"/>
          <w:szCs w:val="24"/>
          <w:lang w:val="fr-CA"/>
        </w:rPr>
        <w:t xml:space="preserve"> – Le système doit permettre d’ajouter et de supprimer un </w:t>
      </w:r>
      <w:r w:rsidR="006B1D48" w:rsidRPr="00C52CBE">
        <w:rPr>
          <w:rFonts w:ascii="Arial" w:hAnsi="Arial" w:cs="Arial"/>
          <w:sz w:val="24"/>
          <w:szCs w:val="24"/>
          <w:lang w:val="fr-CA"/>
        </w:rPr>
        <w:t xml:space="preserve">fournisseur </w:t>
      </w:r>
      <w:r w:rsidR="00173C2F" w:rsidRPr="00C52CBE">
        <w:rPr>
          <w:rFonts w:ascii="Arial" w:hAnsi="Arial" w:cs="Arial"/>
          <w:sz w:val="24"/>
          <w:szCs w:val="24"/>
          <w:lang w:val="fr-CA"/>
        </w:rPr>
        <w:t>dans un club.</w:t>
      </w:r>
    </w:p>
    <w:p w:rsidR="00DB6742" w:rsidRPr="00C52CBE" w:rsidRDefault="00DB6742" w:rsidP="00AA31A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EF09 – Le système doit permettre d’exporter la liste des </w:t>
      </w:r>
      <w:r w:rsidR="009A0F57" w:rsidRPr="00C52CBE">
        <w:rPr>
          <w:rFonts w:ascii="Arial" w:hAnsi="Arial" w:cs="Arial"/>
          <w:sz w:val="24"/>
          <w:szCs w:val="24"/>
          <w:lang w:val="fr-CA"/>
        </w:rPr>
        <w:t xml:space="preserve">fournisseurs 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en </w:t>
      </w:r>
      <w:r w:rsidR="008670BB" w:rsidRPr="00C52CBE">
        <w:rPr>
          <w:rFonts w:ascii="Arial" w:hAnsi="Arial" w:cs="Arial"/>
          <w:sz w:val="24"/>
          <w:szCs w:val="24"/>
          <w:lang w:val="fr-CA"/>
        </w:rPr>
        <w:t>PDF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ou Excel.</w:t>
      </w:r>
    </w:p>
    <w:p w:rsidR="00605466" w:rsidRPr="00C52CBE" w:rsidRDefault="00605466" w:rsidP="000B2BCC">
      <w:pPr>
        <w:pStyle w:val="Heading3"/>
        <w:rPr>
          <w:lang w:val="fr-CA"/>
        </w:rPr>
      </w:pPr>
      <w:bookmarkStart w:id="102" w:name="_Toc395368706"/>
      <w:bookmarkStart w:id="103" w:name="_Toc395375481"/>
      <w:proofErr w:type="spellStart"/>
      <w:r w:rsidRPr="000B2BCC">
        <w:t>Authentification</w:t>
      </w:r>
      <w:bookmarkEnd w:id="102"/>
      <w:bookmarkEnd w:id="103"/>
      <w:proofErr w:type="spellEnd"/>
    </w:p>
    <w:p w:rsidR="00605466" w:rsidRPr="00C52CBE" w:rsidRDefault="00605466" w:rsidP="00AA31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EF10 </w:t>
      </w:r>
      <w:r w:rsidR="00565BB1" w:rsidRPr="00C52CBE">
        <w:rPr>
          <w:rFonts w:ascii="Arial" w:hAnsi="Arial" w:cs="Arial"/>
          <w:sz w:val="24"/>
          <w:szCs w:val="24"/>
          <w:lang w:val="fr-CA"/>
        </w:rPr>
        <w:t>–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r w:rsidR="00565BB1" w:rsidRPr="00C52CBE">
        <w:rPr>
          <w:rFonts w:ascii="Arial" w:hAnsi="Arial" w:cs="Arial"/>
          <w:sz w:val="24"/>
          <w:szCs w:val="24"/>
          <w:lang w:val="fr-CA"/>
        </w:rPr>
        <w:t>Le système doit utiliser l’</w:t>
      </w:r>
      <w:r w:rsidR="00565BB1" w:rsidRPr="00C52CBE">
        <w:rPr>
          <w:rFonts w:ascii="Arial" w:hAnsi="Arial" w:cs="Arial"/>
          <w:i/>
          <w:sz w:val="24"/>
          <w:szCs w:val="24"/>
          <w:lang w:val="fr-CA"/>
        </w:rPr>
        <w:t>Active directory</w:t>
      </w:r>
      <w:r w:rsidR="00565BB1" w:rsidRPr="00C52CBE">
        <w:rPr>
          <w:rFonts w:ascii="Arial" w:hAnsi="Arial" w:cs="Arial"/>
          <w:sz w:val="24"/>
          <w:szCs w:val="24"/>
          <w:lang w:val="fr-CA"/>
        </w:rPr>
        <w:t xml:space="preserve"> de l’école pour la connexion.</w:t>
      </w:r>
    </w:p>
    <w:p w:rsidR="00565BB1" w:rsidRPr="00C52CBE" w:rsidRDefault="00565BB1" w:rsidP="000B2BCC">
      <w:pPr>
        <w:pStyle w:val="Heading3"/>
        <w:rPr>
          <w:lang w:val="fr-CA"/>
        </w:rPr>
      </w:pPr>
      <w:bookmarkStart w:id="104" w:name="_Toc395368707"/>
      <w:bookmarkStart w:id="105" w:name="_Toc395375482"/>
      <w:r w:rsidRPr="00C52CBE">
        <w:rPr>
          <w:lang w:val="fr-CA"/>
        </w:rPr>
        <w:t xml:space="preserve">Gestion du </w:t>
      </w:r>
      <w:proofErr w:type="spellStart"/>
      <w:r w:rsidRPr="000B2BCC">
        <w:t>profil</w:t>
      </w:r>
      <w:bookmarkEnd w:id="104"/>
      <w:bookmarkEnd w:id="105"/>
      <w:proofErr w:type="spellEnd"/>
    </w:p>
    <w:p w:rsidR="00565BB1" w:rsidRPr="00C52CBE" w:rsidRDefault="00565BB1" w:rsidP="00AA31A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EF11 – Le système doit permettre de consulter et modifier ces informations personnelles</w:t>
      </w:r>
    </w:p>
    <w:p w:rsidR="00173C2F" w:rsidRPr="00C52CBE" w:rsidRDefault="00173C2F" w:rsidP="00AA31A4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fr-CA"/>
        </w:rPr>
      </w:pPr>
    </w:p>
    <w:p w:rsidR="00C024BE" w:rsidRPr="009505AE" w:rsidRDefault="00C024BE" w:rsidP="00AA31A4">
      <w:pPr>
        <w:widowControl/>
        <w:spacing w:line="360" w:lineRule="auto"/>
        <w:jc w:val="both"/>
        <w:rPr>
          <w:rFonts w:ascii="Arial" w:hAnsi="Arial" w:cs="Arial"/>
          <w:b/>
          <w:sz w:val="24"/>
          <w:szCs w:val="24"/>
          <w:lang w:val="fr-CA"/>
        </w:rPr>
      </w:pPr>
      <w:r w:rsidRPr="009505AE">
        <w:rPr>
          <w:rFonts w:ascii="Arial" w:hAnsi="Arial" w:cs="Arial"/>
          <w:sz w:val="24"/>
          <w:szCs w:val="24"/>
          <w:lang w:val="fr-CA"/>
        </w:rPr>
        <w:br w:type="page"/>
      </w:r>
    </w:p>
    <w:p w:rsidR="008546D8" w:rsidRPr="00C52CBE" w:rsidRDefault="008546D8" w:rsidP="00301E48">
      <w:pPr>
        <w:pStyle w:val="Heading2"/>
      </w:pPr>
      <w:bookmarkStart w:id="106" w:name="_Toc395368708"/>
      <w:bookmarkStart w:id="107" w:name="_Toc395375483"/>
      <w:bookmarkStart w:id="108" w:name="_Toc395376373"/>
      <w:r w:rsidRPr="00C52CBE">
        <w:lastRenderedPageBreak/>
        <w:t xml:space="preserve">Les </w:t>
      </w:r>
      <w:proofErr w:type="spellStart"/>
      <w:r w:rsidRPr="00C52CBE">
        <w:t>exigences</w:t>
      </w:r>
      <w:proofErr w:type="spellEnd"/>
      <w:r w:rsidRPr="00C52CBE">
        <w:t xml:space="preserve"> non </w:t>
      </w:r>
      <w:proofErr w:type="spellStart"/>
      <w:r w:rsidRPr="00301E48">
        <w:t>fonctionnelles</w:t>
      </w:r>
      <w:bookmarkEnd w:id="106"/>
      <w:bookmarkEnd w:id="107"/>
      <w:bookmarkEnd w:id="108"/>
      <w:proofErr w:type="spellEnd"/>
    </w:p>
    <w:p w:rsidR="00605466" w:rsidRPr="00C52CBE" w:rsidRDefault="00605466" w:rsidP="00301E48">
      <w:pPr>
        <w:pStyle w:val="Heading3"/>
        <w:rPr>
          <w:lang w:val="fr-FR"/>
        </w:rPr>
      </w:pPr>
      <w:bookmarkStart w:id="109" w:name="_Toc395368709"/>
      <w:bookmarkStart w:id="110" w:name="_Toc395375484"/>
      <w:r w:rsidRPr="00C52CBE">
        <w:rPr>
          <w:lang w:val="fr-FR"/>
        </w:rPr>
        <w:t xml:space="preserve">Facilité </w:t>
      </w:r>
      <w:proofErr w:type="spellStart"/>
      <w:r w:rsidRPr="00301E48">
        <w:t>d’utilisation</w:t>
      </w:r>
      <w:bookmarkEnd w:id="109"/>
      <w:bookmarkEnd w:id="110"/>
      <w:proofErr w:type="spellEnd"/>
    </w:p>
    <w:p w:rsidR="00605466" w:rsidRPr="00C52CBE" w:rsidRDefault="00605466" w:rsidP="00AA31A4">
      <w:pPr>
        <w:pStyle w:val="ListParagraph"/>
        <w:widowControl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ENF01 - Le système </w:t>
      </w:r>
      <w:r w:rsidR="00F52EEF" w:rsidRPr="00C52CBE">
        <w:rPr>
          <w:rFonts w:ascii="Arial" w:hAnsi="Arial" w:cs="Arial"/>
          <w:sz w:val="24"/>
          <w:szCs w:val="24"/>
          <w:lang w:val="fr-CA"/>
        </w:rPr>
        <w:t>doit permettre d’ajouter un membre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en 3 actions</w:t>
      </w:r>
    </w:p>
    <w:p w:rsidR="00605466" w:rsidRPr="00C52CBE" w:rsidRDefault="00605466" w:rsidP="00AA31A4">
      <w:pPr>
        <w:pStyle w:val="ListParagraph"/>
        <w:widowControl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ENF02 - Le système doit permettre </w:t>
      </w:r>
      <w:r w:rsidR="00F52EEF" w:rsidRPr="00C52CBE">
        <w:rPr>
          <w:rFonts w:ascii="Arial" w:hAnsi="Arial" w:cs="Arial"/>
          <w:sz w:val="24"/>
          <w:szCs w:val="24"/>
          <w:lang w:val="fr-CA"/>
        </w:rPr>
        <w:t>d’ajouter un fournisseur en 3 actions</w:t>
      </w:r>
      <w:r w:rsidRPr="00C52CBE">
        <w:rPr>
          <w:rFonts w:ascii="Arial" w:hAnsi="Arial" w:cs="Arial"/>
          <w:sz w:val="24"/>
          <w:szCs w:val="24"/>
          <w:lang w:val="fr-CA"/>
        </w:rPr>
        <w:t>.</w:t>
      </w:r>
    </w:p>
    <w:p w:rsidR="00605466" w:rsidRPr="00C52CBE" w:rsidRDefault="00605466" w:rsidP="00AA31A4">
      <w:pPr>
        <w:pStyle w:val="ListParagraph"/>
        <w:widowControl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ENF03 - Le temps de formation d’un utilisateur débutan</w:t>
      </w:r>
      <w:r w:rsidR="00F52EEF" w:rsidRPr="00C52CBE">
        <w:rPr>
          <w:rFonts w:ascii="Arial" w:hAnsi="Arial" w:cs="Arial"/>
          <w:sz w:val="24"/>
          <w:szCs w:val="24"/>
          <w:lang w:val="fr-CA"/>
        </w:rPr>
        <w:t xml:space="preserve">t doit </w:t>
      </w:r>
      <w:r w:rsidR="00CE5B0B" w:rsidRPr="00C52CBE">
        <w:rPr>
          <w:rFonts w:ascii="Arial" w:hAnsi="Arial" w:cs="Arial"/>
          <w:sz w:val="24"/>
          <w:szCs w:val="24"/>
          <w:lang w:val="fr-CA"/>
        </w:rPr>
        <w:t xml:space="preserve">être d’environ 30 </w:t>
      </w:r>
      <w:r w:rsidR="00557AEA" w:rsidRPr="00C52CBE">
        <w:rPr>
          <w:rFonts w:ascii="Arial" w:hAnsi="Arial" w:cs="Arial"/>
          <w:sz w:val="24"/>
          <w:szCs w:val="24"/>
          <w:lang w:val="fr-CA"/>
        </w:rPr>
        <w:t>minutes</w:t>
      </w:r>
      <w:r w:rsidR="00CE5B0B"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r w:rsidR="003A7551" w:rsidRPr="00C52CBE">
        <w:rPr>
          <w:rFonts w:ascii="Arial" w:hAnsi="Arial" w:cs="Arial"/>
          <w:sz w:val="24"/>
          <w:szCs w:val="24"/>
          <w:lang w:val="fr-CA"/>
        </w:rPr>
        <w:t>maximum</w:t>
      </w:r>
      <w:r w:rsidR="00F52EEF" w:rsidRPr="00C52CBE">
        <w:rPr>
          <w:rFonts w:ascii="Arial" w:hAnsi="Arial" w:cs="Arial"/>
          <w:sz w:val="24"/>
          <w:szCs w:val="24"/>
          <w:lang w:val="fr-CA"/>
        </w:rPr>
        <w:t>.</w:t>
      </w:r>
    </w:p>
    <w:p w:rsidR="00605466" w:rsidRPr="00C52CBE" w:rsidRDefault="00605466" w:rsidP="00AA31A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rFonts w:ascii="Arial" w:hAnsi="Arial" w:cs="Arial"/>
          <w:lang w:val="fr-CA" w:eastAsia="en-US"/>
        </w:rPr>
      </w:pPr>
      <w:r w:rsidRPr="00C52CBE">
        <w:rPr>
          <w:rFonts w:ascii="Arial" w:hAnsi="Arial" w:cs="Arial"/>
          <w:lang w:val="fr-CA" w:eastAsia="en-US"/>
        </w:rPr>
        <w:t>ENF0</w:t>
      </w:r>
      <w:r w:rsidR="00F52EEF" w:rsidRPr="00C52CBE">
        <w:rPr>
          <w:rFonts w:ascii="Arial" w:hAnsi="Arial" w:cs="Arial"/>
          <w:lang w:val="fr-CA" w:eastAsia="en-US"/>
        </w:rPr>
        <w:t>4</w:t>
      </w:r>
      <w:r w:rsidRPr="00C52CBE">
        <w:rPr>
          <w:rFonts w:ascii="Arial" w:hAnsi="Arial" w:cs="Arial"/>
          <w:lang w:val="fr-CA" w:eastAsia="en-US"/>
        </w:rPr>
        <w:t xml:space="preserve"> - L’utilisation du </w:t>
      </w:r>
      <w:r w:rsidR="00F52EEF" w:rsidRPr="00C52CBE">
        <w:rPr>
          <w:rFonts w:ascii="Arial" w:hAnsi="Arial" w:cs="Arial"/>
          <w:lang w:val="fr-CA" w:eastAsia="en-US"/>
        </w:rPr>
        <w:t xml:space="preserve">système </w:t>
      </w:r>
      <w:r w:rsidRPr="00C52CBE">
        <w:rPr>
          <w:rFonts w:ascii="Arial" w:hAnsi="Arial" w:cs="Arial"/>
          <w:lang w:val="fr-CA" w:eastAsia="en-US"/>
        </w:rPr>
        <w:t>doit être intuitive pour qu’un utilisateur n’ayant aucune formation puisse ac</w:t>
      </w:r>
      <w:r w:rsidR="00CE5B0B" w:rsidRPr="00C52CBE">
        <w:rPr>
          <w:rFonts w:ascii="Arial" w:hAnsi="Arial" w:cs="Arial"/>
          <w:lang w:val="fr-CA" w:eastAsia="en-US"/>
        </w:rPr>
        <w:t>complir des tâches simples en 15</w:t>
      </w:r>
      <w:r w:rsidRPr="00C52CBE">
        <w:rPr>
          <w:rFonts w:ascii="Arial" w:hAnsi="Arial" w:cs="Arial"/>
          <w:lang w:val="fr-CA" w:eastAsia="en-US"/>
        </w:rPr>
        <w:t xml:space="preserve"> minutes. </w:t>
      </w:r>
    </w:p>
    <w:p w:rsidR="00605466" w:rsidRPr="00C52CBE" w:rsidRDefault="00605466" w:rsidP="00301E48">
      <w:pPr>
        <w:pStyle w:val="Heading3"/>
        <w:rPr>
          <w:lang w:val="fr-FR"/>
        </w:rPr>
      </w:pPr>
      <w:bookmarkStart w:id="111" w:name="_Toc341713494"/>
      <w:bookmarkStart w:id="112" w:name="_Toc341713842"/>
      <w:bookmarkStart w:id="113" w:name="_Toc395368710"/>
      <w:bookmarkStart w:id="114" w:name="_Toc395375485"/>
      <w:proofErr w:type="spellStart"/>
      <w:r w:rsidRPr="00301E48">
        <w:t>Fiabilité</w:t>
      </w:r>
      <w:bookmarkEnd w:id="111"/>
      <w:bookmarkEnd w:id="112"/>
      <w:bookmarkEnd w:id="113"/>
      <w:bookmarkEnd w:id="114"/>
      <w:proofErr w:type="spellEnd"/>
    </w:p>
    <w:p w:rsidR="00605466" w:rsidRPr="00C52CBE" w:rsidRDefault="003F2882" w:rsidP="00AA31A4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Arial" w:hAnsi="Arial" w:cs="Arial"/>
          <w:lang w:val="fr-CA" w:eastAsia="en-US"/>
        </w:rPr>
      </w:pPr>
      <w:r w:rsidRPr="00C52CBE">
        <w:rPr>
          <w:rFonts w:ascii="Arial" w:hAnsi="Arial" w:cs="Arial"/>
          <w:lang w:val="fr-CA" w:eastAsia="en-US"/>
        </w:rPr>
        <w:t>ENF05</w:t>
      </w:r>
      <w:r w:rsidR="00605466" w:rsidRPr="00C52CBE">
        <w:rPr>
          <w:rFonts w:ascii="Arial" w:hAnsi="Arial" w:cs="Arial"/>
          <w:lang w:val="fr-CA" w:eastAsia="en-US"/>
        </w:rPr>
        <w:t xml:space="preserve"> - Le système </w:t>
      </w:r>
      <w:r w:rsidR="00D07872" w:rsidRPr="00C52CBE">
        <w:rPr>
          <w:rFonts w:ascii="Arial" w:hAnsi="Arial" w:cs="Arial"/>
          <w:lang w:val="fr-CA" w:eastAsia="en-US"/>
        </w:rPr>
        <w:t>devra garder un historique des actions effectuées dans un journal.</w:t>
      </w:r>
    </w:p>
    <w:p w:rsidR="00605466" w:rsidRPr="00C52CBE" w:rsidRDefault="00605466" w:rsidP="00301E48">
      <w:pPr>
        <w:pStyle w:val="Heading3"/>
        <w:rPr>
          <w:lang w:val="fr-FR"/>
        </w:rPr>
      </w:pPr>
      <w:bookmarkStart w:id="115" w:name="_Toc341713495"/>
      <w:bookmarkStart w:id="116" w:name="_Toc341713843"/>
      <w:bookmarkStart w:id="117" w:name="_Toc395368711"/>
      <w:bookmarkStart w:id="118" w:name="_Toc395375486"/>
      <w:r w:rsidRPr="00C52CBE">
        <w:t>Performance</w:t>
      </w:r>
      <w:bookmarkEnd w:id="115"/>
      <w:bookmarkEnd w:id="116"/>
      <w:bookmarkEnd w:id="117"/>
      <w:bookmarkEnd w:id="118"/>
    </w:p>
    <w:p w:rsidR="00605466" w:rsidRPr="00C52CBE" w:rsidRDefault="003F2882" w:rsidP="00AA31A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fr-FR"/>
        </w:rPr>
      </w:pPr>
      <w:r w:rsidRPr="00C52CBE">
        <w:rPr>
          <w:rFonts w:ascii="Arial" w:hAnsi="Arial" w:cs="Arial"/>
          <w:lang w:val="fr-CA" w:eastAsia="en-US"/>
        </w:rPr>
        <w:t>ENF06</w:t>
      </w:r>
      <w:r w:rsidR="00605466" w:rsidRPr="00C52CBE">
        <w:rPr>
          <w:rFonts w:ascii="Arial" w:hAnsi="Arial" w:cs="Arial"/>
          <w:lang w:val="fr-CA" w:eastAsia="en-US"/>
        </w:rPr>
        <w:t xml:space="preserve"> - Le système doit prendre </w:t>
      </w:r>
      <w:r w:rsidR="00197874" w:rsidRPr="00C52CBE">
        <w:rPr>
          <w:rFonts w:ascii="Arial" w:hAnsi="Arial" w:cs="Arial"/>
          <w:lang w:val="fr-CA" w:eastAsia="en-US"/>
        </w:rPr>
        <w:t>supporté une charge de 100</w:t>
      </w:r>
      <w:r w:rsidR="00557AEA" w:rsidRPr="00C52CBE">
        <w:rPr>
          <w:rFonts w:ascii="Arial" w:hAnsi="Arial" w:cs="Arial"/>
          <w:lang w:val="fr-CA" w:eastAsia="en-US"/>
        </w:rPr>
        <w:t xml:space="preserve"> connections simultanés</w:t>
      </w:r>
    </w:p>
    <w:p w:rsidR="00557AEA" w:rsidRPr="00C52CBE" w:rsidRDefault="003F2882" w:rsidP="00AA31A4">
      <w:pPr>
        <w:pStyle w:val="NormalWeb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lang w:val="fr-FR"/>
        </w:rPr>
      </w:pPr>
      <w:r w:rsidRPr="00C52CBE">
        <w:rPr>
          <w:rFonts w:ascii="Arial" w:hAnsi="Arial" w:cs="Arial"/>
          <w:lang w:val="fr-FR" w:eastAsia="en-US"/>
        </w:rPr>
        <w:t>ENF07</w:t>
      </w:r>
      <w:r w:rsidR="00557AEA" w:rsidRPr="00C52CBE">
        <w:rPr>
          <w:rFonts w:ascii="Arial" w:hAnsi="Arial" w:cs="Arial"/>
          <w:lang w:val="fr-FR" w:eastAsia="en-US"/>
        </w:rPr>
        <w:t xml:space="preserve"> – Le système doit pouvoir s’exécuté sur un serveur de taille moyenne.</w:t>
      </w:r>
    </w:p>
    <w:p w:rsidR="00605466" w:rsidRPr="00C52CBE" w:rsidRDefault="00605466" w:rsidP="00301E48">
      <w:pPr>
        <w:pStyle w:val="Heading3"/>
        <w:rPr>
          <w:lang w:val="fr-FR"/>
        </w:rPr>
      </w:pPr>
      <w:bookmarkStart w:id="119" w:name="_Toc341713496"/>
      <w:bookmarkStart w:id="120" w:name="_Toc341713844"/>
      <w:bookmarkStart w:id="121" w:name="_Toc395368712"/>
      <w:bookmarkStart w:id="122" w:name="_Toc395375487"/>
      <w:r w:rsidRPr="00C52CBE">
        <w:rPr>
          <w:lang w:val="fr-FR"/>
        </w:rPr>
        <w:t xml:space="preserve">Facilité </w:t>
      </w:r>
      <w:proofErr w:type="spellStart"/>
      <w:r w:rsidRPr="00C52CBE">
        <w:t>d’entretien</w:t>
      </w:r>
      <w:bookmarkEnd w:id="119"/>
      <w:bookmarkEnd w:id="120"/>
      <w:bookmarkEnd w:id="121"/>
      <w:bookmarkEnd w:id="122"/>
      <w:proofErr w:type="spellEnd"/>
    </w:p>
    <w:p w:rsidR="00605466" w:rsidRPr="00C52CBE" w:rsidRDefault="003F2882" w:rsidP="00AA31A4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rFonts w:ascii="Arial" w:hAnsi="Arial" w:cs="Arial"/>
          <w:lang w:val="fr-CA" w:eastAsia="en-US"/>
        </w:rPr>
      </w:pPr>
      <w:r w:rsidRPr="00C52CBE">
        <w:rPr>
          <w:rFonts w:ascii="Arial" w:hAnsi="Arial" w:cs="Arial"/>
          <w:lang w:val="fr-CA" w:eastAsia="en-US"/>
        </w:rPr>
        <w:t>ENF08</w:t>
      </w:r>
      <w:r w:rsidR="00605466" w:rsidRPr="00C52CBE">
        <w:rPr>
          <w:rFonts w:ascii="Arial" w:hAnsi="Arial" w:cs="Arial"/>
          <w:lang w:val="fr-CA" w:eastAsia="en-US"/>
        </w:rPr>
        <w:t xml:space="preserve"> - Le système doit avoir un processus d’audit afin de faciliter l’entretien ultérieur du système.</w:t>
      </w:r>
    </w:p>
    <w:p w:rsidR="008546D8" w:rsidRPr="00C52CBE" w:rsidRDefault="003F2882" w:rsidP="00AA31A4">
      <w:pPr>
        <w:pStyle w:val="BodyTextIndent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ENF09</w:t>
      </w:r>
      <w:r w:rsidR="00557AEA" w:rsidRPr="00C52CBE">
        <w:rPr>
          <w:rFonts w:ascii="Arial" w:hAnsi="Arial" w:cs="Arial"/>
          <w:sz w:val="24"/>
          <w:szCs w:val="24"/>
          <w:lang w:val="fr-CA"/>
        </w:rPr>
        <w:t xml:space="preserve"> – Le code du système doit suivre les nomenclatures de nommage </w:t>
      </w:r>
      <w:r w:rsidR="007574AE" w:rsidRPr="00C52CBE">
        <w:rPr>
          <w:rFonts w:ascii="Arial" w:hAnsi="Arial" w:cs="Arial"/>
          <w:sz w:val="24"/>
          <w:szCs w:val="24"/>
          <w:lang w:val="fr-CA"/>
        </w:rPr>
        <w:t xml:space="preserve">et structure de fichier </w:t>
      </w:r>
      <w:r w:rsidR="00557AEA" w:rsidRPr="00C52CBE">
        <w:rPr>
          <w:rFonts w:ascii="Arial" w:hAnsi="Arial" w:cs="Arial"/>
          <w:sz w:val="24"/>
          <w:szCs w:val="24"/>
          <w:lang w:val="fr-CA"/>
        </w:rPr>
        <w:t xml:space="preserve">de </w:t>
      </w:r>
      <w:proofErr w:type="spellStart"/>
      <w:r w:rsidR="00557AEA" w:rsidRPr="00C52CBE">
        <w:rPr>
          <w:rFonts w:ascii="Arial" w:hAnsi="Arial" w:cs="Arial"/>
          <w:sz w:val="24"/>
          <w:szCs w:val="24"/>
          <w:lang w:val="fr-CA"/>
        </w:rPr>
        <w:t>Sp</w:t>
      </w:r>
      <w:r w:rsidR="007574AE" w:rsidRPr="00C52CBE">
        <w:rPr>
          <w:rFonts w:ascii="Arial" w:hAnsi="Arial" w:cs="Arial"/>
          <w:sz w:val="24"/>
          <w:szCs w:val="24"/>
          <w:lang w:val="fr-CA"/>
        </w:rPr>
        <w:t>ring</w:t>
      </w:r>
      <w:proofErr w:type="spellEnd"/>
      <w:r w:rsidR="007574AE" w:rsidRPr="00C52CBE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7574AE" w:rsidRPr="00C52CBE">
        <w:rPr>
          <w:rFonts w:ascii="Arial" w:hAnsi="Arial" w:cs="Arial"/>
          <w:sz w:val="24"/>
          <w:szCs w:val="24"/>
          <w:lang w:val="fr-CA"/>
        </w:rPr>
        <w:t>framework</w:t>
      </w:r>
      <w:proofErr w:type="spellEnd"/>
      <w:r w:rsidR="007574AE" w:rsidRPr="00C52CBE">
        <w:rPr>
          <w:rFonts w:ascii="Arial" w:hAnsi="Arial" w:cs="Arial"/>
          <w:sz w:val="24"/>
          <w:szCs w:val="24"/>
          <w:lang w:val="fr-CA"/>
        </w:rPr>
        <w:t xml:space="preserve"> ainsi que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la case « </w:t>
      </w:r>
      <w:proofErr w:type="spellStart"/>
      <w:r w:rsidRPr="00C52CBE">
        <w:rPr>
          <w:rFonts w:ascii="Arial" w:hAnsi="Arial" w:cs="Arial"/>
          <w:sz w:val="24"/>
          <w:szCs w:val="24"/>
          <w:lang w:val="fr-CA"/>
        </w:rPr>
        <w:t>came</w:t>
      </w:r>
      <w:r w:rsidR="00557AEA" w:rsidRPr="00C52CBE">
        <w:rPr>
          <w:rFonts w:ascii="Arial" w:hAnsi="Arial" w:cs="Arial"/>
          <w:sz w:val="24"/>
          <w:szCs w:val="24"/>
          <w:lang w:val="fr-CA"/>
        </w:rPr>
        <w:t>lCase</w:t>
      </w:r>
      <w:proofErr w:type="spellEnd"/>
      <w:r w:rsidR="00557AEA" w:rsidRPr="00C52CBE">
        <w:rPr>
          <w:rFonts w:ascii="Arial" w:hAnsi="Arial" w:cs="Arial"/>
          <w:sz w:val="24"/>
          <w:szCs w:val="24"/>
          <w:lang w:val="fr-CA"/>
        </w:rPr>
        <w:t> »</w:t>
      </w:r>
    </w:p>
    <w:p w:rsidR="00557AEA" w:rsidRPr="00C52CBE" w:rsidRDefault="003F2882" w:rsidP="00AA31A4">
      <w:pPr>
        <w:pStyle w:val="BodyTextIndent2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ENF10 - </w:t>
      </w:r>
      <w:r w:rsidR="00557AEA" w:rsidRPr="00C52CBE">
        <w:rPr>
          <w:rFonts w:ascii="Arial" w:hAnsi="Arial" w:cs="Arial"/>
          <w:sz w:val="24"/>
          <w:szCs w:val="24"/>
          <w:lang w:val="fr-CA"/>
        </w:rPr>
        <w:t xml:space="preserve">Le </w:t>
      </w:r>
      <w:r w:rsidR="005761F7">
        <w:rPr>
          <w:rFonts w:ascii="Arial" w:hAnsi="Arial" w:cs="Arial"/>
          <w:sz w:val="24"/>
          <w:szCs w:val="24"/>
          <w:lang w:val="fr-CA"/>
        </w:rPr>
        <w:t>projet</w:t>
      </w:r>
      <w:r w:rsidR="00557AEA" w:rsidRPr="00C52CBE">
        <w:rPr>
          <w:rFonts w:ascii="Arial" w:hAnsi="Arial" w:cs="Arial"/>
          <w:sz w:val="24"/>
          <w:szCs w:val="24"/>
          <w:lang w:val="fr-CA"/>
        </w:rPr>
        <w:t xml:space="preserve"> doit être intégré dans </w:t>
      </w:r>
      <w:proofErr w:type="spellStart"/>
      <w:r w:rsidR="00557AEA" w:rsidRPr="00C52CBE">
        <w:rPr>
          <w:rFonts w:ascii="Arial" w:hAnsi="Arial" w:cs="Arial"/>
          <w:sz w:val="24"/>
          <w:szCs w:val="24"/>
          <w:lang w:val="fr-CA"/>
        </w:rPr>
        <w:t>Maven</w:t>
      </w:r>
      <w:proofErr w:type="spellEnd"/>
      <w:r w:rsidR="00557AEA" w:rsidRPr="00C52CBE">
        <w:rPr>
          <w:rFonts w:ascii="Arial" w:hAnsi="Arial" w:cs="Arial"/>
          <w:sz w:val="24"/>
          <w:szCs w:val="24"/>
          <w:lang w:val="fr-CA"/>
        </w:rPr>
        <w:t xml:space="preserve"> afin de facilité la configuration</w:t>
      </w:r>
      <w:r w:rsidR="005761F7">
        <w:rPr>
          <w:rFonts w:ascii="Arial" w:hAnsi="Arial" w:cs="Arial"/>
          <w:sz w:val="24"/>
          <w:szCs w:val="24"/>
          <w:lang w:val="fr-CA"/>
        </w:rPr>
        <w:t xml:space="preserve"> pour les futurs </w:t>
      </w:r>
      <w:proofErr w:type="spellStart"/>
      <w:r w:rsidR="005761F7">
        <w:rPr>
          <w:rFonts w:ascii="Arial" w:hAnsi="Arial" w:cs="Arial"/>
          <w:sz w:val="24"/>
          <w:szCs w:val="24"/>
          <w:lang w:val="fr-CA"/>
        </w:rPr>
        <w:t>dévellopeurs</w:t>
      </w:r>
      <w:proofErr w:type="spellEnd"/>
      <w:r w:rsidR="00557AEA" w:rsidRPr="00C52CBE">
        <w:rPr>
          <w:rFonts w:ascii="Arial" w:hAnsi="Arial" w:cs="Arial"/>
          <w:sz w:val="24"/>
          <w:szCs w:val="24"/>
          <w:lang w:val="fr-CA"/>
        </w:rPr>
        <w:t>.</w:t>
      </w:r>
    </w:p>
    <w:p w:rsidR="00301E48" w:rsidRDefault="00301E48">
      <w:pPr>
        <w:widowControl/>
        <w:spacing w:line="240" w:lineRule="auto"/>
        <w:rPr>
          <w:rFonts w:ascii="Arial" w:hAnsi="Arial"/>
          <w:b/>
          <w:sz w:val="28"/>
          <w:lang w:val="fr-CA"/>
        </w:rPr>
      </w:pPr>
      <w:bookmarkStart w:id="123" w:name="_Toc395368713"/>
      <w:r>
        <w:rPr>
          <w:lang w:val="fr-CA"/>
        </w:rPr>
        <w:br w:type="page"/>
      </w:r>
    </w:p>
    <w:p w:rsidR="008546D8" w:rsidRDefault="008546D8" w:rsidP="00FF28D1">
      <w:pPr>
        <w:pStyle w:val="Heading1"/>
        <w:rPr>
          <w:lang w:val="fr-CA"/>
        </w:rPr>
      </w:pPr>
      <w:bookmarkStart w:id="124" w:name="_Toc395375488"/>
      <w:bookmarkStart w:id="125" w:name="_Toc395376374"/>
      <w:r w:rsidRPr="00FF28D1">
        <w:rPr>
          <w:lang w:val="fr-CA"/>
        </w:rPr>
        <w:lastRenderedPageBreak/>
        <w:t>Documentation</w:t>
      </w:r>
      <w:r w:rsidRPr="00C52CBE">
        <w:rPr>
          <w:lang w:val="fr-CA"/>
        </w:rPr>
        <w:t xml:space="preserve"> en direct pour l’utilisateur et exigences du système d’aide</w:t>
      </w:r>
      <w:bookmarkEnd w:id="123"/>
      <w:bookmarkEnd w:id="124"/>
      <w:bookmarkEnd w:id="125"/>
    </w:p>
    <w:p w:rsidR="002A6661" w:rsidRPr="002A6661" w:rsidRDefault="002A6661" w:rsidP="002A6661">
      <w:pPr>
        <w:rPr>
          <w:lang w:val="fr-CA"/>
        </w:rPr>
      </w:pPr>
    </w:p>
    <w:p w:rsidR="00C024BE" w:rsidRPr="00C52CBE" w:rsidRDefault="00197874" w:rsidP="00AA31A4">
      <w:pPr>
        <w:pStyle w:val="BodyTextIndent2"/>
        <w:spacing w:line="360" w:lineRule="auto"/>
        <w:ind w:left="708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>Un wiki sera intégrer au système ou héberger à l’extérieur afin de fournir une documentation aux utilisateurs.</w:t>
      </w:r>
      <w:r w:rsidR="003C579A">
        <w:rPr>
          <w:rFonts w:ascii="Arial" w:hAnsi="Arial" w:cs="Arial"/>
          <w:sz w:val="24"/>
          <w:szCs w:val="24"/>
          <w:lang w:val="fr-CA"/>
        </w:rPr>
        <w:t xml:space="preserve"> Les détails restent à déterminées.</w:t>
      </w:r>
    </w:p>
    <w:p w:rsidR="008546D8" w:rsidRPr="00C52CBE" w:rsidRDefault="008546D8" w:rsidP="00FF28D1">
      <w:pPr>
        <w:pStyle w:val="Heading1"/>
      </w:pPr>
      <w:bookmarkStart w:id="126" w:name="_Toc395368714"/>
      <w:bookmarkStart w:id="127" w:name="_Toc395375489"/>
      <w:bookmarkStart w:id="128" w:name="_Toc395376375"/>
      <w:proofErr w:type="spellStart"/>
      <w:r w:rsidRPr="00C52CBE">
        <w:t>Contraintes</w:t>
      </w:r>
      <w:proofErr w:type="spellEnd"/>
      <w:r w:rsidRPr="00C52CBE">
        <w:t xml:space="preserve"> de </w:t>
      </w:r>
      <w:r w:rsidRPr="00111D7F">
        <w:t>conception</w:t>
      </w:r>
      <w:bookmarkEnd w:id="126"/>
      <w:bookmarkEnd w:id="127"/>
      <w:bookmarkEnd w:id="128"/>
      <w:r w:rsidRPr="00C52CBE">
        <w:t xml:space="preserve"> </w:t>
      </w:r>
    </w:p>
    <w:p w:rsidR="00197874" w:rsidRDefault="00197874" w:rsidP="00FF28D1">
      <w:pPr>
        <w:pStyle w:val="Heading2"/>
        <w:rPr>
          <w:lang w:val="fr-FR"/>
        </w:rPr>
      </w:pPr>
      <w:bookmarkStart w:id="129" w:name="_Toc395368715"/>
      <w:bookmarkStart w:id="130" w:name="_Toc395375490"/>
      <w:bookmarkStart w:id="131" w:name="_Toc395376376"/>
      <w:r w:rsidRPr="00C52CBE">
        <w:rPr>
          <w:lang w:val="fr-FR"/>
        </w:rPr>
        <w:t>CR01</w:t>
      </w:r>
      <w:r w:rsidR="00FF28D1">
        <w:rPr>
          <w:lang w:val="fr-FR"/>
        </w:rPr>
        <w:t xml:space="preserve"> </w:t>
      </w:r>
      <w:r w:rsidRPr="00C52CBE">
        <w:rPr>
          <w:lang w:val="fr-FR"/>
        </w:rPr>
        <w:t xml:space="preserve">- </w:t>
      </w:r>
      <w:proofErr w:type="spellStart"/>
      <w:r w:rsidRPr="00FF28D1">
        <w:t>Utilisation</w:t>
      </w:r>
      <w:proofErr w:type="spellEnd"/>
      <w:r w:rsidRPr="00C52CBE">
        <w:rPr>
          <w:lang w:val="fr-FR"/>
        </w:rPr>
        <w:t xml:space="preserve"> du </w:t>
      </w:r>
      <w:proofErr w:type="spellStart"/>
      <w:r w:rsidRPr="00FF28D1">
        <w:t>langage</w:t>
      </w:r>
      <w:proofErr w:type="spellEnd"/>
      <w:r w:rsidRPr="00C52CBE">
        <w:rPr>
          <w:lang w:val="fr-FR"/>
        </w:rPr>
        <w:t xml:space="preserve"> de programmation JAVA</w:t>
      </w:r>
      <w:bookmarkEnd w:id="129"/>
      <w:bookmarkEnd w:id="130"/>
      <w:bookmarkEnd w:id="131"/>
    </w:p>
    <w:p w:rsidR="002A6661" w:rsidRPr="002A6661" w:rsidRDefault="002A6661" w:rsidP="002A6661">
      <w:pPr>
        <w:rPr>
          <w:lang w:val="fr-FR"/>
        </w:rPr>
      </w:pPr>
    </w:p>
    <w:p w:rsidR="00197874" w:rsidRPr="00C52CBE" w:rsidRDefault="00197874" w:rsidP="00AA31A4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lang w:val="fr-FR"/>
        </w:rPr>
      </w:pPr>
      <w:r w:rsidRPr="00C52CBE">
        <w:rPr>
          <w:rFonts w:ascii="Arial" w:hAnsi="Arial" w:cs="Arial"/>
          <w:color w:val="000000"/>
          <w:lang w:val="fr-FR"/>
        </w:rPr>
        <w:t>L’application doit être développée</w:t>
      </w:r>
      <w:r w:rsidR="00C77D54" w:rsidRPr="00C52CBE">
        <w:rPr>
          <w:rFonts w:ascii="Arial" w:hAnsi="Arial" w:cs="Arial"/>
          <w:color w:val="000000"/>
          <w:lang w:val="fr-FR"/>
        </w:rPr>
        <w:t xml:space="preserve"> en utilisant le langage JAVA afin d’assurer une bonne portabilité au projet.</w:t>
      </w:r>
    </w:p>
    <w:p w:rsidR="00C77D54" w:rsidRDefault="00C77D54" w:rsidP="00FF28D1">
      <w:pPr>
        <w:pStyle w:val="Heading2"/>
        <w:rPr>
          <w:lang w:val="fr-FR"/>
        </w:rPr>
      </w:pPr>
      <w:bookmarkStart w:id="132" w:name="_Toc395368716"/>
      <w:bookmarkStart w:id="133" w:name="_Toc395375491"/>
      <w:bookmarkStart w:id="134" w:name="_Toc395376377"/>
      <w:r w:rsidRPr="00C52CBE">
        <w:rPr>
          <w:lang w:val="fr-FR"/>
        </w:rPr>
        <w:t xml:space="preserve">CR02 - </w:t>
      </w:r>
      <w:proofErr w:type="spellStart"/>
      <w:r w:rsidRPr="00FF28D1">
        <w:t>L’application</w:t>
      </w:r>
      <w:proofErr w:type="spellEnd"/>
      <w:r w:rsidRPr="00C52CBE">
        <w:rPr>
          <w:lang w:val="fr-FR"/>
        </w:rPr>
        <w:t xml:space="preserve"> doit être conçue de manière modulaire</w:t>
      </w:r>
      <w:bookmarkEnd w:id="132"/>
      <w:bookmarkEnd w:id="133"/>
      <w:bookmarkEnd w:id="134"/>
    </w:p>
    <w:p w:rsidR="002A6661" w:rsidRPr="002A6661" w:rsidRDefault="002A6661" w:rsidP="002A6661">
      <w:pPr>
        <w:rPr>
          <w:lang w:val="fr-FR"/>
        </w:rPr>
      </w:pPr>
    </w:p>
    <w:p w:rsidR="00C77D54" w:rsidRPr="00C52CBE" w:rsidRDefault="00C77D54" w:rsidP="00AA31A4">
      <w:pPr>
        <w:spacing w:line="360" w:lineRule="auto"/>
        <w:ind w:left="720"/>
        <w:jc w:val="both"/>
        <w:rPr>
          <w:rFonts w:ascii="Arial" w:hAnsi="Arial" w:cs="Arial"/>
          <w:color w:val="000000"/>
          <w:sz w:val="24"/>
          <w:szCs w:val="24"/>
          <w:lang w:val="fr-FR" w:eastAsia="en-CA"/>
        </w:rPr>
      </w:pPr>
      <w:r w:rsidRPr="00C52CBE">
        <w:rPr>
          <w:rFonts w:ascii="Arial" w:hAnsi="Arial" w:cs="Arial"/>
          <w:color w:val="000000"/>
          <w:sz w:val="24"/>
          <w:szCs w:val="24"/>
          <w:lang w:val="fr-FR" w:eastAsia="en-CA"/>
        </w:rPr>
        <w:t>Le système doit être développé de façon modulaire afin de faciliter la modification, la compréhension, mais surtout la réutilisabilité.</w:t>
      </w:r>
    </w:p>
    <w:p w:rsidR="00C77D54" w:rsidRDefault="00C77D54" w:rsidP="00FF28D1">
      <w:pPr>
        <w:pStyle w:val="Heading2"/>
        <w:rPr>
          <w:lang w:val="fr-FR"/>
        </w:rPr>
      </w:pPr>
      <w:bookmarkStart w:id="135" w:name="_Toc395368717"/>
      <w:bookmarkStart w:id="136" w:name="_Toc395375492"/>
      <w:bookmarkStart w:id="137" w:name="_Toc395376378"/>
      <w:r w:rsidRPr="00C52CBE">
        <w:rPr>
          <w:lang w:val="fr-FR"/>
        </w:rPr>
        <w:t xml:space="preserve">CR04 - </w:t>
      </w:r>
      <w:proofErr w:type="spellStart"/>
      <w:r w:rsidRPr="00FF28D1">
        <w:t>Contrainte</w:t>
      </w:r>
      <w:proofErr w:type="spellEnd"/>
      <w:r w:rsidRPr="00C52CBE">
        <w:rPr>
          <w:lang w:val="fr-FR"/>
        </w:rPr>
        <w:t xml:space="preserve"> de système d’exploitation</w:t>
      </w:r>
      <w:bookmarkEnd w:id="135"/>
      <w:bookmarkEnd w:id="136"/>
      <w:bookmarkEnd w:id="137"/>
    </w:p>
    <w:p w:rsidR="002A6661" w:rsidRPr="002A6661" w:rsidRDefault="002A6661" w:rsidP="002A6661">
      <w:pPr>
        <w:rPr>
          <w:lang w:val="fr-FR"/>
        </w:rPr>
      </w:pPr>
    </w:p>
    <w:p w:rsidR="00C77D54" w:rsidRPr="00C52CBE" w:rsidRDefault="00C77D54" w:rsidP="00AA31A4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lang w:val="fr-FR"/>
        </w:rPr>
      </w:pPr>
      <w:r w:rsidRPr="00C52CBE">
        <w:rPr>
          <w:rFonts w:ascii="Arial" w:hAnsi="Arial" w:cs="Arial"/>
          <w:color w:val="000000"/>
          <w:lang w:val="fr-FR"/>
        </w:rPr>
        <w:t>Le système doit être compatible avec Windows 7 et doit fonctionner avec la machine virtuelle de JAVA (version 8).</w:t>
      </w:r>
    </w:p>
    <w:p w:rsidR="00C77D54" w:rsidRDefault="00C77D54" w:rsidP="00FF28D1">
      <w:pPr>
        <w:pStyle w:val="Heading2"/>
      </w:pPr>
      <w:bookmarkStart w:id="138" w:name="_Toc395368718"/>
      <w:bookmarkStart w:id="139" w:name="_Toc395375493"/>
      <w:bookmarkStart w:id="140" w:name="_Toc395376379"/>
      <w:r w:rsidRPr="00C52CBE">
        <w:rPr>
          <w:lang w:val="fr-FR"/>
        </w:rPr>
        <w:t xml:space="preserve">CR08 </w:t>
      </w:r>
      <w:r w:rsidR="002A6661">
        <w:rPr>
          <w:lang w:val="fr-FR"/>
        </w:rPr>
        <w:t>–</w:t>
      </w:r>
      <w:r w:rsidRPr="00C52CBE">
        <w:rPr>
          <w:lang w:val="fr-FR"/>
        </w:rPr>
        <w:t xml:space="preserve"> </w:t>
      </w:r>
      <w:proofErr w:type="spellStart"/>
      <w:r w:rsidRPr="00FF28D1">
        <w:t>Multilinguisme</w:t>
      </w:r>
      <w:bookmarkEnd w:id="138"/>
      <w:bookmarkEnd w:id="139"/>
      <w:bookmarkEnd w:id="140"/>
      <w:proofErr w:type="spellEnd"/>
    </w:p>
    <w:p w:rsidR="002A6661" w:rsidRPr="002A6661" w:rsidRDefault="002A6661" w:rsidP="002A6661"/>
    <w:p w:rsidR="00197874" w:rsidRDefault="00C77D54" w:rsidP="00111D7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lang w:val="fr-FR"/>
        </w:rPr>
      </w:pPr>
      <w:r w:rsidRPr="00C52CBE">
        <w:rPr>
          <w:rFonts w:ascii="Arial" w:hAnsi="Arial" w:cs="Arial"/>
          <w:color w:val="000000"/>
          <w:lang w:val="fr-FR"/>
        </w:rPr>
        <w:t>L’application doit être conçue de manière à supporter plusieurs langues d’affichage.</w:t>
      </w:r>
    </w:p>
    <w:p w:rsidR="00111D7F" w:rsidRPr="00C52CBE" w:rsidRDefault="00111D7F" w:rsidP="00111D7F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000000"/>
          <w:lang w:val="fr-FR"/>
        </w:rPr>
      </w:pPr>
    </w:p>
    <w:p w:rsidR="008546D8" w:rsidRPr="00C52CBE" w:rsidRDefault="008546D8" w:rsidP="002A6661">
      <w:pPr>
        <w:pStyle w:val="Heading1"/>
      </w:pPr>
      <w:bookmarkStart w:id="141" w:name="_Toc395368719"/>
      <w:bookmarkStart w:id="142" w:name="_Toc395375494"/>
      <w:bookmarkStart w:id="143" w:name="_Toc395376380"/>
      <w:r w:rsidRPr="00111D7F">
        <w:t>Interfaces</w:t>
      </w:r>
      <w:bookmarkEnd w:id="141"/>
      <w:bookmarkEnd w:id="142"/>
      <w:bookmarkEnd w:id="143"/>
    </w:p>
    <w:p w:rsidR="002A6661" w:rsidRDefault="008546D8" w:rsidP="002A6661">
      <w:pPr>
        <w:pStyle w:val="Heading2"/>
      </w:pPr>
      <w:bookmarkStart w:id="144" w:name="_Toc395368720"/>
      <w:bookmarkStart w:id="145" w:name="_Toc395375495"/>
      <w:bookmarkStart w:id="146" w:name="_Toc395376381"/>
      <w:r w:rsidRPr="00C52CBE">
        <w:t xml:space="preserve">Interfaces </w:t>
      </w:r>
      <w:proofErr w:type="spellStart"/>
      <w:r w:rsidRPr="002A6661">
        <w:t>Utilisateur</w:t>
      </w:r>
      <w:bookmarkEnd w:id="144"/>
      <w:bookmarkEnd w:id="145"/>
      <w:bookmarkEnd w:id="146"/>
      <w:proofErr w:type="spellEnd"/>
    </w:p>
    <w:p w:rsidR="00434FCA" w:rsidRPr="00434FCA" w:rsidRDefault="00434FCA" w:rsidP="00434FCA"/>
    <w:p w:rsidR="007C5F74" w:rsidRPr="00C52CBE" w:rsidRDefault="007C5F74" w:rsidP="00AA31A4">
      <w:pPr>
        <w:pStyle w:val="BodyTextIndent2"/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Veuillez-vous référez au document </w:t>
      </w:r>
      <w:hyperlink r:id="rId25" w:history="1">
        <w:r w:rsidRPr="00C52CBE">
          <w:rPr>
            <w:rStyle w:val="Hyperlink"/>
            <w:rFonts w:ascii="Arial" w:hAnsi="Arial" w:cs="Arial"/>
            <w:sz w:val="24"/>
            <w:szCs w:val="24"/>
            <w:lang w:val="fr-CA"/>
          </w:rPr>
          <w:t>simplets-UX.docx</w:t>
        </w:r>
      </w:hyperlink>
      <w:r w:rsidRPr="00C52CBE">
        <w:rPr>
          <w:rFonts w:ascii="Arial" w:hAnsi="Arial" w:cs="Arial"/>
          <w:sz w:val="24"/>
          <w:szCs w:val="24"/>
          <w:lang w:val="fr-CA"/>
        </w:rPr>
        <w:t>.</w:t>
      </w:r>
    </w:p>
    <w:p w:rsidR="002A6661" w:rsidRDefault="008546D8" w:rsidP="002A6661">
      <w:pPr>
        <w:pStyle w:val="Heading2"/>
      </w:pPr>
      <w:bookmarkStart w:id="147" w:name="_Toc395368721"/>
      <w:bookmarkStart w:id="148" w:name="_Toc395375496"/>
      <w:bookmarkStart w:id="149" w:name="_Toc395376382"/>
      <w:r w:rsidRPr="00C52CBE">
        <w:t xml:space="preserve">Interfaces </w:t>
      </w:r>
      <w:proofErr w:type="spellStart"/>
      <w:r w:rsidRPr="002A6661">
        <w:t>Matérielles</w:t>
      </w:r>
      <w:bookmarkEnd w:id="147"/>
      <w:bookmarkEnd w:id="148"/>
      <w:bookmarkEnd w:id="149"/>
      <w:proofErr w:type="spellEnd"/>
    </w:p>
    <w:p w:rsidR="00434FCA" w:rsidRPr="00434FCA" w:rsidRDefault="00434FCA" w:rsidP="00434FCA"/>
    <w:p w:rsidR="007C5F74" w:rsidRPr="00C52CBE" w:rsidRDefault="007C5F74" w:rsidP="00111D7F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Le système n’aura été testé que sur une plateforme </w:t>
      </w:r>
      <w:r w:rsidR="00EF1269" w:rsidRPr="00C52CBE">
        <w:rPr>
          <w:rFonts w:ascii="Arial" w:hAnsi="Arial" w:cs="Arial"/>
          <w:sz w:val="24"/>
          <w:szCs w:val="24"/>
          <w:lang w:val="fr-CA"/>
        </w:rPr>
        <w:t>PC</w:t>
      </w:r>
      <w:r w:rsidR="0073110E" w:rsidRPr="00C52CBE">
        <w:rPr>
          <w:rFonts w:ascii="Arial" w:hAnsi="Arial" w:cs="Arial"/>
          <w:sz w:val="24"/>
          <w:szCs w:val="24"/>
          <w:lang w:val="fr-CA"/>
        </w:rPr>
        <w:t xml:space="preserve"> Windows</w:t>
      </w:r>
      <w:r w:rsidR="00EF1269" w:rsidRPr="00C52CBE">
        <w:rPr>
          <w:rFonts w:ascii="Arial" w:hAnsi="Arial" w:cs="Arial"/>
          <w:sz w:val="24"/>
          <w:szCs w:val="24"/>
          <w:lang w:val="fr-CA"/>
        </w:rPr>
        <w:t xml:space="preserve"> à architecture standard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. Nous </w:t>
      </w:r>
      <w:r w:rsidR="00EF1269" w:rsidRPr="00C52CBE">
        <w:rPr>
          <w:rFonts w:ascii="Arial" w:hAnsi="Arial" w:cs="Arial"/>
          <w:sz w:val="24"/>
          <w:szCs w:val="24"/>
          <w:lang w:val="fr-CA"/>
        </w:rPr>
        <w:t xml:space="preserve">ne </w:t>
      </w:r>
      <w:r w:rsidRPr="00C52CBE">
        <w:rPr>
          <w:rFonts w:ascii="Arial" w:hAnsi="Arial" w:cs="Arial"/>
          <w:sz w:val="24"/>
          <w:szCs w:val="24"/>
          <w:lang w:val="fr-CA"/>
        </w:rPr>
        <w:t>suppo</w:t>
      </w:r>
      <w:r w:rsidR="00EF1269" w:rsidRPr="00C52CBE">
        <w:rPr>
          <w:rFonts w:ascii="Arial" w:hAnsi="Arial" w:cs="Arial"/>
          <w:sz w:val="24"/>
          <w:szCs w:val="24"/>
          <w:lang w:val="fr-CA"/>
        </w:rPr>
        <w:t xml:space="preserve">rtons donc que cette architecture </w:t>
      </w:r>
      <w:r w:rsidRPr="00C52CBE">
        <w:rPr>
          <w:rFonts w:ascii="Arial" w:hAnsi="Arial" w:cs="Arial"/>
          <w:sz w:val="24"/>
          <w:szCs w:val="24"/>
          <w:lang w:val="fr-CA"/>
        </w:rPr>
        <w:t>pour l’instant. Par contre dû à la nature du langage utilisé (Java) il n’est pas impossible d’envisagé un portage vers un</w:t>
      </w:r>
      <w:r w:rsidR="00EF1269" w:rsidRPr="00C52CBE">
        <w:rPr>
          <w:rFonts w:ascii="Arial" w:hAnsi="Arial" w:cs="Arial"/>
          <w:sz w:val="24"/>
          <w:szCs w:val="24"/>
          <w:lang w:val="fr-CA"/>
        </w:rPr>
        <w:t>e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autre</w:t>
      </w:r>
      <w:r w:rsidR="00EF1269" w:rsidRPr="00C52CBE">
        <w:rPr>
          <w:rFonts w:ascii="Arial" w:hAnsi="Arial" w:cs="Arial"/>
          <w:sz w:val="24"/>
          <w:szCs w:val="24"/>
          <w:lang w:val="fr-CA"/>
        </w:rPr>
        <w:t xml:space="preserve"> architecture matériel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 si le besoin s’en fait sentir.</w:t>
      </w:r>
    </w:p>
    <w:p w:rsidR="008546D8" w:rsidRDefault="008546D8" w:rsidP="002A6661">
      <w:pPr>
        <w:pStyle w:val="Heading2"/>
      </w:pPr>
      <w:bookmarkStart w:id="150" w:name="_Toc395368722"/>
      <w:bookmarkStart w:id="151" w:name="_Toc395375497"/>
      <w:bookmarkStart w:id="152" w:name="_Toc395376383"/>
      <w:r w:rsidRPr="00C52CBE">
        <w:lastRenderedPageBreak/>
        <w:t xml:space="preserve">Interfaces </w:t>
      </w:r>
      <w:proofErr w:type="spellStart"/>
      <w:r w:rsidRPr="002A6661">
        <w:t>Logicielles</w:t>
      </w:r>
      <w:bookmarkEnd w:id="150"/>
      <w:bookmarkEnd w:id="151"/>
      <w:bookmarkEnd w:id="152"/>
      <w:proofErr w:type="spellEnd"/>
      <w:r w:rsidRPr="00C52CBE">
        <w:t xml:space="preserve"> </w:t>
      </w:r>
    </w:p>
    <w:p w:rsidR="002A6661" w:rsidRPr="002A6661" w:rsidRDefault="002A6661" w:rsidP="002A6661"/>
    <w:p w:rsidR="002A7917" w:rsidRPr="00C52CBE" w:rsidRDefault="002A7917" w:rsidP="00111D7F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Le système devra être capable de s’interfacer avec le LDAP de l’école afin de s’assurer que les utilisateurs sont bien des étudiants ou employés de l’école. </w:t>
      </w:r>
    </w:p>
    <w:p w:rsidR="008546D8" w:rsidRDefault="008546D8" w:rsidP="002A6661">
      <w:pPr>
        <w:pStyle w:val="Heading2"/>
      </w:pPr>
      <w:bookmarkStart w:id="153" w:name="_Toc395368723"/>
      <w:bookmarkStart w:id="154" w:name="_Toc395375498"/>
      <w:bookmarkStart w:id="155" w:name="_Toc395376384"/>
      <w:r w:rsidRPr="00C52CBE">
        <w:rPr>
          <w:lang w:val="fr-CA"/>
        </w:rPr>
        <w:t xml:space="preserve">Interfaces de </w:t>
      </w:r>
      <w:r w:rsidRPr="002A6661">
        <w:t>Communications</w:t>
      </w:r>
      <w:bookmarkEnd w:id="153"/>
      <w:bookmarkEnd w:id="154"/>
      <w:bookmarkEnd w:id="155"/>
    </w:p>
    <w:p w:rsidR="002A6661" w:rsidRPr="002A6661" w:rsidRDefault="002A6661" w:rsidP="002A6661"/>
    <w:p w:rsidR="008546D8" w:rsidRPr="00C52CBE" w:rsidRDefault="002A7917" w:rsidP="002A6661">
      <w:pPr>
        <w:spacing w:after="120" w:line="360" w:lineRule="auto"/>
        <w:ind w:left="720"/>
        <w:jc w:val="both"/>
        <w:rPr>
          <w:rFonts w:ascii="Arial" w:hAnsi="Arial" w:cs="Arial"/>
          <w:sz w:val="24"/>
          <w:szCs w:val="24"/>
          <w:lang w:val="fr-CA"/>
        </w:rPr>
      </w:pPr>
      <w:r w:rsidRPr="00C52CBE">
        <w:rPr>
          <w:rFonts w:ascii="Arial" w:hAnsi="Arial" w:cs="Arial"/>
          <w:sz w:val="24"/>
          <w:szCs w:val="24"/>
          <w:lang w:val="fr-CA"/>
        </w:rPr>
        <w:t xml:space="preserve">Les personnes utilisant le système à l’intérieur du domaine de l’école pourront se connecter </w:t>
      </w:r>
      <w:r w:rsidR="0073110E" w:rsidRPr="00C52CBE">
        <w:rPr>
          <w:rFonts w:ascii="Arial" w:hAnsi="Arial" w:cs="Arial"/>
          <w:sz w:val="24"/>
          <w:szCs w:val="24"/>
          <w:lang w:val="fr-CA"/>
        </w:rPr>
        <w:t xml:space="preserve">avec un navigateur </w:t>
      </w:r>
      <w:r w:rsidRPr="00C52CBE">
        <w:rPr>
          <w:rFonts w:ascii="Arial" w:hAnsi="Arial" w:cs="Arial"/>
          <w:sz w:val="24"/>
          <w:szCs w:val="24"/>
          <w:lang w:val="fr-CA"/>
        </w:rPr>
        <w:t xml:space="preserve">de manière standard comme n’importe quel site web. Par contre, les étudiants à l’extérieur du domaine devront préalablement </w:t>
      </w:r>
      <w:r w:rsidR="002A6661">
        <w:rPr>
          <w:rFonts w:ascii="Arial" w:hAnsi="Arial" w:cs="Arial"/>
          <w:sz w:val="24"/>
          <w:szCs w:val="24"/>
          <w:lang w:val="fr-CA"/>
        </w:rPr>
        <w:t>se connecter au VPN de l’école.</w:t>
      </w:r>
    </w:p>
    <w:p w:rsidR="004C7525" w:rsidRPr="002A6661" w:rsidRDefault="008546D8" w:rsidP="002A6661">
      <w:pPr>
        <w:pStyle w:val="Heading1"/>
        <w:spacing w:line="360" w:lineRule="auto"/>
        <w:jc w:val="both"/>
        <w:rPr>
          <w:rFonts w:cs="Arial"/>
          <w:sz w:val="24"/>
          <w:szCs w:val="24"/>
        </w:rPr>
      </w:pPr>
      <w:bookmarkStart w:id="156" w:name="_Toc395368725"/>
      <w:bookmarkStart w:id="157" w:name="_Toc395375499"/>
      <w:bookmarkStart w:id="158" w:name="_Toc395376385"/>
      <w:proofErr w:type="spellStart"/>
      <w:r w:rsidRPr="00C52CBE">
        <w:rPr>
          <w:rFonts w:cs="Arial"/>
          <w:sz w:val="24"/>
          <w:szCs w:val="24"/>
        </w:rPr>
        <w:t>Glossaire</w:t>
      </w:r>
      <w:bookmarkEnd w:id="156"/>
      <w:bookmarkEnd w:id="157"/>
      <w:bookmarkEnd w:id="158"/>
      <w:proofErr w:type="spellEnd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0"/>
        <w:gridCol w:w="1890"/>
        <w:gridCol w:w="5390"/>
      </w:tblGrid>
      <w:tr w:rsidR="004C7525" w:rsidRPr="00C52CBE" w:rsidTr="00D153C9">
        <w:tc>
          <w:tcPr>
            <w:tcW w:w="2080" w:type="dxa"/>
            <w:shd w:val="clear" w:color="auto" w:fill="000000" w:themeFill="text1"/>
          </w:tcPr>
          <w:p w:rsidR="004C7525" w:rsidRPr="00C52CBE" w:rsidRDefault="004C7525" w:rsidP="00D153C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52CBE">
              <w:rPr>
                <w:rFonts w:ascii="Arial" w:hAnsi="Arial" w:cs="Arial"/>
                <w:b/>
                <w:sz w:val="24"/>
                <w:szCs w:val="24"/>
              </w:rPr>
              <w:t>Terme</w:t>
            </w:r>
            <w:proofErr w:type="spellEnd"/>
          </w:p>
        </w:tc>
        <w:tc>
          <w:tcPr>
            <w:tcW w:w="1890" w:type="dxa"/>
            <w:shd w:val="clear" w:color="auto" w:fill="000000" w:themeFill="text1"/>
          </w:tcPr>
          <w:p w:rsidR="004C7525" w:rsidRPr="00C52CBE" w:rsidRDefault="004C7525" w:rsidP="00D153C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52CBE">
              <w:rPr>
                <w:rFonts w:ascii="Arial" w:hAnsi="Arial" w:cs="Arial"/>
                <w:b/>
                <w:sz w:val="24"/>
                <w:szCs w:val="24"/>
              </w:rPr>
              <w:t>Synonyme</w:t>
            </w:r>
            <w:proofErr w:type="spellEnd"/>
          </w:p>
        </w:tc>
        <w:tc>
          <w:tcPr>
            <w:tcW w:w="5390" w:type="dxa"/>
            <w:shd w:val="clear" w:color="auto" w:fill="000000" w:themeFill="text1"/>
          </w:tcPr>
          <w:p w:rsidR="004C7525" w:rsidRPr="00C52CBE" w:rsidRDefault="004C7525" w:rsidP="00D153C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52CBE">
              <w:rPr>
                <w:rFonts w:ascii="Arial" w:hAnsi="Arial" w:cs="Arial"/>
                <w:b/>
                <w:sz w:val="24"/>
                <w:szCs w:val="24"/>
              </w:rPr>
              <w:t>Définition</w:t>
            </w:r>
            <w:proofErr w:type="spellEnd"/>
          </w:p>
        </w:tc>
      </w:tr>
      <w:tr w:rsidR="004C7525" w:rsidRPr="00C52CBE" w:rsidTr="00D153C9">
        <w:trPr>
          <w:trHeight w:val="1600"/>
        </w:trPr>
        <w:tc>
          <w:tcPr>
            <w:tcW w:w="2080" w:type="dxa"/>
          </w:tcPr>
          <w:p w:rsidR="004C7525" w:rsidRPr="00C52CBE" w:rsidRDefault="004C7525" w:rsidP="00D153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GCS</w:t>
            </w:r>
          </w:p>
        </w:tc>
        <w:tc>
          <w:tcPr>
            <w:tcW w:w="1890" w:type="dxa"/>
          </w:tcPr>
          <w:p w:rsidR="004C7525" w:rsidRPr="00C52CBE" w:rsidRDefault="004C7525" w:rsidP="00D153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52CBE">
              <w:rPr>
                <w:rFonts w:ascii="Arial" w:hAnsi="Arial" w:cs="Arial"/>
                <w:sz w:val="24"/>
                <w:szCs w:val="24"/>
              </w:rPr>
              <w:t>SimplETS</w:t>
            </w:r>
            <w:proofErr w:type="spellEnd"/>
          </w:p>
        </w:tc>
        <w:tc>
          <w:tcPr>
            <w:tcW w:w="5390" w:type="dxa"/>
          </w:tcPr>
          <w:p w:rsidR="004C7525" w:rsidRPr="00C52CBE" w:rsidRDefault="004C7525" w:rsidP="00D153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 xml:space="preserve">Nom original du projet. Signifie </w:t>
            </w:r>
            <w:r w:rsidRPr="00C52CBE">
              <w:rPr>
                <w:rFonts w:ascii="Arial" w:hAnsi="Arial" w:cs="Arial"/>
                <w:b/>
                <w:sz w:val="24"/>
                <w:szCs w:val="24"/>
                <w:u w:val="single"/>
                <w:lang w:val="fr-FR"/>
              </w:rPr>
              <w:t>G</w:t>
            </w: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 xml:space="preserve">estionnaire de </w:t>
            </w:r>
            <w:r w:rsidRPr="00C52CBE">
              <w:rPr>
                <w:rFonts w:ascii="Arial" w:hAnsi="Arial" w:cs="Arial"/>
                <w:b/>
                <w:sz w:val="24"/>
                <w:szCs w:val="24"/>
                <w:u w:val="single"/>
                <w:lang w:val="fr-FR"/>
              </w:rPr>
              <w:t>C</w:t>
            </w: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 xml:space="preserve">lubs </w:t>
            </w:r>
            <w:r w:rsidRPr="00C52CBE">
              <w:rPr>
                <w:rFonts w:ascii="Arial" w:hAnsi="Arial" w:cs="Arial"/>
                <w:b/>
                <w:sz w:val="24"/>
                <w:szCs w:val="24"/>
                <w:u w:val="single"/>
                <w:lang w:val="fr-FR"/>
              </w:rPr>
              <w:t>S</w:t>
            </w: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 xml:space="preserve">cientifique. Le nom a par la suite été modifié à </w:t>
            </w:r>
            <w:proofErr w:type="spellStart"/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>SimplETS</w:t>
            </w:r>
            <w:proofErr w:type="spellEnd"/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 xml:space="preserve"> car tous les clubs n’ont pas une nature scientifique.</w:t>
            </w:r>
          </w:p>
        </w:tc>
      </w:tr>
      <w:tr w:rsidR="00D153C9" w:rsidRPr="00C52CBE" w:rsidTr="00D153C9">
        <w:trPr>
          <w:trHeight w:val="835"/>
        </w:trPr>
        <w:tc>
          <w:tcPr>
            <w:tcW w:w="2080" w:type="dxa"/>
          </w:tcPr>
          <w:p w:rsidR="00D153C9" w:rsidRPr="00C52CBE" w:rsidRDefault="00D153C9" w:rsidP="00657F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Club</w:t>
            </w:r>
          </w:p>
        </w:tc>
        <w:tc>
          <w:tcPr>
            <w:tcW w:w="1890" w:type="dxa"/>
          </w:tcPr>
          <w:p w:rsidR="00D153C9" w:rsidRPr="00C52CBE" w:rsidRDefault="00D153C9" w:rsidP="00657F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0" w:type="dxa"/>
          </w:tcPr>
          <w:p w:rsidR="00D153C9" w:rsidRPr="00C52CBE" w:rsidRDefault="00D153C9" w:rsidP="00657F3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Ce dit d’une entité dans l’ETS, regroupant plusieurs élèves dans un but commun.</w:t>
            </w:r>
          </w:p>
        </w:tc>
      </w:tr>
      <w:tr w:rsidR="00D153C9" w:rsidRPr="00C52CBE" w:rsidTr="00D153C9">
        <w:trPr>
          <w:trHeight w:val="961"/>
        </w:trPr>
        <w:tc>
          <w:tcPr>
            <w:tcW w:w="2080" w:type="dxa"/>
          </w:tcPr>
          <w:p w:rsidR="00D153C9" w:rsidRPr="00C52CBE" w:rsidRDefault="00D153C9" w:rsidP="00657F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Étudiant</w:t>
            </w:r>
            <w:proofErr w:type="spellEnd"/>
          </w:p>
        </w:tc>
        <w:tc>
          <w:tcPr>
            <w:tcW w:w="1890" w:type="dxa"/>
          </w:tcPr>
          <w:p w:rsidR="00D153C9" w:rsidRPr="00C52CBE" w:rsidRDefault="00D153C9" w:rsidP="00657F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0" w:type="dxa"/>
          </w:tcPr>
          <w:p w:rsidR="00D153C9" w:rsidRPr="00C52CBE" w:rsidRDefault="00D153C9" w:rsidP="00D153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Une personne inscrite à l’ETS</w:t>
            </w:r>
          </w:p>
        </w:tc>
      </w:tr>
      <w:tr w:rsidR="00D153C9" w:rsidRPr="00C52CBE" w:rsidTr="00D153C9">
        <w:trPr>
          <w:trHeight w:val="790"/>
        </w:trPr>
        <w:tc>
          <w:tcPr>
            <w:tcW w:w="2080" w:type="dxa"/>
          </w:tcPr>
          <w:p w:rsidR="00D153C9" w:rsidRPr="00C52CBE" w:rsidRDefault="00D153C9" w:rsidP="00657F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Fournisseur</w:t>
            </w:r>
            <w:proofErr w:type="spellEnd"/>
          </w:p>
        </w:tc>
        <w:tc>
          <w:tcPr>
            <w:tcW w:w="1890" w:type="dxa"/>
          </w:tcPr>
          <w:p w:rsidR="00D153C9" w:rsidRPr="00C52CBE" w:rsidRDefault="00D153C9" w:rsidP="00657F3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0" w:type="dxa"/>
          </w:tcPr>
          <w:p w:rsidR="00D153C9" w:rsidRPr="00C52CBE" w:rsidRDefault="00D153C9" w:rsidP="00657F3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Ce dit d’une entité fournissant un service, un bien, ou une commandite à un club.</w:t>
            </w:r>
          </w:p>
        </w:tc>
      </w:tr>
      <w:tr w:rsidR="00D153C9" w:rsidRPr="00C52CBE" w:rsidTr="00D153C9">
        <w:trPr>
          <w:trHeight w:val="1249"/>
        </w:trPr>
        <w:tc>
          <w:tcPr>
            <w:tcW w:w="2080" w:type="dxa"/>
          </w:tcPr>
          <w:p w:rsidR="00D153C9" w:rsidRPr="00C52CBE" w:rsidRDefault="00D153C9" w:rsidP="00D153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Commandite</w:t>
            </w:r>
            <w:proofErr w:type="spellEnd"/>
          </w:p>
        </w:tc>
        <w:tc>
          <w:tcPr>
            <w:tcW w:w="1890" w:type="dxa"/>
          </w:tcPr>
          <w:p w:rsidR="00D153C9" w:rsidRPr="00C52CBE" w:rsidRDefault="00D153C9" w:rsidP="00D153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0" w:type="dxa"/>
          </w:tcPr>
          <w:p w:rsidR="00D153C9" w:rsidRPr="00C52CBE" w:rsidRDefault="00D153C9" w:rsidP="00D153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Ce dit d’un service, un </w:t>
            </w:r>
            <w:r w:rsidR="00B61CC0">
              <w:rPr>
                <w:rFonts w:ascii="Arial" w:hAnsi="Arial" w:cs="Arial"/>
                <w:sz w:val="24"/>
                <w:szCs w:val="24"/>
                <w:lang w:val="fr-FR"/>
              </w:rPr>
              <w:t>bien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un montant d’argent ou autre, aidant </w:t>
            </w:r>
            <w:r w:rsidR="00B61CC0">
              <w:rPr>
                <w:rFonts w:ascii="Arial" w:hAnsi="Arial" w:cs="Arial"/>
                <w:sz w:val="24"/>
                <w:szCs w:val="24"/>
                <w:lang w:val="fr-FR"/>
              </w:rPr>
              <w:t>le club</w:t>
            </w:r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à réaliser ses objectifs.</w:t>
            </w:r>
          </w:p>
        </w:tc>
      </w:tr>
    </w:tbl>
    <w:p w:rsidR="008546D8" w:rsidRPr="00C52CBE" w:rsidRDefault="008546D8" w:rsidP="00AA31A4">
      <w:pPr>
        <w:spacing w:after="120" w:line="360" w:lineRule="auto"/>
        <w:ind w:left="720" w:hanging="720"/>
        <w:jc w:val="both"/>
        <w:rPr>
          <w:rFonts w:ascii="Arial" w:hAnsi="Arial" w:cs="Arial"/>
          <w:sz w:val="24"/>
          <w:szCs w:val="24"/>
          <w:lang w:val="fr-FR"/>
        </w:rPr>
      </w:pPr>
    </w:p>
    <w:p w:rsidR="002A6661" w:rsidRDefault="002A6661">
      <w:pPr>
        <w:widowControl/>
        <w:spacing w:line="240" w:lineRule="auto"/>
        <w:rPr>
          <w:rFonts w:ascii="Arial" w:hAnsi="Arial" w:cs="Arial"/>
          <w:b/>
          <w:sz w:val="24"/>
          <w:szCs w:val="24"/>
          <w:lang w:val="fr-CA"/>
        </w:rPr>
      </w:pPr>
      <w:bookmarkStart w:id="159" w:name="_Toc395368726"/>
      <w:r>
        <w:rPr>
          <w:rFonts w:cs="Arial"/>
          <w:sz w:val="24"/>
          <w:szCs w:val="24"/>
          <w:lang w:val="fr-CA"/>
        </w:rPr>
        <w:br w:type="page"/>
      </w:r>
    </w:p>
    <w:p w:rsidR="008546D8" w:rsidRPr="00C52CBE" w:rsidRDefault="008546D8" w:rsidP="00AA31A4">
      <w:pPr>
        <w:pStyle w:val="Heading1"/>
        <w:spacing w:line="360" w:lineRule="auto"/>
        <w:jc w:val="both"/>
        <w:rPr>
          <w:rFonts w:cs="Arial"/>
          <w:sz w:val="24"/>
          <w:szCs w:val="24"/>
          <w:lang w:val="fr-CA"/>
        </w:rPr>
      </w:pPr>
      <w:bookmarkStart w:id="160" w:name="_Toc395375500"/>
      <w:bookmarkStart w:id="161" w:name="_Toc395376386"/>
      <w:r w:rsidRPr="00C52CBE">
        <w:rPr>
          <w:rFonts w:cs="Arial"/>
          <w:sz w:val="24"/>
          <w:szCs w:val="24"/>
          <w:lang w:val="fr-CA"/>
        </w:rPr>
        <w:lastRenderedPageBreak/>
        <w:t>Annexes</w:t>
      </w:r>
      <w:bookmarkEnd w:id="159"/>
      <w:bookmarkEnd w:id="160"/>
      <w:bookmarkEnd w:id="161"/>
    </w:p>
    <w:p w:rsidR="004C7525" w:rsidRPr="00C52CBE" w:rsidRDefault="004C7525" w:rsidP="00AA31A4">
      <w:pPr>
        <w:pStyle w:val="Heading2"/>
        <w:spacing w:line="360" w:lineRule="auto"/>
        <w:jc w:val="both"/>
        <w:rPr>
          <w:rFonts w:cs="Arial"/>
          <w:szCs w:val="24"/>
          <w:lang w:val="fr-FR"/>
        </w:rPr>
      </w:pPr>
      <w:bookmarkStart w:id="162" w:name="_Toc395368727"/>
      <w:bookmarkStart w:id="163" w:name="_Toc395375501"/>
      <w:bookmarkStart w:id="164" w:name="_Toc395376387"/>
      <w:r w:rsidRPr="00C52CBE">
        <w:rPr>
          <w:rFonts w:cs="Arial"/>
          <w:szCs w:val="24"/>
          <w:lang w:val="fr-FR"/>
        </w:rPr>
        <w:t>Matrice d</w:t>
      </w:r>
      <w:r w:rsidRPr="00C52CBE">
        <w:rPr>
          <w:rFonts w:cs="Arial"/>
          <w:szCs w:val="24"/>
        </w:rPr>
        <w:t>e</w:t>
      </w:r>
      <w:r w:rsidRPr="00C52CBE">
        <w:rPr>
          <w:rFonts w:cs="Arial"/>
          <w:szCs w:val="24"/>
          <w:lang w:val="fr-FR"/>
        </w:rPr>
        <w:t xml:space="preserve"> traçabilité</w:t>
      </w:r>
      <w:bookmarkEnd w:id="162"/>
      <w:bookmarkEnd w:id="163"/>
      <w:bookmarkEnd w:id="164"/>
    </w:p>
    <w:tbl>
      <w:tblPr>
        <w:tblW w:w="7665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2126"/>
        <w:gridCol w:w="3119"/>
      </w:tblGrid>
      <w:tr w:rsidR="004C7525" w:rsidRPr="00C52CBE" w:rsidTr="00EA50D3">
        <w:trPr>
          <w:trHeight w:val="198"/>
        </w:trPr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FR"/>
              </w:rPr>
              <w:t>Caractéristiques</w:t>
            </w:r>
          </w:p>
        </w:tc>
        <w:tc>
          <w:tcPr>
            <w:tcW w:w="2126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FR"/>
              </w:rPr>
              <w:t>Cas d'utilisations</w:t>
            </w:r>
          </w:p>
        </w:tc>
        <w:tc>
          <w:tcPr>
            <w:tcW w:w="3119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FR"/>
              </w:rPr>
              <w:t>Exigences fonctionnelles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FR"/>
              </w:rPr>
              <w:t>CAR01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>CU01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FR"/>
              </w:rPr>
              <w:t>CAR02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>CU03, CU05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FR"/>
              </w:rPr>
              <w:t>CAR03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>CU03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  <w:lang w:val="fr-FR"/>
              </w:rPr>
              <w:t>CAR04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>CU05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C52CBE"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CAR05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CU05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CAR06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CU05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CAR07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EF3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CAR08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CU04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CAR09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CU05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CAR10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CU12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CAR11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CU12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CAR12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CU06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CAR13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EF1, EF4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CAR14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CU02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CAR15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CU06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CAR16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CU10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lastRenderedPageBreak/>
              <w:t>CAR17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CU07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EF6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CAR18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CU08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EF2</w:t>
            </w:r>
          </w:p>
        </w:tc>
      </w:tr>
      <w:tr w:rsidR="004C7525" w:rsidRPr="00C52CBE" w:rsidTr="00EA50D3">
        <w:tc>
          <w:tcPr>
            <w:tcW w:w="2420" w:type="dxa"/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52CBE">
              <w:rPr>
                <w:rFonts w:ascii="Arial" w:hAnsi="Arial" w:cs="Arial"/>
                <w:b/>
                <w:sz w:val="24"/>
                <w:szCs w:val="24"/>
              </w:rPr>
              <w:t>CAR19</w:t>
            </w:r>
          </w:p>
        </w:tc>
        <w:tc>
          <w:tcPr>
            <w:tcW w:w="21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525" w:rsidRPr="00C52CBE" w:rsidRDefault="004C7525" w:rsidP="00AA31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52CBE">
              <w:rPr>
                <w:rFonts w:ascii="Arial" w:hAnsi="Arial" w:cs="Arial"/>
                <w:sz w:val="24"/>
                <w:szCs w:val="24"/>
              </w:rPr>
              <w:t>EF5</w:t>
            </w:r>
          </w:p>
        </w:tc>
      </w:tr>
    </w:tbl>
    <w:p w:rsidR="004C7525" w:rsidRPr="00C52CBE" w:rsidRDefault="004C7525" w:rsidP="00AA31A4">
      <w:pPr>
        <w:pStyle w:val="Normal1"/>
        <w:spacing w:line="360" w:lineRule="auto"/>
        <w:jc w:val="both"/>
        <w:rPr>
          <w:sz w:val="24"/>
          <w:szCs w:val="24"/>
        </w:rPr>
      </w:pPr>
    </w:p>
    <w:p w:rsidR="004C7525" w:rsidRPr="00C52CBE" w:rsidRDefault="004C7525" w:rsidP="00AA31A4">
      <w:pPr>
        <w:pStyle w:val="Normal1"/>
        <w:spacing w:line="360" w:lineRule="auto"/>
        <w:jc w:val="both"/>
        <w:rPr>
          <w:sz w:val="24"/>
          <w:szCs w:val="24"/>
        </w:rPr>
      </w:pPr>
    </w:p>
    <w:p w:rsidR="001D0452" w:rsidRDefault="001D0452" w:rsidP="00AA31A4">
      <w:pPr>
        <w:widowControl/>
        <w:spacing w:line="240" w:lineRule="auto"/>
        <w:jc w:val="both"/>
        <w:rPr>
          <w:rFonts w:ascii="Arial" w:hAnsi="Arial" w:cs="Arial"/>
          <w:b/>
          <w:sz w:val="24"/>
          <w:szCs w:val="24"/>
          <w:lang w:val="fr-FR"/>
        </w:rPr>
      </w:pPr>
      <w:bookmarkStart w:id="165" w:name="_Toc340786697"/>
      <w:bookmarkStart w:id="166" w:name="_Toc395368728"/>
      <w:r>
        <w:rPr>
          <w:rFonts w:cs="Arial"/>
          <w:szCs w:val="24"/>
          <w:lang w:val="fr-FR"/>
        </w:rPr>
        <w:br w:type="page"/>
      </w:r>
    </w:p>
    <w:p w:rsidR="004C7525" w:rsidRDefault="004C7525" w:rsidP="002A6661">
      <w:pPr>
        <w:pStyle w:val="Heading2"/>
        <w:rPr>
          <w:lang w:val="fr-FR"/>
        </w:rPr>
      </w:pPr>
      <w:bookmarkStart w:id="167" w:name="_Toc395375502"/>
      <w:bookmarkStart w:id="168" w:name="_Toc395376388"/>
      <w:r w:rsidRPr="00C52CBE">
        <w:rPr>
          <w:lang w:val="fr-FR"/>
        </w:rPr>
        <w:lastRenderedPageBreak/>
        <w:t>Spécifications des Cas d’Utilisation</w:t>
      </w:r>
      <w:bookmarkEnd w:id="165"/>
      <w:bookmarkEnd w:id="166"/>
      <w:bookmarkEnd w:id="167"/>
      <w:bookmarkEnd w:id="168"/>
    </w:p>
    <w:p w:rsidR="002A6661" w:rsidRPr="002A6661" w:rsidRDefault="002A6661" w:rsidP="002A6661">
      <w:pPr>
        <w:rPr>
          <w:lang w:val="fr-FR"/>
        </w:rPr>
      </w:pPr>
    </w:p>
    <w:p w:rsidR="009505AE" w:rsidRPr="001D0452" w:rsidRDefault="004C7525" w:rsidP="005B7153">
      <w:pPr>
        <w:pStyle w:val="Normal1"/>
        <w:spacing w:line="360" w:lineRule="auto"/>
        <w:jc w:val="center"/>
        <w:rPr>
          <w:noProof/>
          <w:sz w:val="24"/>
          <w:szCs w:val="24"/>
          <w:lang w:val="fr-CA"/>
        </w:rPr>
      </w:pPr>
      <w:r w:rsidRPr="00C52CBE">
        <w:rPr>
          <w:b/>
          <w:sz w:val="24"/>
          <w:szCs w:val="24"/>
          <w:lang w:val="fr-FR"/>
        </w:rPr>
        <w:t>Table des matières – Cas d’utilisation</w:t>
      </w:r>
      <w:r w:rsidRPr="001D0452">
        <w:rPr>
          <w:sz w:val="24"/>
          <w:szCs w:val="24"/>
        </w:rPr>
        <w:fldChar w:fldCharType="begin"/>
      </w:r>
      <w:r w:rsidRPr="001D0452">
        <w:rPr>
          <w:sz w:val="24"/>
          <w:szCs w:val="24"/>
          <w:lang w:val="fr-FR"/>
        </w:rPr>
        <w:instrText xml:space="preserve"> TOC \o "1-3" \h \z \u </w:instrText>
      </w:r>
      <w:r w:rsidRPr="001D0452">
        <w:rPr>
          <w:sz w:val="24"/>
          <w:szCs w:val="24"/>
        </w:rPr>
        <w:fldChar w:fldCharType="separate"/>
      </w:r>
    </w:p>
    <w:p w:rsidR="009505AE" w:rsidRPr="00610494" w:rsidRDefault="009505AE" w:rsidP="00AA31A4">
      <w:pPr>
        <w:pStyle w:val="TOC1"/>
        <w:tabs>
          <w:tab w:val="left" w:pos="864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395368728" w:history="1"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11.</w:t>
        </w:r>
        <w:r w:rsidRPr="00610494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Spécifications des Cas d’Utilisation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_Toc395368728 \h </w:instrTex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>22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505AE" w:rsidRPr="00610494" w:rsidRDefault="009505AE" w:rsidP="00AA31A4">
      <w:pPr>
        <w:pStyle w:val="TOC2"/>
        <w:tabs>
          <w:tab w:val="left" w:pos="1200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395368729" w:history="1"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11.1</w:t>
        </w:r>
        <w:r w:rsidRPr="00610494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UC01 – Consultation des membres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_Toc395368729 \h </w:instrTex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505AE" w:rsidRPr="00610494" w:rsidRDefault="009505AE" w:rsidP="00AA31A4">
      <w:pPr>
        <w:pStyle w:val="TOC2"/>
        <w:tabs>
          <w:tab w:val="left" w:pos="1200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395368730" w:history="1"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11.2</w:t>
        </w:r>
        <w:r w:rsidRPr="00610494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UC02 – Gestion des membres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_Toc395368730 \h </w:instrTex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505AE" w:rsidRPr="00610494" w:rsidRDefault="009505AE" w:rsidP="00AA31A4">
      <w:pPr>
        <w:pStyle w:val="TOC2"/>
        <w:tabs>
          <w:tab w:val="left" w:pos="1200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395368731" w:history="1"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11.3</w:t>
        </w:r>
        <w:r w:rsidRPr="00610494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UC03 – Consultation des commandites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_Toc395368731 \h </w:instrTex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505AE" w:rsidRPr="00610494" w:rsidRDefault="009505AE" w:rsidP="00AA31A4">
      <w:pPr>
        <w:pStyle w:val="TOC2"/>
        <w:tabs>
          <w:tab w:val="left" w:pos="1200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395368732" w:history="1"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11.4</w:t>
        </w:r>
        <w:r w:rsidRPr="00610494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UC04 – Gestion des commandites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_Toc395368732 \h </w:instrTex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>25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505AE" w:rsidRPr="00610494" w:rsidRDefault="009505AE" w:rsidP="00AA31A4">
      <w:pPr>
        <w:pStyle w:val="TOC2"/>
        <w:tabs>
          <w:tab w:val="left" w:pos="1200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395368733" w:history="1"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11.5</w:t>
        </w:r>
        <w:r w:rsidRPr="00610494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UC05 – Consultation des fournisseurs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_Toc395368733 \h </w:instrTex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505AE" w:rsidRPr="00610494" w:rsidRDefault="009505AE" w:rsidP="00AA31A4">
      <w:pPr>
        <w:pStyle w:val="TOC2"/>
        <w:tabs>
          <w:tab w:val="left" w:pos="1200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395368734" w:history="1"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11.6</w:t>
        </w:r>
        <w:r w:rsidRPr="00610494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UC06 – Gestion des fournisseurs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_Toc395368734 \h </w:instrTex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>26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505AE" w:rsidRPr="00610494" w:rsidRDefault="009505AE" w:rsidP="00AA31A4">
      <w:pPr>
        <w:pStyle w:val="TOC2"/>
        <w:tabs>
          <w:tab w:val="left" w:pos="1200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395368735" w:history="1"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11.7</w:t>
        </w:r>
        <w:r w:rsidRPr="00610494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UC07 – Authentification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_Toc395368735 \h </w:instrTex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505AE" w:rsidRPr="00610494" w:rsidRDefault="009505AE" w:rsidP="00AA31A4">
      <w:pPr>
        <w:pStyle w:val="TOC2"/>
        <w:tabs>
          <w:tab w:val="left" w:pos="1200"/>
        </w:tabs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395368736" w:history="1"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11.8</w:t>
        </w:r>
        <w:r w:rsidRPr="00610494">
          <w:rPr>
            <w:rFonts w:ascii="Arial" w:eastAsiaTheme="minorEastAsia" w:hAnsi="Arial" w:cs="Arial"/>
            <w:noProof/>
            <w:sz w:val="24"/>
            <w:szCs w:val="24"/>
          </w:rPr>
          <w:tab/>
        </w:r>
        <w:r w:rsidRPr="00610494">
          <w:rPr>
            <w:rStyle w:val="Hyperlink"/>
            <w:rFonts w:ascii="Arial" w:hAnsi="Arial" w:cs="Arial"/>
            <w:noProof/>
            <w:sz w:val="24"/>
            <w:szCs w:val="24"/>
            <w:lang w:val="fr-FR"/>
          </w:rPr>
          <w:t>UC08 – Gestion du profil utilisateur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_Toc395368736 \h </w:instrTex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t>27</w:t>
        </w:r>
        <w:r w:rsidRPr="00610494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4C7525" w:rsidRPr="001D0452" w:rsidRDefault="004C7525" w:rsidP="00AA31A4">
      <w:pPr>
        <w:pStyle w:val="Normal1"/>
        <w:spacing w:line="360" w:lineRule="auto"/>
        <w:jc w:val="both"/>
        <w:rPr>
          <w:sz w:val="24"/>
          <w:szCs w:val="24"/>
        </w:rPr>
      </w:pPr>
      <w:r w:rsidRPr="001D0452">
        <w:rPr>
          <w:sz w:val="24"/>
          <w:szCs w:val="24"/>
        </w:rPr>
        <w:fldChar w:fldCharType="end"/>
      </w:r>
    </w:p>
    <w:p w:rsidR="00057FE0" w:rsidRPr="001D0452" w:rsidRDefault="00057FE0" w:rsidP="00AA31A4">
      <w:pPr>
        <w:widowControl/>
        <w:spacing w:line="240" w:lineRule="auto"/>
        <w:jc w:val="both"/>
        <w:rPr>
          <w:rFonts w:ascii="Arial" w:hAnsi="Arial" w:cs="Arial"/>
          <w:b/>
          <w:sz w:val="24"/>
          <w:szCs w:val="24"/>
          <w:lang w:val="fr-FR"/>
        </w:rPr>
      </w:pPr>
      <w:bookmarkStart w:id="169" w:name="cu"/>
      <w:bookmarkStart w:id="170" w:name="_Toc341713508"/>
    </w:p>
    <w:p w:rsidR="00600654" w:rsidRDefault="00057FE0" w:rsidP="00881CF1">
      <w:pPr>
        <w:pStyle w:val="Heading3"/>
        <w:rPr>
          <w:lang w:val="fr-FR"/>
        </w:rPr>
      </w:pPr>
      <w:bookmarkStart w:id="171" w:name="_UC01_–_Consultation"/>
      <w:bookmarkStart w:id="172" w:name="_Toc395368729"/>
      <w:bookmarkStart w:id="173" w:name="_Toc395375503"/>
      <w:bookmarkEnd w:id="170"/>
      <w:bookmarkEnd w:id="171"/>
      <w:r w:rsidRPr="00057FE0">
        <w:rPr>
          <w:lang w:val="fr-FR"/>
        </w:rPr>
        <w:t xml:space="preserve">UC01 – Consultation des </w:t>
      </w:r>
      <w:proofErr w:type="spellStart"/>
      <w:r w:rsidRPr="005B7153">
        <w:t>membres</w:t>
      </w:r>
      <w:bookmarkEnd w:id="172"/>
      <w:bookmarkEnd w:id="173"/>
      <w:proofErr w:type="spellEnd"/>
      <w:r w:rsidRPr="00057FE0">
        <w:rPr>
          <w:lang w:val="fr-FR"/>
        </w:rPr>
        <w:t xml:space="preserve"> </w:t>
      </w:r>
    </w:p>
    <w:p w:rsidR="005B7153" w:rsidRPr="005B7153" w:rsidRDefault="005B7153" w:rsidP="005B7153">
      <w:pPr>
        <w:rPr>
          <w:lang w:val="fr-FR"/>
        </w:rPr>
      </w:pPr>
    </w:p>
    <w:p w:rsidR="004C7525" w:rsidRDefault="00FD5984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804E99">
        <w:rPr>
          <w:rFonts w:ascii="Arial" w:hAnsi="Arial" w:cs="Arial"/>
          <w:b/>
          <w:lang w:val="fr-FR"/>
        </w:rPr>
        <w:t>Description et</w:t>
      </w:r>
      <w:r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Pr="00804E99">
        <w:rPr>
          <w:rFonts w:ascii="Arial" w:hAnsi="Arial" w:cs="Arial"/>
          <w:b/>
          <w:lang w:val="fr-FR"/>
        </w:rPr>
        <w:t>acteurs</w:t>
      </w:r>
    </w:p>
    <w:p w:rsidR="00600654" w:rsidRDefault="00FD5984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Voir </w:t>
      </w:r>
      <w:hyperlink w:anchor="_UC01_–_Consultation_1" w:history="1">
        <w:r w:rsidRPr="00FD5984">
          <w:rPr>
            <w:rStyle w:val="Hyperlink"/>
            <w:rFonts w:ascii="Arial" w:hAnsi="Arial" w:cs="Arial"/>
            <w:sz w:val="24"/>
            <w:szCs w:val="24"/>
            <w:lang w:val="fr-FR"/>
          </w:rPr>
          <w:t>UC01</w:t>
        </w:r>
      </w:hyperlink>
    </w:p>
    <w:p w:rsidR="005B7153" w:rsidRPr="00C52CBE" w:rsidRDefault="005B7153" w:rsidP="003E3490">
      <w:pPr>
        <w:rPr>
          <w:lang w:val="fr-FR"/>
        </w:rPr>
      </w:pPr>
    </w:p>
    <w:p w:rsidR="004C7525" w:rsidRPr="00804E99" w:rsidRDefault="004C7525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Précondition(s)</w:t>
      </w:r>
    </w:p>
    <w:p w:rsidR="004C7525" w:rsidRDefault="00FD5984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doit être authentifié.</w:t>
      </w:r>
    </w:p>
    <w:p w:rsidR="00FD5984" w:rsidRPr="00C52CBE" w:rsidRDefault="00FD5984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 rôle de l’utilisateur doit lui permettre d’accéder à cette fonctionnalité.</w:t>
      </w:r>
    </w:p>
    <w:p w:rsidR="004C7525" w:rsidRPr="00804E99" w:rsidRDefault="004C7525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proofErr w:type="spellStart"/>
      <w:r w:rsidRPr="00804E99">
        <w:rPr>
          <w:rFonts w:ascii="Arial" w:hAnsi="Arial" w:cs="Arial"/>
          <w:b/>
          <w:lang w:val="fr-FR"/>
        </w:rPr>
        <w:t>Postcondition</w:t>
      </w:r>
      <w:proofErr w:type="spellEnd"/>
      <w:r w:rsidRPr="00804E99">
        <w:rPr>
          <w:rFonts w:ascii="Arial" w:hAnsi="Arial" w:cs="Arial"/>
          <w:b/>
          <w:lang w:val="fr-FR"/>
        </w:rPr>
        <w:t>(s)</w:t>
      </w:r>
    </w:p>
    <w:p w:rsidR="004C7525" w:rsidRPr="00C52CBE" w:rsidRDefault="00FD5984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La liste des membres est </w:t>
      </w:r>
      <w:r w:rsidR="00BC0D4B">
        <w:rPr>
          <w:rFonts w:ascii="Arial" w:hAnsi="Arial" w:cs="Arial"/>
          <w:sz w:val="24"/>
          <w:szCs w:val="24"/>
          <w:lang w:val="fr-FR"/>
        </w:rPr>
        <w:t>affichée</w:t>
      </w:r>
      <w:r>
        <w:rPr>
          <w:rFonts w:ascii="Arial" w:hAnsi="Arial" w:cs="Arial"/>
          <w:sz w:val="24"/>
          <w:szCs w:val="24"/>
          <w:lang w:val="fr-FR"/>
        </w:rPr>
        <w:t>.</w:t>
      </w:r>
    </w:p>
    <w:p w:rsidR="004C7525" w:rsidRPr="00804E99" w:rsidRDefault="004C7525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Flux Principal</w:t>
      </w:r>
    </w:p>
    <w:p w:rsidR="004C7525" w:rsidRPr="00C52CBE" w:rsidRDefault="004C7525" w:rsidP="00AA31A4">
      <w:pPr>
        <w:pStyle w:val="ListParagraph"/>
        <w:widowControl/>
        <w:numPr>
          <w:ilvl w:val="0"/>
          <w:numId w:val="15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C52CBE">
        <w:rPr>
          <w:rFonts w:ascii="Arial" w:hAnsi="Arial" w:cs="Arial"/>
          <w:sz w:val="24"/>
          <w:szCs w:val="24"/>
          <w:lang w:val="fr-FR"/>
        </w:rPr>
        <w:t>L’utilisateur sélectionne l’option “</w:t>
      </w:r>
      <w:r w:rsidR="00FD5984">
        <w:rPr>
          <w:rFonts w:ascii="Arial" w:hAnsi="Arial" w:cs="Arial"/>
          <w:sz w:val="24"/>
          <w:szCs w:val="24"/>
          <w:lang w:val="fr-FR"/>
        </w:rPr>
        <w:t>Voir la liste des membres</w:t>
      </w:r>
      <w:r w:rsidRPr="00C52CBE">
        <w:rPr>
          <w:rFonts w:ascii="Arial" w:hAnsi="Arial" w:cs="Arial"/>
          <w:sz w:val="24"/>
          <w:szCs w:val="24"/>
          <w:lang w:val="fr-FR"/>
        </w:rPr>
        <w:t>”.</w:t>
      </w:r>
    </w:p>
    <w:p w:rsidR="004C7525" w:rsidRPr="00BC0D4B" w:rsidRDefault="00FD5984" w:rsidP="00AA31A4">
      <w:pPr>
        <w:pStyle w:val="ListParagraph"/>
        <w:widowControl/>
        <w:numPr>
          <w:ilvl w:val="0"/>
          <w:numId w:val="15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FR"/>
        </w:rPr>
        <w:t>La liste des membres s’affiche</w:t>
      </w:r>
      <w:r w:rsidR="004C7525" w:rsidRPr="00C52CBE">
        <w:rPr>
          <w:rFonts w:ascii="Arial" w:hAnsi="Arial" w:cs="Arial"/>
          <w:sz w:val="24"/>
          <w:szCs w:val="24"/>
          <w:lang w:val="fr-FR"/>
        </w:rPr>
        <w:t>.</w:t>
      </w:r>
      <w:r w:rsidRPr="00BC0D4B">
        <w:rPr>
          <w:rFonts w:ascii="Arial" w:hAnsi="Arial" w:cs="Arial"/>
          <w:sz w:val="24"/>
          <w:szCs w:val="24"/>
          <w:lang w:val="fr-CA"/>
        </w:rPr>
        <w:t xml:space="preserve"> </w:t>
      </w:r>
    </w:p>
    <w:p w:rsidR="001D0452" w:rsidRDefault="001D0452" w:rsidP="00AA31A4">
      <w:pPr>
        <w:widowControl/>
        <w:spacing w:line="240" w:lineRule="auto"/>
        <w:jc w:val="both"/>
        <w:rPr>
          <w:rFonts w:ascii="Arial" w:hAnsi="Arial"/>
          <w:b/>
          <w:sz w:val="24"/>
          <w:lang w:val="fr-FR"/>
        </w:rPr>
      </w:pPr>
      <w:bookmarkStart w:id="174" w:name="_UC02_–_Gestion"/>
      <w:bookmarkStart w:id="175" w:name="_Toc395368730"/>
      <w:bookmarkEnd w:id="174"/>
      <w:r>
        <w:rPr>
          <w:lang w:val="fr-FR"/>
        </w:rPr>
        <w:br w:type="page"/>
      </w:r>
    </w:p>
    <w:p w:rsidR="004C7525" w:rsidRDefault="00057FE0" w:rsidP="00881CF1">
      <w:pPr>
        <w:pStyle w:val="Heading3"/>
        <w:rPr>
          <w:lang w:val="fr-FR"/>
        </w:rPr>
      </w:pPr>
      <w:bookmarkStart w:id="176" w:name="_Toc395375504"/>
      <w:r w:rsidRPr="00057FE0">
        <w:rPr>
          <w:lang w:val="fr-FR"/>
        </w:rPr>
        <w:lastRenderedPageBreak/>
        <w:t>UC02 – Gestion des membres</w:t>
      </w:r>
      <w:bookmarkEnd w:id="175"/>
      <w:bookmarkEnd w:id="176"/>
    </w:p>
    <w:p w:rsidR="00600654" w:rsidRPr="00600654" w:rsidRDefault="00600654" w:rsidP="00AA31A4">
      <w:pPr>
        <w:jc w:val="both"/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Description et acteurs</w:t>
      </w:r>
    </w:p>
    <w:p w:rsidR="00BC0D4B" w:rsidRDefault="007D15BD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hyperlink w:anchor="_UC02_–_Gestion_1" w:history="1">
        <w:r w:rsidR="00BC0D4B" w:rsidRPr="007D15BD">
          <w:rPr>
            <w:rStyle w:val="Hyperlink"/>
            <w:rFonts w:ascii="Arial" w:hAnsi="Arial" w:cs="Arial"/>
            <w:sz w:val="24"/>
            <w:szCs w:val="24"/>
            <w:lang w:val="fr-FR"/>
          </w:rPr>
          <w:t xml:space="preserve">Voir </w:t>
        </w:r>
        <w:r w:rsidRPr="007D15BD">
          <w:rPr>
            <w:rStyle w:val="Hyperlink"/>
            <w:rFonts w:ascii="Arial" w:hAnsi="Arial" w:cs="Arial"/>
            <w:sz w:val="24"/>
            <w:szCs w:val="24"/>
            <w:lang w:val="fr-FR"/>
          </w:rPr>
          <w:t>UC02</w:t>
        </w:r>
      </w:hyperlink>
    </w:p>
    <w:p w:rsidR="00514182" w:rsidRPr="00C52CBE" w:rsidRDefault="00514182" w:rsidP="00514182">
      <w:pPr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Précondition(s)</w:t>
      </w:r>
    </w:p>
    <w:p w:rsidR="00BC0D4B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doit être authentifié.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 rôle de l’utilisateur doit lui permettre d’accéder à cette fonctionnalité.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proofErr w:type="spellStart"/>
      <w:r w:rsidRPr="00804E99">
        <w:rPr>
          <w:rFonts w:ascii="Arial" w:hAnsi="Arial" w:cs="Arial"/>
          <w:b/>
          <w:lang w:val="fr-FR"/>
        </w:rPr>
        <w:t>Postcondition</w:t>
      </w:r>
      <w:proofErr w:type="spellEnd"/>
      <w:r w:rsidRPr="00804E99">
        <w:rPr>
          <w:rFonts w:ascii="Arial" w:hAnsi="Arial" w:cs="Arial"/>
          <w:b/>
          <w:lang w:val="fr-FR"/>
        </w:rPr>
        <w:t>(s)</w:t>
      </w:r>
    </w:p>
    <w:p w:rsidR="00BC0D4B" w:rsidRPr="00C52CBE" w:rsidRDefault="007D15BD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L’action de l’utilisateur a été appliquée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Flux Principal</w:t>
      </w:r>
    </w:p>
    <w:p w:rsidR="00BC0D4B" w:rsidRDefault="007D15BD" w:rsidP="00AA31A4">
      <w:pPr>
        <w:pStyle w:val="ListParagraph"/>
        <w:widowControl/>
        <w:numPr>
          <w:ilvl w:val="0"/>
          <w:numId w:val="38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ce rend dans la page Gestion des membres</w:t>
      </w:r>
    </w:p>
    <w:p w:rsidR="007D15BD" w:rsidRPr="00C52CBE" w:rsidRDefault="007D15BD" w:rsidP="00AA31A4">
      <w:pPr>
        <w:pStyle w:val="ListParagraph"/>
        <w:widowControl/>
        <w:numPr>
          <w:ilvl w:val="0"/>
          <w:numId w:val="38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choisit une des actions possible (Ajout, suppression, modification, exportation</w:t>
      </w:r>
      <w:r w:rsidR="00B311CE">
        <w:rPr>
          <w:rFonts w:ascii="Arial" w:hAnsi="Arial" w:cs="Arial"/>
          <w:sz w:val="24"/>
          <w:szCs w:val="24"/>
          <w:lang w:val="fr-FR"/>
        </w:rPr>
        <w:t xml:space="preserve">, </w:t>
      </w:r>
      <w:r w:rsidR="001B5FD4">
        <w:rPr>
          <w:rFonts w:ascii="Arial" w:hAnsi="Arial" w:cs="Arial"/>
          <w:sz w:val="24"/>
          <w:szCs w:val="24"/>
          <w:lang w:val="fr-FR"/>
        </w:rPr>
        <w:t>etc.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804E99" w:rsidRPr="004C4DC7" w:rsidRDefault="007D15BD" w:rsidP="00AA31A4">
      <w:pPr>
        <w:pStyle w:val="ListParagraph"/>
        <w:widowControl/>
        <w:numPr>
          <w:ilvl w:val="0"/>
          <w:numId w:val="38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FR"/>
        </w:rPr>
        <w:t>L’utilisateur entre les informations nécessaire</w:t>
      </w:r>
      <w:r w:rsidR="00E72902">
        <w:rPr>
          <w:rFonts w:ascii="Arial" w:hAnsi="Arial" w:cs="Arial"/>
          <w:sz w:val="24"/>
          <w:szCs w:val="24"/>
          <w:lang w:val="fr-FR"/>
        </w:rPr>
        <w:t>s</w:t>
      </w:r>
      <w:r>
        <w:rPr>
          <w:rFonts w:ascii="Arial" w:hAnsi="Arial" w:cs="Arial"/>
          <w:sz w:val="24"/>
          <w:szCs w:val="24"/>
          <w:lang w:val="fr-FR"/>
        </w:rPr>
        <w:t xml:space="preserve"> puis confirme.</w:t>
      </w:r>
      <w:bookmarkStart w:id="177" w:name="_UC03_–_Consultation"/>
      <w:bookmarkEnd w:id="177"/>
    </w:p>
    <w:p w:rsidR="004C4DC7" w:rsidRPr="004C4DC7" w:rsidRDefault="004C4DC7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Flux Alternatif : </w:t>
      </w:r>
      <w:r w:rsidR="00D65642">
        <w:rPr>
          <w:rFonts w:ascii="Arial" w:hAnsi="Arial" w:cs="Arial"/>
          <w:b/>
          <w:lang w:val="fr-FR"/>
        </w:rPr>
        <w:t>11</w:t>
      </w:r>
      <w:r w:rsidR="00D65642" w:rsidRPr="004C4DC7">
        <w:rPr>
          <w:rFonts w:ascii="Arial" w:hAnsi="Arial" w:cs="Arial"/>
          <w:b/>
          <w:lang w:val="fr-FR"/>
        </w:rPr>
        <w:t>.</w:t>
      </w:r>
      <w:r w:rsidR="00D65642">
        <w:rPr>
          <w:rFonts w:ascii="Arial" w:hAnsi="Arial" w:cs="Arial"/>
          <w:b/>
          <w:lang w:val="fr-FR"/>
        </w:rPr>
        <w:t>2 [</w:t>
      </w:r>
      <w:r>
        <w:rPr>
          <w:rFonts w:ascii="Arial" w:hAnsi="Arial" w:cs="Arial"/>
          <w:b/>
          <w:lang w:val="fr-FR"/>
        </w:rPr>
        <w:t xml:space="preserve">a] – Une erreur d’entré de données </w:t>
      </w:r>
      <w:proofErr w:type="spellStart"/>
      <w:r>
        <w:rPr>
          <w:rFonts w:ascii="Arial" w:hAnsi="Arial" w:cs="Arial"/>
          <w:b/>
          <w:lang w:val="fr-FR"/>
        </w:rPr>
        <w:t>occure</w:t>
      </w:r>
      <w:proofErr w:type="spellEnd"/>
      <w:r>
        <w:rPr>
          <w:rFonts w:ascii="Arial" w:hAnsi="Arial" w:cs="Arial"/>
          <w:b/>
          <w:lang w:val="fr-FR"/>
        </w:rPr>
        <w:t xml:space="preserve">. </w:t>
      </w:r>
    </w:p>
    <w:p w:rsidR="004C4DC7" w:rsidRPr="004C4DC7" w:rsidRDefault="004C4DC7" w:rsidP="00AA31A4">
      <w:pPr>
        <w:pStyle w:val="ListParagraph"/>
        <w:widowControl/>
        <w:numPr>
          <w:ilvl w:val="0"/>
          <w:numId w:val="46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envoie un message affichant l’erreur.</w:t>
      </w:r>
    </w:p>
    <w:p w:rsidR="004C4DC7" w:rsidRPr="00A64A3E" w:rsidRDefault="004C4DC7" w:rsidP="00AA31A4">
      <w:pPr>
        <w:pStyle w:val="ListParagraph"/>
        <w:widowControl/>
        <w:numPr>
          <w:ilvl w:val="0"/>
          <w:numId w:val="46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annule l’opération.</w:t>
      </w:r>
    </w:p>
    <w:p w:rsidR="00057FE0" w:rsidRDefault="00057FE0" w:rsidP="00881CF1">
      <w:pPr>
        <w:pStyle w:val="Heading3"/>
        <w:rPr>
          <w:lang w:val="fr-FR"/>
        </w:rPr>
      </w:pPr>
      <w:bookmarkStart w:id="178" w:name="_Toc395368731"/>
      <w:bookmarkStart w:id="179" w:name="_Toc395375505"/>
      <w:r w:rsidRPr="00057FE0">
        <w:rPr>
          <w:lang w:val="fr-FR"/>
        </w:rPr>
        <w:t xml:space="preserve">UC03 – Consultation </w:t>
      </w:r>
      <w:r w:rsidRPr="00A64A3E">
        <w:t>des</w:t>
      </w:r>
      <w:r w:rsidRPr="00057FE0">
        <w:rPr>
          <w:lang w:val="fr-FR"/>
        </w:rPr>
        <w:t xml:space="preserve"> commandites</w:t>
      </w:r>
      <w:bookmarkEnd w:id="178"/>
      <w:bookmarkEnd w:id="179"/>
    </w:p>
    <w:p w:rsidR="00804E99" w:rsidRPr="00804E99" w:rsidRDefault="00804E99" w:rsidP="00AA31A4">
      <w:pPr>
        <w:jc w:val="both"/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Description et acteurs</w:t>
      </w:r>
    </w:p>
    <w:p w:rsidR="00BC0D4B" w:rsidRDefault="00BC0D4B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Voir </w:t>
      </w:r>
      <w:hyperlink w:anchor="_UC03_–_Consultation_1" w:history="1">
        <w:r w:rsidR="00B311CE" w:rsidRPr="00B311CE">
          <w:rPr>
            <w:rStyle w:val="Hyperlink"/>
            <w:rFonts w:ascii="Arial" w:hAnsi="Arial" w:cs="Arial"/>
            <w:sz w:val="24"/>
            <w:szCs w:val="24"/>
            <w:lang w:val="fr-FR"/>
          </w:rPr>
          <w:t>UC03</w:t>
        </w:r>
      </w:hyperlink>
    </w:p>
    <w:p w:rsidR="00A64A3E" w:rsidRPr="00C52CBE" w:rsidRDefault="00A64A3E" w:rsidP="00A64A3E">
      <w:pPr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Précondition(s)</w:t>
      </w:r>
    </w:p>
    <w:p w:rsidR="00BC0D4B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doit être authentifié.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 rôle de l’utilisateur doit lui permettre d’accéder à cette fonctionnalité.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proofErr w:type="spellStart"/>
      <w:r w:rsidRPr="00804E99">
        <w:rPr>
          <w:rFonts w:ascii="Arial" w:hAnsi="Arial" w:cs="Arial"/>
          <w:b/>
          <w:lang w:val="fr-FR"/>
        </w:rPr>
        <w:t>Postcondition</w:t>
      </w:r>
      <w:proofErr w:type="spellEnd"/>
      <w:r w:rsidRPr="00804E99">
        <w:rPr>
          <w:rFonts w:ascii="Arial" w:hAnsi="Arial" w:cs="Arial"/>
          <w:b/>
          <w:lang w:val="fr-FR"/>
        </w:rPr>
        <w:t>(s)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La liste des </w:t>
      </w:r>
      <w:r w:rsidR="00B311CE">
        <w:rPr>
          <w:rFonts w:ascii="Arial" w:hAnsi="Arial" w:cs="Arial"/>
          <w:sz w:val="24"/>
          <w:szCs w:val="24"/>
          <w:lang w:val="fr-FR"/>
        </w:rPr>
        <w:t>commandites</w:t>
      </w:r>
      <w:r>
        <w:rPr>
          <w:rFonts w:ascii="Arial" w:hAnsi="Arial" w:cs="Arial"/>
          <w:sz w:val="24"/>
          <w:szCs w:val="24"/>
          <w:lang w:val="fr-FR"/>
        </w:rPr>
        <w:t xml:space="preserve"> est affichée.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Flux Principal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39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C52CBE">
        <w:rPr>
          <w:rFonts w:ascii="Arial" w:hAnsi="Arial" w:cs="Arial"/>
          <w:sz w:val="24"/>
          <w:szCs w:val="24"/>
          <w:lang w:val="fr-FR"/>
        </w:rPr>
        <w:t>L’utilisateur sélectionne l’option “</w:t>
      </w:r>
      <w:r>
        <w:rPr>
          <w:rFonts w:ascii="Arial" w:hAnsi="Arial" w:cs="Arial"/>
          <w:sz w:val="24"/>
          <w:szCs w:val="24"/>
          <w:lang w:val="fr-FR"/>
        </w:rPr>
        <w:t xml:space="preserve">Voir la liste des </w:t>
      </w:r>
      <w:r w:rsidR="00B311CE">
        <w:rPr>
          <w:rFonts w:ascii="Arial" w:hAnsi="Arial" w:cs="Arial"/>
          <w:sz w:val="24"/>
          <w:szCs w:val="24"/>
          <w:lang w:val="fr-FR"/>
        </w:rPr>
        <w:t>commandites</w:t>
      </w:r>
      <w:r w:rsidRPr="00C52CBE">
        <w:rPr>
          <w:rFonts w:ascii="Arial" w:hAnsi="Arial" w:cs="Arial"/>
          <w:sz w:val="24"/>
          <w:szCs w:val="24"/>
          <w:lang w:val="fr-FR"/>
        </w:rPr>
        <w:t>”.</w:t>
      </w:r>
    </w:p>
    <w:p w:rsidR="00BC0D4B" w:rsidRPr="00BC0D4B" w:rsidRDefault="00BC0D4B" w:rsidP="00AA31A4">
      <w:pPr>
        <w:pStyle w:val="ListParagraph"/>
        <w:widowControl/>
        <w:numPr>
          <w:ilvl w:val="0"/>
          <w:numId w:val="39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FR"/>
        </w:rPr>
        <w:t xml:space="preserve">La liste des </w:t>
      </w:r>
      <w:r w:rsidR="00B311CE">
        <w:rPr>
          <w:rFonts w:ascii="Arial" w:hAnsi="Arial" w:cs="Arial"/>
          <w:sz w:val="24"/>
          <w:szCs w:val="24"/>
          <w:lang w:val="fr-FR"/>
        </w:rPr>
        <w:t>commandites</w:t>
      </w:r>
      <w:r>
        <w:rPr>
          <w:rFonts w:ascii="Arial" w:hAnsi="Arial" w:cs="Arial"/>
          <w:sz w:val="24"/>
          <w:szCs w:val="24"/>
          <w:lang w:val="fr-FR"/>
        </w:rPr>
        <w:t xml:space="preserve"> s’affiche</w:t>
      </w:r>
      <w:r w:rsidRPr="00C52CBE">
        <w:rPr>
          <w:rFonts w:ascii="Arial" w:hAnsi="Arial" w:cs="Arial"/>
          <w:sz w:val="24"/>
          <w:szCs w:val="24"/>
          <w:lang w:val="fr-FR"/>
        </w:rPr>
        <w:t>.</w:t>
      </w:r>
      <w:r w:rsidRPr="00BC0D4B">
        <w:rPr>
          <w:rFonts w:ascii="Arial" w:hAnsi="Arial" w:cs="Arial"/>
          <w:sz w:val="24"/>
          <w:szCs w:val="24"/>
          <w:lang w:val="fr-CA"/>
        </w:rPr>
        <w:t xml:space="preserve"> </w:t>
      </w:r>
    </w:p>
    <w:p w:rsidR="001D0452" w:rsidRDefault="001D0452" w:rsidP="00AA31A4">
      <w:pPr>
        <w:widowControl/>
        <w:spacing w:line="240" w:lineRule="auto"/>
        <w:jc w:val="both"/>
        <w:rPr>
          <w:rFonts w:ascii="Arial" w:hAnsi="Arial"/>
          <w:b/>
          <w:sz w:val="24"/>
          <w:lang w:val="fr-FR"/>
        </w:rPr>
      </w:pPr>
      <w:bookmarkStart w:id="180" w:name="_UC04_–_Gestion"/>
      <w:bookmarkStart w:id="181" w:name="_Toc395368732"/>
      <w:bookmarkEnd w:id="180"/>
    </w:p>
    <w:p w:rsidR="004C7525" w:rsidRDefault="00057FE0" w:rsidP="00881CF1">
      <w:pPr>
        <w:pStyle w:val="Heading3"/>
        <w:rPr>
          <w:lang w:val="fr-FR"/>
        </w:rPr>
      </w:pPr>
      <w:bookmarkStart w:id="182" w:name="_Toc395375506"/>
      <w:r w:rsidRPr="00057FE0">
        <w:rPr>
          <w:lang w:val="fr-FR"/>
        </w:rPr>
        <w:t>UC04 – Gestion des commandites</w:t>
      </w:r>
      <w:bookmarkEnd w:id="181"/>
      <w:bookmarkEnd w:id="182"/>
    </w:p>
    <w:p w:rsidR="00804E99" w:rsidRPr="00804E99" w:rsidRDefault="00804E99" w:rsidP="00AA31A4">
      <w:pPr>
        <w:jc w:val="both"/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Description et acteurs</w:t>
      </w:r>
    </w:p>
    <w:p w:rsidR="00BC0D4B" w:rsidRDefault="00BC0D4B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Voir </w:t>
      </w:r>
      <w:hyperlink w:anchor="_UC04_–_Gestion_1" w:history="1">
        <w:r w:rsidR="00B311CE" w:rsidRPr="00B311CE">
          <w:rPr>
            <w:rStyle w:val="Hyperlink"/>
            <w:rFonts w:ascii="Arial" w:hAnsi="Arial" w:cs="Arial"/>
            <w:sz w:val="24"/>
            <w:szCs w:val="24"/>
            <w:lang w:val="fr-FR"/>
          </w:rPr>
          <w:t>UC04</w:t>
        </w:r>
      </w:hyperlink>
    </w:p>
    <w:p w:rsidR="004E0B36" w:rsidRPr="00C52CBE" w:rsidRDefault="004E0B36" w:rsidP="00BF6918">
      <w:pPr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Précondition(s)</w:t>
      </w:r>
    </w:p>
    <w:p w:rsidR="00BC0D4B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doit être authentifié.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 rôle de l’utilisateur doit lui permettre d’accéder à cette fonctionnalité.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proofErr w:type="spellStart"/>
      <w:r w:rsidRPr="00804E99">
        <w:rPr>
          <w:rFonts w:ascii="Arial" w:hAnsi="Arial" w:cs="Arial"/>
          <w:b/>
          <w:lang w:val="fr-FR"/>
        </w:rPr>
        <w:t>Postcondition</w:t>
      </w:r>
      <w:proofErr w:type="spellEnd"/>
      <w:r w:rsidRPr="00804E99">
        <w:rPr>
          <w:rFonts w:ascii="Arial" w:hAnsi="Arial" w:cs="Arial"/>
          <w:b/>
          <w:lang w:val="fr-FR"/>
        </w:rPr>
        <w:t>(s)</w:t>
      </w:r>
    </w:p>
    <w:p w:rsidR="00804E99" w:rsidRPr="00C52CBE" w:rsidRDefault="00804E99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L’action de l’utilisateur a été appliquée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Flux Principal</w:t>
      </w:r>
    </w:p>
    <w:p w:rsidR="00B311CE" w:rsidRDefault="00B311CE" w:rsidP="00AA31A4">
      <w:pPr>
        <w:pStyle w:val="ListParagraph"/>
        <w:widowControl/>
        <w:numPr>
          <w:ilvl w:val="0"/>
          <w:numId w:val="40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L’utilisateur ce rend dans la page Gestion des </w:t>
      </w:r>
      <w:r w:rsidR="00804E99">
        <w:rPr>
          <w:rFonts w:ascii="Arial" w:hAnsi="Arial" w:cs="Arial"/>
          <w:sz w:val="24"/>
          <w:szCs w:val="24"/>
          <w:lang w:val="fr-FR"/>
        </w:rPr>
        <w:t>commandites</w:t>
      </w:r>
    </w:p>
    <w:p w:rsidR="00B311CE" w:rsidRPr="00C52CBE" w:rsidRDefault="00B311CE" w:rsidP="00AA31A4">
      <w:pPr>
        <w:pStyle w:val="ListParagraph"/>
        <w:widowControl/>
        <w:numPr>
          <w:ilvl w:val="0"/>
          <w:numId w:val="40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L’utilisateur choisit une des actions possible (Ajout, suppression, modification, ajout d’un suivies, exportation, </w:t>
      </w:r>
      <w:r w:rsidR="001B5FD4">
        <w:rPr>
          <w:rFonts w:ascii="Arial" w:hAnsi="Arial" w:cs="Arial"/>
          <w:sz w:val="24"/>
          <w:szCs w:val="24"/>
          <w:lang w:val="fr-FR"/>
        </w:rPr>
        <w:t>etc.</w:t>
      </w:r>
      <w:r>
        <w:rPr>
          <w:rFonts w:ascii="Arial" w:hAnsi="Arial" w:cs="Arial"/>
          <w:sz w:val="24"/>
          <w:szCs w:val="24"/>
          <w:lang w:val="fr-FR"/>
        </w:rPr>
        <w:t>)</w:t>
      </w:r>
    </w:p>
    <w:p w:rsidR="00B311CE" w:rsidRPr="004C4DC7" w:rsidRDefault="00B311CE" w:rsidP="00AA31A4">
      <w:pPr>
        <w:pStyle w:val="ListParagraph"/>
        <w:widowControl/>
        <w:numPr>
          <w:ilvl w:val="0"/>
          <w:numId w:val="40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FR"/>
        </w:rPr>
        <w:t>L’utilisateur entre les informations nécessaires puis confirme.</w:t>
      </w:r>
    </w:p>
    <w:p w:rsidR="00FE5976" w:rsidRPr="004C4DC7" w:rsidRDefault="00FE5976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Flux Alternatif : </w:t>
      </w:r>
      <w:proofErr w:type="gramStart"/>
      <w:r>
        <w:rPr>
          <w:rFonts w:ascii="Arial" w:hAnsi="Arial" w:cs="Arial"/>
          <w:b/>
          <w:lang w:val="fr-FR"/>
        </w:rPr>
        <w:t>11</w:t>
      </w:r>
      <w:r w:rsidRPr="004C4DC7">
        <w:rPr>
          <w:rFonts w:ascii="Arial" w:hAnsi="Arial" w:cs="Arial"/>
          <w:b/>
          <w:lang w:val="fr-FR"/>
        </w:rPr>
        <w:t>.</w:t>
      </w:r>
      <w:r>
        <w:rPr>
          <w:rFonts w:ascii="Arial" w:hAnsi="Arial" w:cs="Arial"/>
          <w:b/>
          <w:lang w:val="fr-FR"/>
        </w:rPr>
        <w:t>4[</w:t>
      </w:r>
      <w:proofErr w:type="gramEnd"/>
      <w:r>
        <w:rPr>
          <w:rFonts w:ascii="Arial" w:hAnsi="Arial" w:cs="Arial"/>
          <w:b/>
          <w:lang w:val="fr-FR"/>
        </w:rPr>
        <w:t xml:space="preserve">a] – Une erreur d’entré de données </w:t>
      </w:r>
      <w:proofErr w:type="spellStart"/>
      <w:r>
        <w:rPr>
          <w:rFonts w:ascii="Arial" w:hAnsi="Arial" w:cs="Arial"/>
          <w:b/>
          <w:lang w:val="fr-FR"/>
        </w:rPr>
        <w:t>occure</w:t>
      </w:r>
      <w:proofErr w:type="spellEnd"/>
      <w:r>
        <w:rPr>
          <w:rFonts w:ascii="Arial" w:hAnsi="Arial" w:cs="Arial"/>
          <w:b/>
          <w:lang w:val="fr-FR"/>
        </w:rPr>
        <w:t xml:space="preserve">. </w:t>
      </w:r>
    </w:p>
    <w:p w:rsidR="00FE5976" w:rsidRPr="004C4DC7" w:rsidRDefault="00FE5976" w:rsidP="00AA31A4">
      <w:pPr>
        <w:pStyle w:val="ListParagraph"/>
        <w:widowControl/>
        <w:numPr>
          <w:ilvl w:val="0"/>
          <w:numId w:val="47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envoie un message affichant l’erreur.</w:t>
      </w:r>
    </w:p>
    <w:p w:rsidR="004C4DC7" w:rsidRPr="00C72022" w:rsidRDefault="00FE5976" w:rsidP="00AA31A4">
      <w:pPr>
        <w:pStyle w:val="ListParagraph"/>
        <w:widowControl/>
        <w:numPr>
          <w:ilvl w:val="0"/>
          <w:numId w:val="47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annule l’opération.</w:t>
      </w:r>
    </w:p>
    <w:p w:rsidR="004C7525" w:rsidRDefault="00057FE0" w:rsidP="00881CF1">
      <w:pPr>
        <w:pStyle w:val="Heading3"/>
        <w:rPr>
          <w:lang w:val="fr-FR"/>
        </w:rPr>
      </w:pPr>
      <w:bookmarkStart w:id="183" w:name="_UC05_–_Consultation"/>
      <w:bookmarkStart w:id="184" w:name="_Toc395368733"/>
      <w:bookmarkStart w:id="185" w:name="_Toc395375507"/>
      <w:bookmarkEnd w:id="183"/>
      <w:r w:rsidRPr="00057FE0">
        <w:rPr>
          <w:lang w:val="fr-FR"/>
        </w:rPr>
        <w:t>UC05 – Consultation des fournisseurs</w:t>
      </w:r>
      <w:bookmarkEnd w:id="184"/>
      <w:bookmarkEnd w:id="185"/>
    </w:p>
    <w:p w:rsidR="00BF2DF5" w:rsidRPr="00BF2DF5" w:rsidRDefault="00BF2DF5" w:rsidP="00BF2DF5">
      <w:pPr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Description et acteurs</w:t>
      </w:r>
    </w:p>
    <w:p w:rsidR="00BC0D4B" w:rsidRDefault="00BC0D4B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Voir </w:t>
      </w:r>
      <w:hyperlink w:anchor="_UC05_–_Consultation_1" w:history="1">
        <w:r w:rsidR="00170E17" w:rsidRPr="00170E17">
          <w:rPr>
            <w:rStyle w:val="Hyperlink"/>
            <w:rFonts w:ascii="Arial" w:hAnsi="Arial" w:cs="Arial"/>
            <w:sz w:val="24"/>
            <w:szCs w:val="24"/>
            <w:lang w:val="fr-FR"/>
          </w:rPr>
          <w:t>UC05</w:t>
        </w:r>
      </w:hyperlink>
    </w:p>
    <w:p w:rsidR="005710FE" w:rsidRPr="00C52CBE" w:rsidRDefault="005710FE" w:rsidP="00BF2DF5">
      <w:pPr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Précondition(s)</w:t>
      </w:r>
    </w:p>
    <w:p w:rsidR="00BC0D4B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doit être authentifié.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 rôle de l’utilisateur doit lui permettre d’accéder à cette fonctionnalité.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proofErr w:type="spellStart"/>
      <w:r w:rsidRPr="00804E99">
        <w:rPr>
          <w:rFonts w:ascii="Arial" w:hAnsi="Arial" w:cs="Arial"/>
          <w:b/>
          <w:lang w:val="fr-FR"/>
        </w:rPr>
        <w:t>Postcondition</w:t>
      </w:r>
      <w:proofErr w:type="spellEnd"/>
      <w:r w:rsidRPr="00804E99">
        <w:rPr>
          <w:rFonts w:ascii="Arial" w:hAnsi="Arial" w:cs="Arial"/>
          <w:b/>
          <w:lang w:val="fr-FR"/>
        </w:rPr>
        <w:t>(s)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La liste des </w:t>
      </w:r>
      <w:r w:rsidR="001B5FD4">
        <w:rPr>
          <w:rFonts w:ascii="Arial" w:hAnsi="Arial" w:cs="Arial"/>
          <w:sz w:val="24"/>
          <w:szCs w:val="24"/>
          <w:lang w:val="fr-FR"/>
        </w:rPr>
        <w:t>fournisseurs</w:t>
      </w:r>
      <w:r>
        <w:rPr>
          <w:rFonts w:ascii="Arial" w:hAnsi="Arial" w:cs="Arial"/>
          <w:sz w:val="24"/>
          <w:szCs w:val="24"/>
          <w:lang w:val="fr-FR"/>
        </w:rPr>
        <w:t xml:space="preserve"> est affichée.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Flux Principal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4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C52CBE">
        <w:rPr>
          <w:rFonts w:ascii="Arial" w:hAnsi="Arial" w:cs="Arial"/>
          <w:sz w:val="24"/>
          <w:szCs w:val="24"/>
          <w:lang w:val="fr-FR"/>
        </w:rPr>
        <w:t>L’utilisateur sélectionne l’option “</w:t>
      </w:r>
      <w:r>
        <w:rPr>
          <w:rFonts w:ascii="Arial" w:hAnsi="Arial" w:cs="Arial"/>
          <w:sz w:val="24"/>
          <w:szCs w:val="24"/>
          <w:lang w:val="fr-FR"/>
        </w:rPr>
        <w:t xml:space="preserve">Voir la liste des </w:t>
      </w:r>
      <w:r w:rsidR="001B5FD4">
        <w:rPr>
          <w:rFonts w:ascii="Arial" w:hAnsi="Arial" w:cs="Arial"/>
          <w:sz w:val="24"/>
          <w:szCs w:val="24"/>
          <w:lang w:val="fr-FR"/>
        </w:rPr>
        <w:t>fournisseurs</w:t>
      </w:r>
      <w:r w:rsidRPr="00C52CBE">
        <w:rPr>
          <w:rFonts w:ascii="Arial" w:hAnsi="Arial" w:cs="Arial"/>
          <w:sz w:val="24"/>
          <w:szCs w:val="24"/>
          <w:lang w:val="fr-FR"/>
        </w:rPr>
        <w:t>”.</w:t>
      </w:r>
    </w:p>
    <w:p w:rsidR="004C7525" w:rsidRPr="00FE5976" w:rsidRDefault="00BC0D4B" w:rsidP="00AA31A4">
      <w:pPr>
        <w:pStyle w:val="ListParagraph"/>
        <w:widowControl/>
        <w:numPr>
          <w:ilvl w:val="0"/>
          <w:numId w:val="41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FR"/>
        </w:rPr>
        <w:lastRenderedPageBreak/>
        <w:t xml:space="preserve">La liste des </w:t>
      </w:r>
      <w:r w:rsidR="001B5FD4">
        <w:rPr>
          <w:rFonts w:ascii="Arial" w:hAnsi="Arial" w:cs="Arial"/>
          <w:sz w:val="24"/>
          <w:szCs w:val="24"/>
          <w:lang w:val="fr-FR"/>
        </w:rPr>
        <w:t>fournisseurs</w:t>
      </w:r>
      <w:r>
        <w:rPr>
          <w:rFonts w:ascii="Arial" w:hAnsi="Arial" w:cs="Arial"/>
          <w:sz w:val="24"/>
          <w:szCs w:val="24"/>
          <w:lang w:val="fr-FR"/>
        </w:rPr>
        <w:t xml:space="preserve"> s’affiche</w:t>
      </w:r>
      <w:r w:rsidRPr="00C52CBE">
        <w:rPr>
          <w:rFonts w:ascii="Arial" w:hAnsi="Arial" w:cs="Arial"/>
          <w:sz w:val="24"/>
          <w:szCs w:val="24"/>
          <w:lang w:val="fr-FR"/>
        </w:rPr>
        <w:t>.</w:t>
      </w:r>
      <w:r w:rsidRPr="00BC0D4B">
        <w:rPr>
          <w:rFonts w:ascii="Arial" w:hAnsi="Arial" w:cs="Arial"/>
          <w:sz w:val="24"/>
          <w:szCs w:val="24"/>
          <w:lang w:val="fr-CA"/>
        </w:rPr>
        <w:t xml:space="preserve"> </w:t>
      </w:r>
    </w:p>
    <w:p w:rsidR="004C7525" w:rsidRDefault="00057FE0" w:rsidP="00881CF1">
      <w:pPr>
        <w:pStyle w:val="Heading3"/>
        <w:rPr>
          <w:lang w:val="fr-FR"/>
        </w:rPr>
      </w:pPr>
      <w:bookmarkStart w:id="186" w:name="_UC06_–_Gestion"/>
      <w:bookmarkStart w:id="187" w:name="_Toc395368734"/>
      <w:bookmarkStart w:id="188" w:name="_Toc395375508"/>
      <w:bookmarkEnd w:id="186"/>
      <w:r w:rsidRPr="00057FE0">
        <w:rPr>
          <w:lang w:val="fr-FR"/>
        </w:rPr>
        <w:t>UC06 – Gestion des fournisseurs</w:t>
      </w:r>
      <w:bookmarkEnd w:id="187"/>
      <w:bookmarkEnd w:id="188"/>
    </w:p>
    <w:p w:rsidR="00BF2DF5" w:rsidRPr="00BF2DF5" w:rsidRDefault="00BF2DF5" w:rsidP="00BF2DF5">
      <w:pPr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Description et acteurs</w:t>
      </w:r>
    </w:p>
    <w:p w:rsidR="00BC0D4B" w:rsidRDefault="00BC0D4B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Voir </w:t>
      </w:r>
      <w:hyperlink w:anchor="_UC06_–_Gestion_1" w:history="1">
        <w:r w:rsidR="00170E17" w:rsidRPr="00170E17">
          <w:rPr>
            <w:rStyle w:val="Hyperlink"/>
            <w:rFonts w:ascii="Arial" w:hAnsi="Arial" w:cs="Arial"/>
            <w:sz w:val="24"/>
            <w:szCs w:val="24"/>
            <w:lang w:val="fr-FR"/>
          </w:rPr>
          <w:t>UC0</w:t>
        </w:r>
        <w:r w:rsidR="00170E17" w:rsidRPr="00170E17">
          <w:rPr>
            <w:rStyle w:val="Hyperlink"/>
            <w:rFonts w:ascii="Arial" w:hAnsi="Arial" w:cs="Arial"/>
            <w:sz w:val="24"/>
            <w:szCs w:val="24"/>
            <w:lang w:val="fr-FR"/>
          </w:rPr>
          <w:t>6</w:t>
        </w:r>
      </w:hyperlink>
    </w:p>
    <w:p w:rsidR="00BF2DF5" w:rsidRPr="00C52CBE" w:rsidRDefault="00BF2DF5" w:rsidP="00BF2DF5">
      <w:pPr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Précondition(s)</w:t>
      </w:r>
    </w:p>
    <w:p w:rsidR="00BC0D4B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doit être authentifié.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 rôle de l’utilisateur doit lui permettre d’accéder à cette fonctionnalité.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proofErr w:type="spellStart"/>
      <w:r w:rsidRPr="00804E99">
        <w:rPr>
          <w:rFonts w:ascii="Arial" w:hAnsi="Arial" w:cs="Arial"/>
          <w:b/>
          <w:lang w:val="fr-FR"/>
        </w:rPr>
        <w:t>Postcondition</w:t>
      </w:r>
      <w:proofErr w:type="spellEnd"/>
      <w:r w:rsidRPr="00804E99">
        <w:rPr>
          <w:rFonts w:ascii="Arial" w:hAnsi="Arial" w:cs="Arial"/>
          <w:b/>
          <w:lang w:val="fr-FR"/>
        </w:rPr>
        <w:t>(s)</w:t>
      </w:r>
    </w:p>
    <w:p w:rsidR="00676CE4" w:rsidRPr="00C52CBE" w:rsidRDefault="00676CE4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L’action de l’utilisateur a été appliquée.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Flux Principal</w:t>
      </w:r>
    </w:p>
    <w:p w:rsidR="00F52E81" w:rsidRDefault="00F52E81" w:rsidP="00AA31A4">
      <w:pPr>
        <w:pStyle w:val="ListParagraph"/>
        <w:widowControl/>
        <w:numPr>
          <w:ilvl w:val="0"/>
          <w:numId w:val="48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ce rend dans la page Gestion des fournisseurs.</w:t>
      </w:r>
    </w:p>
    <w:p w:rsidR="00F52E81" w:rsidRPr="00C52CBE" w:rsidRDefault="00F52E81" w:rsidP="00AA31A4">
      <w:pPr>
        <w:pStyle w:val="ListParagraph"/>
        <w:widowControl/>
        <w:numPr>
          <w:ilvl w:val="0"/>
          <w:numId w:val="48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choisit une des actions possible (Ajout, suppression, modification, exportation, etc.)</w:t>
      </w:r>
    </w:p>
    <w:p w:rsidR="00545FAD" w:rsidRPr="00FE5976" w:rsidRDefault="00F52E81" w:rsidP="00AA31A4">
      <w:pPr>
        <w:pStyle w:val="ListParagraph"/>
        <w:widowControl/>
        <w:numPr>
          <w:ilvl w:val="0"/>
          <w:numId w:val="48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FR"/>
        </w:rPr>
        <w:t>L’utilisateur entre les informations nécessaires puis confirme.</w:t>
      </w:r>
    </w:p>
    <w:p w:rsidR="00FE5976" w:rsidRPr="004C4DC7" w:rsidRDefault="00FE5976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Flux Alternatif : </w:t>
      </w:r>
      <w:r w:rsidR="00D65642">
        <w:rPr>
          <w:rFonts w:ascii="Arial" w:hAnsi="Arial" w:cs="Arial"/>
          <w:b/>
          <w:lang w:val="fr-FR"/>
        </w:rPr>
        <w:t>11</w:t>
      </w:r>
      <w:r w:rsidR="00D65642" w:rsidRPr="004C4DC7">
        <w:rPr>
          <w:rFonts w:ascii="Arial" w:hAnsi="Arial" w:cs="Arial"/>
          <w:b/>
          <w:lang w:val="fr-FR"/>
        </w:rPr>
        <w:t>.</w:t>
      </w:r>
      <w:r w:rsidR="00D65642">
        <w:rPr>
          <w:rFonts w:ascii="Arial" w:hAnsi="Arial" w:cs="Arial"/>
          <w:b/>
          <w:lang w:val="fr-FR"/>
        </w:rPr>
        <w:t>6 [</w:t>
      </w:r>
      <w:r>
        <w:rPr>
          <w:rFonts w:ascii="Arial" w:hAnsi="Arial" w:cs="Arial"/>
          <w:b/>
          <w:lang w:val="fr-FR"/>
        </w:rPr>
        <w:t xml:space="preserve">a] – Une erreur d’entré de données </w:t>
      </w:r>
      <w:proofErr w:type="spellStart"/>
      <w:r>
        <w:rPr>
          <w:rFonts w:ascii="Arial" w:hAnsi="Arial" w:cs="Arial"/>
          <w:b/>
          <w:lang w:val="fr-FR"/>
        </w:rPr>
        <w:t>occure</w:t>
      </w:r>
      <w:proofErr w:type="spellEnd"/>
      <w:r>
        <w:rPr>
          <w:rFonts w:ascii="Arial" w:hAnsi="Arial" w:cs="Arial"/>
          <w:b/>
          <w:lang w:val="fr-FR"/>
        </w:rPr>
        <w:t xml:space="preserve">. </w:t>
      </w:r>
    </w:p>
    <w:p w:rsidR="00FE5976" w:rsidRPr="004C4DC7" w:rsidRDefault="00FE5976" w:rsidP="00AA31A4">
      <w:pPr>
        <w:pStyle w:val="ListParagraph"/>
        <w:widowControl/>
        <w:numPr>
          <w:ilvl w:val="0"/>
          <w:numId w:val="49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envoie un message affichant l’erreur.</w:t>
      </w:r>
    </w:p>
    <w:p w:rsidR="00FE5976" w:rsidRPr="004C4DC7" w:rsidRDefault="00FE5976" w:rsidP="00AA31A4">
      <w:pPr>
        <w:pStyle w:val="ListParagraph"/>
        <w:widowControl/>
        <w:numPr>
          <w:ilvl w:val="0"/>
          <w:numId w:val="49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annule l’opération.</w:t>
      </w:r>
    </w:p>
    <w:p w:rsidR="00FE5976" w:rsidRPr="00FE5976" w:rsidRDefault="00FE5976" w:rsidP="00AA31A4">
      <w:pPr>
        <w:widowControl/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DB5263" w:rsidRDefault="00DB5263" w:rsidP="00AA31A4">
      <w:pPr>
        <w:widowControl/>
        <w:spacing w:line="240" w:lineRule="auto"/>
        <w:jc w:val="both"/>
        <w:rPr>
          <w:rFonts w:ascii="Arial" w:hAnsi="Arial"/>
          <w:b/>
          <w:sz w:val="24"/>
          <w:lang w:val="fr-FR"/>
        </w:rPr>
      </w:pPr>
      <w:bookmarkStart w:id="189" w:name="_Toc395368735"/>
      <w:r>
        <w:rPr>
          <w:lang w:val="fr-FR"/>
        </w:rPr>
        <w:br w:type="page"/>
      </w:r>
    </w:p>
    <w:p w:rsidR="00545FAD" w:rsidRDefault="00057FE0" w:rsidP="00881CF1">
      <w:pPr>
        <w:pStyle w:val="Heading3"/>
        <w:rPr>
          <w:lang w:val="fr-FR"/>
        </w:rPr>
      </w:pPr>
      <w:bookmarkStart w:id="190" w:name="_Toc395375509"/>
      <w:r w:rsidRPr="00057FE0">
        <w:rPr>
          <w:lang w:val="fr-FR"/>
        </w:rPr>
        <w:lastRenderedPageBreak/>
        <w:t>UC07 – Authentification</w:t>
      </w:r>
      <w:bookmarkEnd w:id="189"/>
      <w:bookmarkEnd w:id="190"/>
    </w:p>
    <w:p w:rsidR="00057FE0" w:rsidRDefault="00057FE0" w:rsidP="00AA31A4">
      <w:pPr>
        <w:jc w:val="both"/>
        <w:rPr>
          <w:lang w:val="fr-FR"/>
        </w:rPr>
      </w:pPr>
      <w:r w:rsidRPr="00057FE0">
        <w:rPr>
          <w:lang w:val="fr-FR"/>
        </w:rPr>
        <w:t xml:space="preserve"> 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Description et acteurs</w:t>
      </w:r>
    </w:p>
    <w:p w:rsidR="00545FAD" w:rsidRDefault="00BC0D4B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Voir </w:t>
      </w:r>
      <w:hyperlink w:anchor="_UC07_–_Authentification" w:history="1">
        <w:r w:rsidR="000815EA" w:rsidRPr="000815EA">
          <w:rPr>
            <w:rStyle w:val="Hyperlink"/>
            <w:rFonts w:ascii="Arial" w:hAnsi="Arial" w:cs="Arial"/>
            <w:sz w:val="24"/>
            <w:szCs w:val="24"/>
            <w:lang w:val="fr-FR"/>
          </w:rPr>
          <w:t>UC07</w:t>
        </w:r>
      </w:hyperlink>
    </w:p>
    <w:p w:rsidR="000815EA" w:rsidRPr="00C52CBE" w:rsidRDefault="000815EA" w:rsidP="00AA31A4">
      <w:pPr>
        <w:jc w:val="both"/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Précondition(s)</w:t>
      </w:r>
    </w:p>
    <w:p w:rsidR="00BC0D4B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0815EA">
        <w:rPr>
          <w:rFonts w:ascii="Arial" w:hAnsi="Arial" w:cs="Arial"/>
          <w:sz w:val="24"/>
          <w:szCs w:val="24"/>
          <w:lang w:val="fr-FR"/>
        </w:rPr>
        <w:t xml:space="preserve">L’utilisateur doit </w:t>
      </w:r>
      <w:r w:rsidR="000815EA">
        <w:rPr>
          <w:rFonts w:ascii="Arial" w:hAnsi="Arial" w:cs="Arial"/>
          <w:sz w:val="24"/>
          <w:szCs w:val="24"/>
          <w:lang w:val="fr-FR"/>
        </w:rPr>
        <w:t>avoir accès à internet</w:t>
      </w:r>
    </w:p>
    <w:p w:rsidR="000815EA" w:rsidRDefault="000815EA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Si à l’extérieur du réseau de l‘école, l’utilisateur doit se connecter par VPN. </w:t>
      </w:r>
    </w:p>
    <w:p w:rsidR="000815EA" w:rsidRPr="000815EA" w:rsidRDefault="000815EA" w:rsidP="00AA31A4">
      <w:pPr>
        <w:pStyle w:val="ListParagraph"/>
        <w:widowControl/>
        <w:numPr>
          <w:ilvl w:val="1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hyperlink r:id="rId26" w:history="1">
        <w:r w:rsidRPr="000815EA">
          <w:rPr>
            <w:rStyle w:val="Hyperlink"/>
            <w:rFonts w:ascii="Arial" w:hAnsi="Arial" w:cs="Arial"/>
            <w:sz w:val="24"/>
            <w:szCs w:val="24"/>
            <w:lang w:val="fr-FR"/>
          </w:rPr>
          <w:t>http://www.etsmtl.ca/services/sti/etudiants/Reseau-et-Communication/rpv</w:t>
        </w:r>
      </w:hyperlink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proofErr w:type="spellStart"/>
      <w:r w:rsidRPr="00804E99">
        <w:rPr>
          <w:rFonts w:ascii="Arial" w:hAnsi="Arial" w:cs="Arial"/>
          <w:b/>
          <w:lang w:val="fr-FR"/>
        </w:rPr>
        <w:t>Postcondition</w:t>
      </w:r>
      <w:proofErr w:type="spellEnd"/>
      <w:r w:rsidRPr="00804E99">
        <w:rPr>
          <w:rFonts w:ascii="Arial" w:hAnsi="Arial" w:cs="Arial"/>
          <w:b/>
          <w:lang w:val="fr-FR"/>
        </w:rPr>
        <w:t>(s)</w:t>
      </w:r>
    </w:p>
    <w:p w:rsidR="00BC0D4B" w:rsidRPr="00C52CBE" w:rsidRDefault="000815EA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est authentifié et possède maintenant une session active sur le système.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Flux Principal</w:t>
      </w:r>
    </w:p>
    <w:p w:rsidR="004C7525" w:rsidRPr="000815EA" w:rsidRDefault="000815EA" w:rsidP="00AA31A4">
      <w:pPr>
        <w:pStyle w:val="ListParagraph"/>
        <w:widowControl/>
        <w:numPr>
          <w:ilvl w:val="0"/>
          <w:numId w:val="43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FR"/>
        </w:rPr>
        <w:t xml:space="preserve">L’utilisateur se rend à l’adresse du système (exemple </w:t>
      </w:r>
      <w:hyperlink r:id="rId27" w:history="1">
        <w:r w:rsidRPr="00AF2964">
          <w:rPr>
            <w:rStyle w:val="Hyperlink"/>
            <w:rFonts w:ascii="Arial" w:hAnsi="Arial" w:cs="Arial"/>
            <w:sz w:val="24"/>
            <w:szCs w:val="24"/>
            <w:lang w:val="fr-FR"/>
          </w:rPr>
          <w:t>www.simplets.etsmtl.ca</w:t>
        </w:r>
      </w:hyperlink>
      <w:r>
        <w:rPr>
          <w:rFonts w:ascii="Arial" w:hAnsi="Arial" w:cs="Arial"/>
          <w:sz w:val="24"/>
          <w:szCs w:val="24"/>
          <w:lang w:val="fr-FR"/>
        </w:rPr>
        <w:t>)</w:t>
      </w:r>
    </w:p>
    <w:p w:rsidR="000815EA" w:rsidRDefault="000815EA" w:rsidP="00AA31A4">
      <w:pPr>
        <w:pStyle w:val="ListParagraph"/>
        <w:widowControl/>
        <w:numPr>
          <w:ilvl w:val="0"/>
          <w:numId w:val="43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L’utilisateur entre son identifiant ainsi que son mot de passe puis confirme.</w:t>
      </w:r>
    </w:p>
    <w:p w:rsidR="00DB5263" w:rsidRPr="004C4DC7" w:rsidRDefault="00DB5263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Flux Alternatif : </w:t>
      </w:r>
      <w:r w:rsidR="00D42C31">
        <w:rPr>
          <w:rFonts w:ascii="Arial" w:hAnsi="Arial" w:cs="Arial"/>
          <w:b/>
          <w:lang w:val="fr-FR"/>
        </w:rPr>
        <w:t>11</w:t>
      </w:r>
      <w:r w:rsidR="00D42C31" w:rsidRPr="004C4DC7">
        <w:rPr>
          <w:rFonts w:ascii="Arial" w:hAnsi="Arial" w:cs="Arial"/>
          <w:b/>
          <w:lang w:val="fr-FR"/>
        </w:rPr>
        <w:t>.</w:t>
      </w:r>
      <w:r w:rsidR="00D42C31">
        <w:rPr>
          <w:rFonts w:ascii="Arial" w:hAnsi="Arial" w:cs="Arial"/>
          <w:b/>
          <w:lang w:val="fr-FR"/>
        </w:rPr>
        <w:t>7 [</w:t>
      </w:r>
      <w:r>
        <w:rPr>
          <w:rFonts w:ascii="Arial" w:hAnsi="Arial" w:cs="Arial"/>
          <w:b/>
          <w:lang w:val="fr-FR"/>
        </w:rPr>
        <w:t xml:space="preserve">a] – Une erreur d’entré de données </w:t>
      </w:r>
      <w:proofErr w:type="spellStart"/>
      <w:r>
        <w:rPr>
          <w:rFonts w:ascii="Arial" w:hAnsi="Arial" w:cs="Arial"/>
          <w:b/>
          <w:lang w:val="fr-FR"/>
        </w:rPr>
        <w:t>occure</w:t>
      </w:r>
      <w:proofErr w:type="spellEnd"/>
      <w:r>
        <w:rPr>
          <w:rFonts w:ascii="Arial" w:hAnsi="Arial" w:cs="Arial"/>
          <w:b/>
          <w:lang w:val="fr-FR"/>
        </w:rPr>
        <w:t xml:space="preserve">. </w:t>
      </w:r>
    </w:p>
    <w:p w:rsidR="00DB5263" w:rsidRPr="004C4DC7" w:rsidRDefault="00DB5263" w:rsidP="00AA31A4">
      <w:pPr>
        <w:pStyle w:val="ListParagraph"/>
        <w:widowControl/>
        <w:numPr>
          <w:ilvl w:val="0"/>
          <w:numId w:val="50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envoie un message affichant l’erreur.</w:t>
      </w:r>
    </w:p>
    <w:p w:rsidR="00DB5263" w:rsidRPr="004C4DC7" w:rsidRDefault="00DB5263" w:rsidP="00AA31A4">
      <w:pPr>
        <w:pStyle w:val="ListParagraph"/>
        <w:widowControl/>
        <w:numPr>
          <w:ilvl w:val="0"/>
          <w:numId w:val="50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annule l’opération.</w:t>
      </w:r>
    </w:p>
    <w:p w:rsidR="00DB5263" w:rsidRPr="00DB5263" w:rsidRDefault="00DB5263" w:rsidP="00AA31A4">
      <w:pPr>
        <w:widowControl/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1D0452" w:rsidRDefault="001D0452" w:rsidP="00AA31A4">
      <w:pPr>
        <w:widowControl/>
        <w:spacing w:line="240" w:lineRule="auto"/>
        <w:jc w:val="both"/>
        <w:rPr>
          <w:rFonts w:ascii="Arial" w:hAnsi="Arial"/>
          <w:b/>
          <w:sz w:val="24"/>
          <w:lang w:val="fr-FR"/>
        </w:rPr>
      </w:pPr>
      <w:bookmarkStart w:id="191" w:name="_Toc395368736"/>
      <w:r>
        <w:rPr>
          <w:lang w:val="fr-FR"/>
        </w:rPr>
        <w:br w:type="page"/>
      </w:r>
    </w:p>
    <w:p w:rsidR="004C7525" w:rsidRDefault="00DE1BA8" w:rsidP="00881CF1">
      <w:pPr>
        <w:pStyle w:val="Heading3"/>
        <w:rPr>
          <w:lang w:val="fr-FR"/>
        </w:rPr>
      </w:pPr>
      <w:bookmarkStart w:id="192" w:name="_Toc395375510"/>
      <w:r w:rsidRPr="00DE1BA8">
        <w:rPr>
          <w:lang w:val="fr-FR"/>
        </w:rPr>
        <w:lastRenderedPageBreak/>
        <w:t>UC08 – Gestion du profil utilisateur</w:t>
      </w:r>
      <w:bookmarkEnd w:id="191"/>
      <w:bookmarkEnd w:id="192"/>
    </w:p>
    <w:p w:rsidR="00C31B38" w:rsidRPr="00C31B38" w:rsidRDefault="00C31B38" w:rsidP="00AA31A4">
      <w:pPr>
        <w:jc w:val="both"/>
        <w:rPr>
          <w:lang w:val="fr-FR"/>
        </w:rPr>
      </w:pPr>
    </w:p>
    <w:bookmarkEnd w:id="169"/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Description et acteurs</w:t>
      </w:r>
    </w:p>
    <w:p w:rsidR="00BC0D4B" w:rsidRDefault="00BC0D4B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 xml:space="preserve">Voir </w:t>
      </w:r>
      <w:hyperlink w:anchor="_UC08_–_Gestion" w:history="1">
        <w:r w:rsidR="00C31B38" w:rsidRPr="00C31B38">
          <w:rPr>
            <w:rStyle w:val="Hyperlink"/>
            <w:rFonts w:ascii="Arial" w:hAnsi="Arial" w:cs="Arial"/>
            <w:sz w:val="24"/>
            <w:szCs w:val="24"/>
            <w:lang w:val="fr-FR"/>
          </w:rPr>
          <w:t>UC08</w:t>
        </w:r>
      </w:hyperlink>
    </w:p>
    <w:p w:rsidR="00C31B38" w:rsidRPr="00C52CBE" w:rsidRDefault="00C31B38" w:rsidP="00AA31A4">
      <w:pPr>
        <w:jc w:val="both"/>
        <w:rPr>
          <w:lang w:val="fr-FR"/>
        </w:rPr>
      </w:pP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Précondition(s)</w:t>
      </w:r>
    </w:p>
    <w:p w:rsidR="00BC0D4B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L’utilisateur doit être authentifié.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Le rôle de l’utilisateur doit lui permettre d’accéder à cette fonctionnalité.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proofErr w:type="spellStart"/>
      <w:r w:rsidRPr="00804E99">
        <w:rPr>
          <w:rFonts w:ascii="Arial" w:hAnsi="Arial" w:cs="Arial"/>
          <w:b/>
          <w:lang w:val="fr-FR"/>
        </w:rPr>
        <w:t>Postcondition</w:t>
      </w:r>
      <w:proofErr w:type="spellEnd"/>
      <w:r w:rsidRPr="00804E99">
        <w:rPr>
          <w:rFonts w:ascii="Arial" w:hAnsi="Arial" w:cs="Arial"/>
          <w:b/>
          <w:lang w:val="fr-FR"/>
        </w:rPr>
        <w:t>(s)</w:t>
      </w:r>
    </w:p>
    <w:p w:rsidR="00BC0D4B" w:rsidRPr="00F27D84" w:rsidRDefault="00F27D84" w:rsidP="00AA31A4">
      <w:pPr>
        <w:pStyle w:val="ListParagraph"/>
        <w:widowControl/>
        <w:numPr>
          <w:ilvl w:val="0"/>
          <w:numId w:val="1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t>L’action de l’utilisateur a été appliquée.</w:t>
      </w:r>
    </w:p>
    <w:p w:rsidR="00BC0D4B" w:rsidRPr="00804E99" w:rsidRDefault="00BC0D4B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 w:rsidRPr="00804E99">
        <w:rPr>
          <w:rFonts w:ascii="Arial" w:hAnsi="Arial" w:cs="Arial"/>
          <w:b/>
          <w:lang w:val="fr-FR"/>
        </w:rPr>
        <w:t>Flux Principal</w:t>
      </w:r>
    </w:p>
    <w:p w:rsidR="00BC0D4B" w:rsidRPr="00C52CBE" w:rsidRDefault="00BC0D4B" w:rsidP="00AA31A4">
      <w:pPr>
        <w:pStyle w:val="ListParagraph"/>
        <w:widowControl/>
        <w:numPr>
          <w:ilvl w:val="0"/>
          <w:numId w:val="4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C52CBE">
        <w:rPr>
          <w:rFonts w:ascii="Arial" w:hAnsi="Arial" w:cs="Arial"/>
          <w:sz w:val="24"/>
          <w:szCs w:val="24"/>
          <w:lang w:val="fr-FR"/>
        </w:rPr>
        <w:t>L’utilisateur sélectionne l’option “</w:t>
      </w:r>
      <w:r w:rsidR="00F27D84">
        <w:rPr>
          <w:rFonts w:ascii="Arial" w:hAnsi="Arial" w:cs="Arial"/>
          <w:sz w:val="24"/>
          <w:szCs w:val="24"/>
          <w:lang w:val="fr-FR"/>
        </w:rPr>
        <w:t>Gérer mon profil</w:t>
      </w:r>
      <w:r w:rsidRPr="00C52CBE">
        <w:rPr>
          <w:rFonts w:ascii="Arial" w:hAnsi="Arial" w:cs="Arial"/>
          <w:sz w:val="24"/>
          <w:szCs w:val="24"/>
          <w:lang w:val="fr-FR"/>
        </w:rPr>
        <w:t>”.</w:t>
      </w:r>
    </w:p>
    <w:p w:rsidR="00BC0D4B" w:rsidRPr="009C0F24" w:rsidRDefault="00F27D84" w:rsidP="00AA31A4">
      <w:pPr>
        <w:pStyle w:val="ListParagraph"/>
        <w:widowControl/>
        <w:numPr>
          <w:ilvl w:val="0"/>
          <w:numId w:val="44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FR"/>
        </w:rPr>
        <w:t>L’utilisateur modifie les informations souhaitées puis confirme.</w:t>
      </w:r>
    </w:p>
    <w:p w:rsidR="009C0F24" w:rsidRPr="004C4DC7" w:rsidRDefault="009C0F24" w:rsidP="00AA31A4">
      <w:pPr>
        <w:spacing w:line="360" w:lineRule="auto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Flux Alternatif : </w:t>
      </w:r>
      <w:r w:rsidR="00D42C31">
        <w:rPr>
          <w:rFonts w:ascii="Arial" w:hAnsi="Arial" w:cs="Arial"/>
          <w:b/>
          <w:lang w:val="fr-FR"/>
        </w:rPr>
        <w:t>11</w:t>
      </w:r>
      <w:r w:rsidR="00D42C31" w:rsidRPr="004C4DC7">
        <w:rPr>
          <w:rFonts w:ascii="Arial" w:hAnsi="Arial" w:cs="Arial"/>
          <w:b/>
          <w:lang w:val="fr-FR"/>
        </w:rPr>
        <w:t>.</w:t>
      </w:r>
      <w:r w:rsidR="00D42C31">
        <w:rPr>
          <w:rFonts w:ascii="Arial" w:hAnsi="Arial" w:cs="Arial"/>
          <w:b/>
          <w:lang w:val="fr-FR"/>
        </w:rPr>
        <w:t>8 [</w:t>
      </w:r>
      <w:r>
        <w:rPr>
          <w:rFonts w:ascii="Arial" w:hAnsi="Arial" w:cs="Arial"/>
          <w:b/>
          <w:lang w:val="fr-FR"/>
        </w:rPr>
        <w:t xml:space="preserve">a] – Une erreur d’entré de données </w:t>
      </w:r>
      <w:proofErr w:type="spellStart"/>
      <w:r>
        <w:rPr>
          <w:rFonts w:ascii="Arial" w:hAnsi="Arial" w:cs="Arial"/>
          <w:b/>
          <w:lang w:val="fr-FR"/>
        </w:rPr>
        <w:t>occure</w:t>
      </w:r>
      <w:proofErr w:type="spellEnd"/>
      <w:r>
        <w:rPr>
          <w:rFonts w:ascii="Arial" w:hAnsi="Arial" w:cs="Arial"/>
          <w:b/>
          <w:lang w:val="fr-FR"/>
        </w:rPr>
        <w:t xml:space="preserve">. </w:t>
      </w:r>
    </w:p>
    <w:p w:rsidR="009C0F24" w:rsidRPr="004C4DC7" w:rsidRDefault="009C0F24" w:rsidP="00AA31A4">
      <w:pPr>
        <w:pStyle w:val="ListParagraph"/>
        <w:widowControl/>
        <w:numPr>
          <w:ilvl w:val="0"/>
          <w:numId w:val="47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envoie un message affichant l’erreur.</w:t>
      </w:r>
    </w:p>
    <w:p w:rsidR="009C0F24" w:rsidRPr="004C4DC7" w:rsidRDefault="009C0F24" w:rsidP="00AA31A4">
      <w:pPr>
        <w:pStyle w:val="ListParagraph"/>
        <w:widowControl/>
        <w:numPr>
          <w:ilvl w:val="0"/>
          <w:numId w:val="47"/>
        </w:numPr>
        <w:spacing w:after="200" w:line="36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4C4DC7">
        <w:rPr>
          <w:rFonts w:ascii="Arial" w:hAnsi="Arial" w:cs="Arial"/>
          <w:sz w:val="24"/>
          <w:szCs w:val="24"/>
          <w:lang w:val="fr-FR"/>
        </w:rPr>
        <w:t>Le système annule l’opération.</w:t>
      </w:r>
    </w:p>
    <w:p w:rsidR="009C0F24" w:rsidRPr="009C0F24" w:rsidRDefault="009C0F24" w:rsidP="00AA31A4">
      <w:pPr>
        <w:widowControl/>
        <w:spacing w:after="200"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p w:rsidR="004C7525" w:rsidRPr="00BC0D4B" w:rsidRDefault="004C7525" w:rsidP="00AA31A4">
      <w:pPr>
        <w:spacing w:line="360" w:lineRule="auto"/>
        <w:jc w:val="both"/>
        <w:rPr>
          <w:rFonts w:ascii="Arial" w:hAnsi="Arial" w:cs="Arial"/>
          <w:sz w:val="24"/>
          <w:szCs w:val="24"/>
          <w:lang w:val="fr-CA"/>
        </w:rPr>
      </w:pPr>
    </w:p>
    <w:sectPr w:rsidR="004C7525" w:rsidRPr="00BC0D4B">
      <w:headerReference w:type="default" r:id="rId28"/>
      <w:footerReference w:type="defaul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DCF" w:rsidRDefault="00663DCF">
      <w:pPr>
        <w:spacing w:line="240" w:lineRule="auto"/>
      </w:pPr>
      <w:r>
        <w:separator/>
      </w:r>
    </w:p>
  </w:endnote>
  <w:endnote w:type="continuationSeparator" w:id="0">
    <w:p w:rsidR="00663DCF" w:rsidRDefault="00663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57F3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7F3E" w:rsidRDefault="00657F3E">
          <w:pPr>
            <w:ind w:right="360"/>
            <w:rPr>
              <w:lang w:val="fr-CA"/>
            </w:rPr>
          </w:pPr>
          <w:r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7F3E" w:rsidRDefault="00657F3E" w:rsidP="00CE715E">
          <w:pPr>
            <w:jc w:val="center"/>
            <w:rPr>
              <w:lang w:val="fr-CA"/>
            </w:rPr>
          </w:pPr>
          <w:r>
            <w:sym w:font="Symbol" w:char="F0D3"/>
          </w:r>
          <w:r>
            <w:fldChar w:fldCharType="begin"/>
          </w:r>
          <w:r>
            <w:rPr>
              <w:lang w:val="fr-CA"/>
            </w:rPr>
            <w:instrText xml:space="preserve"> DOCPROPERTY "Company"  \* MERGEFORMAT </w:instrText>
          </w:r>
          <w:r>
            <w:fldChar w:fldCharType="separate"/>
          </w:r>
          <w:proofErr w:type="spellStart"/>
          <w:r>
            <w:rPr>
              <w:lang w:val="fr-CA"/>
            </w:rPr>
            <w:t>Sporacid</w:t>
          </w:r>
          <w:proofErr w:type="spellEnd"/>
          <w:r>
            <w:rPr>
              <w:lang w:val="fr-CA"/>
            </w:rPr>
            <w:t xml:space="preserve"> Studio</w:t>
          </w:r>
          <w:r>
            <w:fldChar w:fldCharType="end"/>
          </w:r>
          <w:r>
            <w:rPr>
              <w:lang w:val="fr-CA"/>
            </w:rPr>
            <w:t>,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57F3E" w:rsidRDefault="00657F3E">
          <w:pPr>
            <w:jc w:val="right"/>
          </w:pPr>
          <w:r>
            <w:rPr>
              <w:lang w:val="fr-CA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530A9">
            <w:rPr>
              <w:rStyle w:val="PageNumber"/>
              <w:noProof/>
            </w:rPr>
            <w:t>12</w:t>
          </w:r>
          <w:r>
            <w:rPr>
              <w:rStyle w:val="PageNumber"/>
            </w:rPr>
            <w:fldChar w:fldCharType="end"/>
          </w:r>
        </w:p>
      </w:tc>
    </w:tr>
  </w:tbl>
  <w:p w:rsidR="00657F3E" w:rsidRDefault="00657F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DCF" w:rsidRDefault="00663DCF">
      <w:pPr>
        <w:spacing w:line="240" w:lineRule="auto"/>
      </w:pPr>
      <w:r>
        <w:separator/>
      </w:r>
    </w:p>
  </w:footnote>
  <w:footnote w:type="continuationSeparator" w:id="0">
    <w:p w:rsidR="00663DCF" w:rsidRDefault="00663D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3E" w:rsidRDefault="00657F3E">
    <w:pPr>
      <w:rPr>
        <w:sz w:val="24"/>
      </w:rPr>
    </w:pPr>
  </w:p>
  <w:p w:rsidR="00657F3E" w:rsidRDefault="00657F3E">
    <w:pPr>
      <w:pBdr>
        <w:top w:val="single" w:sz="6" w:space="1" w:color="auto"/>
      </w:pBdr>
      <w:rPr>
        <w:sz w:val="24"/>
      </w:rPr>
    </w:pPr>
  </w:p>
  <w:p w:rsidR="00657F3E" w:rsidRDefault="00657F3E">
    <w:pPr>
      <w:pBdr>
        <w:bottom w:val="single" w:sz="6" w:space="1" w:color="auto"/>
      </w:pBdr>
      <w:jc w:val="right"/>
      <w:rPr>
        <w:rFonts w:ascii="Arial" w:hAnsi="Arial"/>
        <w:b/>
        <w:sz w:val="36"/>
        <w:lang w:val="fr-CA"/>
      </w:rPr>
    </w:pPr>
    <w:proofErr w:type="spellStart"/>
    <w:r>
      <w:rPr>
        <w:rFonts w:ascii="Arial" w:hAnsi="Arial"/>
        <w:b/>
        <w:sz w:val="36"/>
      </w:rPr>
      <w:t>Sporacid</w:t>
    </w:r>
    <w:proofErr w:type="spellEnd"/>
    <w:r>
      <w:rPr>
        <w:rFonts w:ascii="Arial" w:hAnsi="Arial"/>
        <w:b/>
        <w:sz w:val="36"/>
      </w:rPr>
      <w:t xml:space="preserve"> Studios</w:t>
    </w:r>
  </w:p>
  <w:p w:rsidR="00657F3E" w:rsidRDefault="00657F3E">
    <w:pPr>
      <w:pBdr>
        <w:bottom w:val="single" w:sz="6" w:space="1" w:color="auto"/>
      </w:pBdr>
      <w:jc w:val="right"/>
      <w:rPr>
        <w:sz w:val="24"/>
        <w:lang w:val="fr-CA"/>
      </w:rPr>
    </w:pPr>
  </w:p>
  <w:p w:rsidR="00657F3E" w:rsidRDefault="00657F3E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57F3E">
      <w:tc>
        <w:tcPr>
          <w:tcW w:w="6379" w:type="dxa"/>
        </w:tcPr>
        <w:p w:rsidR="00657F3E" w:rsidRDefault="00657F3E">
          <w:pPr>
            <w:rPr>
              <w:lang w:val="fr-CA"/>
            </w:rPr>
          </w:pPr>
          <w:r>
            <w:rPr>
              <w:b/>
            </w:rPr>
            <w:t>GTI791</w:t>
          </w:r>
        </w:p>
      </w:tc>
      <w:tc>
        <w:tcPr>
          <w:tcW w:w="3179" w:type="dxa"/>
        </w:tcPr>
        <w:p w:rsidR="00657F3E" w:rsidRDefault="00657F3E" w:rsidP="00CE715E">
          <w:pPr>
            <w:tabs>
              <w:tab w:val="left" w:pos="1135"/>
              <w:tab w:val="right" w:pos="2895"/>
            </w:tabs>
            <w:spacing w:before="40"/>
            <w:ind w:right="68"/>
            <w:rPr>
              <w:lang w:val="fr-CA"/>
            </w:rPr>
          </w:pPr>
          <w:r>
            <w:rPr>
              <w:lang w:val="fr-CA"/>
            </w:rPr>
            <w:t xml:space="preserve">  Version:           1.2</w:t>
          </w:r>
          <w:r>
            <w:rPr>
              <w:lang w:val="fr-CA"/>
            </w:rPr>
            <w:tab/>
          </w:r>
        </w:p>
      </w:tc>
    </w:tr>
    <w:tr w:rsidR="00657F3E">
      <w:tc>
        <w:tcPr>
          <w:tcW w:w="6379" w:type="dxa"/>
        </w:tcPr>
        <w:p w:rsidR="00657F3E" w:rsidRDefault="00657F3E">
          <w:pPr>
            <w:rPr>
              <w:lang w:val="fr-CA"/>
            </w:rPr>
          </w:pPr>
          <w:hyperlink r:id="rId1" w:tooltip="Software Requirements Specification" w:history="1">
            <w:r w:rsidRPr="00BC7393">
              <w:rPr>
                <w:lang w:val="fr-CA"/>
              </w:rPr>
              <w:t>Software Requirements Specification</w:t>
            </w:r>
          </w:hyperlink>
        </w:p>
      </w:tc>
      <w:tc>
        <w:tcPr>
          <w:tcW w:w="3179" w:type="dxa"/>
        </w:tcPr>
        <w:p w:rsidR="00657F3E" w:rsidRDefault="00657F3E" w:rsidP="009F4FC8">
          <w:pPr>
            <w:rPr>
              <w:lang w:val="fr-CA"/>
            </w:rPr>
          </w:pPr>
          <w:r>
            <w:rPr>
              <w:lang w:val="fr-CA"/>
            </w:rPr>
            <w:t xml:space="preserve">  Date: 2014-08-11</w:t>
          </w:r>
        </w:p>
      </w:tc>
    </w:tr>
    <w:tr w:rsidR="00657F3E">
      <w:tc>
        <w:tcPr>
          <w:tcW w:w="9558" w:type="dxa"/>
          <w:gridSpan w:val="2"/>
        </w:tcPr>
        <w:p w:rsidR="00657F3E" w:rsidRDefault="00657F3E">
          <w:pPr>
            <w:rPr>
              <w:lang w:val="fr-CA"/>
            </w:rPr>
          </w:pPr>
          <w:r>
            <w:rPr>
              <w:lang w:val="fr-CA"/>
            </w:rPr>
            <w:t>SRS</w:t>
          </w:r>
        </w:p>
      </w:tc>
    </w:tr>
  </w:tbl>
  <w:p w:rsidR="00657F3E" w:rsidRDefault="00657F3E">
    <w:pPr>
      <w:pStyle w:val="Header"/>
      <w:rPr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78571E"/>
    <w:multiLevelType w:val="hybridMultilevel"/>
    <w:tmpl w:val="D8F0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F2151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7641BF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F21749"/>
    <w:multiLevelType w:val="multilevel"/>
    <w:tmpl w:val="1B363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23083E"/>
    <w:multiLevelType w:val="hybridMultilevel"/>
    <w:tmpl w:val="C5D05F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7F314D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0D58A6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A7136B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1E362C"/>
    <w:multiLevelType w:val="multilevel"/>
    <w:tmpl w:val="5FC8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14314B1A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FA7621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C0087D"/>
    <w:multiLevelType w:val="hybridMultilevel"/>
    <w:tmpl w:val="BFF802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2B3794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BC2E23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D63457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6232EC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4363D6"/>
    <w:multiLevelType w:val="hybridMultilevel"/>
    <w:tmpl w:val="83E463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B2441B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352034"/>
    <w:multiLevelType w:val="hybridMultilevel"/>
    <w:tmpl w:val="0FE08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51787D"/>
    <w:multiLevelType w:val="hybridMultilevel"/>
    <w:tmpl w:val="38C2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FB537B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99A0BAE"/>
    <w:multiLevelType w:val="hybridMultilevel"/>
    <w:tmpl w:val="832EF9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DC4336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C47BD5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463188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BF5A23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EBB20C9"/>
    <w:multiLevelType w:val="multilevel"/>
    <w:tmpl w:val="FC62D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69602A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3716DCD"/>
    <w:multiLevelType w:val="hybridMultilevel"/>
    <w:tmpl w:val="FBDA8690"/>
    <w:lvl w:ilvl="0" w:tplc="2EF026AC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5B30E0B"/>
    <w:multiLevelType w:val="hybridMultilevel"/>
    <w:tmpl w:val="7BB0913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6BB193D"/>
    <w:multiLevelType w:val="hybridMultilevel"/>
    <w:tmpl w:val="934A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DF2985"/>
    <w:multiLevelType w:val="hybridMultilevel"/>
    <w:tmpl w:val="F674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D04476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7E55C8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1744C6"/>
    <w:multiLevelType w:val="hybridMultilevel"/>
    <w:tmpl w:val="40EE6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D16D8F"/>
    <w:multiLevelType w:val="hybridMultilevel"/>
    <w:tmpl w:val="39AA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615A49"/>
    <w:multiLevelType w:val="multilevel"/>
    <w:tmpl w:val="76807A4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10"/>
        </w:tabs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38">
    <w:nsid w:val="61FF4482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F81033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3AB6278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47F23CC"/>
    <w:multiLevelType w:val="hybridMultilevel"/>
    <w:tmpl w:val="F552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5E560B1"/>
    <w:multiLevelType w:val="hybridMultilevel"/>
    <w:tmpl w:val="61A2FA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7E7DA6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9692503"/>
    <w:multiLevelType w:val="hybridMultilevel"/>
    <w:tmpl w:val="491C44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DC866BD"/>
    <w:multiLevelType w:val="hybridMultilevel"/>
    <w:tmpl w:val="491C44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3041F0B"/>
    <w:multiLevelType w:val="hybridMultilevel"/>
    <w:tmpl w:val="60A64D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7C5445"/>
    <w:multiLevelType w:val="hybridMultilevel"/>
    <w:tmpl w:val="489E21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2376A6"/>
    <w:multiLevelType w:val="multilevel"/>
    <w:tmpl w:val="40DA77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EE61640"/>
    <w:multiLevelType w:val="multilevel"/>
    <w:tmpl w:val="1B363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0"/>
  </w:num>
  <w:num w:numId="3">
    <w:abstractNumId w:val="37"/>
  </w:num>
  <w:num w:numId="4">
    <w:abstractNumId w:val="9"/>
  </w:num>
  <w:num w:numId="5">
    <w:abstractNumId w:val="42"/>
  </w:num>
  <w:num w:numId="6">
    <w:abstractNumId w:val="35"/>
  </w:num>
  <w:num w:numId="7">
    <w:abstractNumId w:val="20"/>
  </w:num>
  <w:num w:numId="8">
    <w:abstractNumId w:val="41"/>
  </w:num>
  <w:num w:numId="9">
    <w:abstractNumId w:val="31"/>
  </w:num>
  <w:num w:numId="10">
    <w:abstractNumId w:val="1"/>
  </w:num>
  <w:num w:numId="11">
    <w:abstractNumId w:val="32"/>
  </w:num>
  <w:num w:numId="12">
    <w:abstractNumId w:val="36"/>
  </w:num>
  <w:num w:numId="13">
    <w:abstractNumId w:val="29"/>
  </w:num>
  <w:num w:numId="14">
    <w:abstractNumId w:val="19"/>
  </w:num>
  <w:num w:numId="15">
    <w:abstractNumId w:val="14"/>
  </w:num>
  <w:num w:numId="16">
    <w:abstractNumId w:val="28"/>
  </w:num>
  <w:num w:numId="17">
    <w:abstractNumId w:val="39"/>
  </w:num>
  <w:num w:numId="18">
    <w:abstractNumId w:val="8"/>
  </w:num>
  <w:num w:numId="19">
    <w:abstractNumId w:val="13"/>
  </w:num>
  <w:num w:numId="20">
    <w:abstractNumId w:val="33"/>
  </w:num>
  <w:num w:numId="21">
    <w:abstractNumId w:val="18"/>
  </w:num>
  <w:num w:numId="22">
    <w:abstractNumId w:val="7"/>
  </w:num>
  <w:num w:numId="23">
    <w:abstractNumId w:val="11"/>
  </w:num>
  <w:num w:numId="24">
    <w:abstractNumId w:val="38"/>
  </w:num>
  <w:num w:numId="25">
    <w:abstractNumId w:val="21"/>
  </w:num>
  <w:num w:numId="26">
    <w:abstractNumId w:val="2"/>
  </w:num>
  <w:num w:numId="27">
    <w:abstractNumId w:val="26"/>
  </w:num>
  <w:num w:numId="28">
    <w:abstractNumId w:val="4"/>
  </w:num>
  <w:num w:numId="29">
    <w:abstractNumId w:val="49"/>
  </w:num>
  <w:num w:numId="30">
    <w:abstractNumId w:val="27"/>
  </w:num>
  <w:num w:numId="31">
    <w:abstractNumId w:val="12"/>
  </w:num>
  <w:num w:numId="32">
    <w:abstractNumId w:val="47"/>
  </w:num>
  <w:num w:numId="33">
    <w:abstractNumId w:val="17"/>
  </w:num>
  <w:num w:numId="34">
    <w:abstractNumId w:val="46"/>
  </w:num>
  <w:num w:numId="35">
    <w:abstractNumId w:val="5"/>
  </w:num>
  <w:num w:numId="36">
    <w:abstractNumId w:val="45"/>
  </w:num>
  <w:num w:numId="37">
    <w:abstractNumId w:val="22"/>
  </w:num>
  <w:num w:numId="38">
    <w:abstractNumId w:val="40"/>
  </w:num>
  <w:num w:numId="39">
    <w:abstractNumId w:val="3"/>
  </w:num>
  <w:num w:numId="40">
    <w:abstractNumId w:val="6"/>
  </w:num>
  <w:num w:numId="41">
    <w:abstractNumId w:val="23"/>
  </w:num>
  <w:num w:numId="42">
    <w:abstractNumId w:val="15"/>
  </w:num>
  <w:num w:numId="43">
    <w:abstractNumId w:val="43"/>
  </w:num>
  <w:num w:numId="44">
    <w:abstractNumId w:val="34"/>
  </w:num>
  <w:num w:numId="45">
    <w:abstractNumId w:val="44"/>
  </w:num>
  <w:num w:numId="46">
    <w:abstractNumId w:val="24"/>
  </w:num>
  <w:num w:numId="47">
    <w:abstractNumId w:val="48"/>
  </w:num>
  <w:num w:numId="48">
    <w:abstractNumId w:val="10"/>
  </w:num>
  <w:num w:numId="49">
    <w:abstractNumId w:val="16"/>
  </w:num>
  <w:num w:numId="50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A17"/>
    <w:rsid w:val="00005177"/>
    <w:rsid w:val="00010091"/>
    <w:rsid w:val="00015884"/>
    <w:rsid w:val="0002038E"/>
    <w:rsid w:val="0002323E"/>
    <w:rsid w:val="00025875"/>
    <w:rsid w:val="0003228D"/>
    <w:rsid w:val="000339A0"/>
    <w:rsid w:val="00043EE6"/>
    <w:rsid w:val="0004464A"/>
    <w:rsid w:val="000474DC"/>
    <w:rsid w:val="00050807"/>
    <w:rsid w:val="00050C24"/>
    <w:rsid w:val="000531C2"/>
    <w:rsid w:val="00055A17"/>
    <w:rsid w:val="00055D7E"/>
    <w:rsid w:val="000569D9"/>
    <w:rsid w:val="00057FE0"/>
    <w:rsid w:val="00063617"/>
    <w:rsid w:val="00064AA6"/>
    <w:rsid w:val="00065350"/>
    <w:rsid w:val="00067BE6"/>
    <w:rsid w:val="00067C34"/>
    <w:rsid w:val="00070F80"/>
    <w:rsid w:val="000761DB"/>
    <w:rsid w:val="000815EA"/>
    <w:rsid w:val="00084AC4"/>
    <w:rsid w:val="00084F79"/>
    <w:rsid w:val="00085591"/>
    <w:rsid w:val="00090E72"/>
    <w:rsid w:val="000942E8"/>
    <w:rsid w:val="000951EC"/>
    <w:rsid w:val="00096F3F"/>
    <w:rsid w:val="000A4542"/>
    <w:rsid w:val="000A463C"/>
    <w:rsid w:val="000B2B71"/>
    <w:rsid w:val="000B2BCC"/>
    <w:rsid w:val="000B4B24"/>
    <w:rsid w:val="000B525E"/>
    <w:rsid w:val="000C0AA0"/>
    <w:rsid w:val="000D10FF"/>
    <w:rsid w:val="000D1B27"/>
    <w:rsid w:val="000E4E6D"/>
    <w:rsid w:val="000F27E5"/>
    <w:rsid w:val="000F7CEF"/>
    <w:rsid w:val="0010145A"/>
    <w:rsid w:val="00103A09"/>
    <w:rsid w:val="00111D7F"/>
    <w:rsid w:val="00116937"/>
    <w:rsid w:val="00116EA6"/>
    <w:rsid w:val="0012025E"/>
    <w:rsid w:val="0012049E"/>
    <w:rsid w:val="00120A5C"/>
    <w:rsid w:val="0012508F"/>
    <w:rsid w:val="00127266"/>
    <w:rsid w:val="001417A9"/>
    <w:rsid w:val="00147051"/>
    <w:rsid w:val="00147D37"/>
    <w:rsid w:val="00153471"/>
    <w:rsid w:val="001553DF"/>
    <w:rsid w:val="00156AD1"/>
    <w:rsid w:val="00170E17"/>
    <w:rsid w:val="0017257B"/>
    <w:rsid w:val="00173C2F"/>
    <w:rsid w:val="001753A1"/>
    <w:rsid w:val="00176FA2"/>
    <w:rsid w:val="00184ED8"/>
    <w:rsid w:val="001926A8"/>
    <w:rsid w:val="00192D22"/>
    <w:rsid w:val="00197874"/>
    <w:rsid w:val="001A58E3"/>
    <w:rsid w:val="001B5FD4"/>
    <w:rsid w:val="001B7ACA"/>
    <w:rsid w:val="001C03BC"/>
    <w:rsid w:val="001C4EAF"/>
    <w:rsid w:val="001C7E84"/>
    <w:rsid w:val="001D0452"/>
    <w:rsid w:val="001D2CC4"/>
    <w:rsid w:val="001D398D"/>
    <w:rsid w:val="001D6A42"/>
    <w:rsid w:val="001D6D5B"/>
    <w:rsid w:val="001E1019"/>
    <w:rsid w:val="001E1B44"/>
    <w:rsid w:val="001F33EA"/>
    <w:rsid w:val="001F3FCC"/>
    <w:rsid w:val="001F6B53"/>
    <w:rsid w:val="0020785D"/>
    <w:rsid w:val="00212134"/>
    <w:rsid w:val="00214E50"/>
    <w:rsid w:val="00222F74"/>
    <w:rsid w:val="00226244"/>
    <w:rsid w:val="00235866"/>
    <w:rsid w:val="00237712"/>
    <w:rsid w:val="0023796E"/>
    <w:rsid w:val="0024115B"/>
    <w:rsid w:val="0024116F"/>
    <w:rsid w:val="0024157F"/>
    <w:rsid w:val="00244373"/>
    <w:rsid w:val="00257A9A"/>
    <w:rsid w:val="002638D9"/>
    <w:rsid w:val="00265920"/>
    <w:rsid w:val="002732E5"/>
    <w:rsid w:val="002746C7"/>
    <w:rsid w:val="002813B8"/>
    <w:rsid w:val="002A2D2E"/>
    <w:rsid w:val="002A6661"/>
    <w:rsid w:val="002A6702"/>
    <w:rsid w:val="002A783F"/>
    <w:rsid w:val="002A7917"/>
    <w:rsid w:val="002B2902"/>
    <w:rsid w:val="002B3D93"/>
    <w:rsid w:val="002B6AE8"/>
    <w:rsid w:val="002B6C0A"/>
    <w:rsid w:val="002B7FC6"/>
    <w:rsid w:val="002C556E"/>
    <w:rsid w:val="002C716D"/>
    <w:rsid w:val="002E4D10"/>
    <w:rsid w:val="002E5FF0"/>
    <w:rsid w:val="002F6C8F"/>
    <w:rsid w:val="002F73FB"/>
    <w:rsid w:val="002F7E7F"/>
    <w:rsid w:val="00301E48"/>
    <w:rsid w:val="00311BF0"/>
    <w:rsid w:val="00315129"/>
    <w:rsid w:val="00317D7B"/>
    <w:rsid w:val="00320354"/>
    <w:rsid w:val="00325637"/>
    <w:rsid w:val="00333692"/>
    <w:rsid w:val="00333AA0"/>
    <w:rsid w:val="00334984"/>
    <w:rsid w:val="00340632"/>
    <w:rsid w:val="003507EB"/>
    <w:rsid w:val="00350FFF"/>
    <w:rsid w:val="00357E19"/>
    <w:rsid w:val="003607D7"/>
    <w:rsid w:val="00361E48"/>
    <w:rsid w:val="00371B0D"/>
    <w:rsid w:val="00373469"/>
    <w:rsid w:val="00376904"/>
    <w:rsid w:val="003771E0"/>
    <w:rsid w:val="003833A3"/>
    <w:rsid w:val="00394679"/>
    <w:rsid w:val="00394BF6"/>
    <w:rsid w:val="00395BB8"/>
    <w:rsid w:val="00395EA1"/>
    <w:rsid w:val="003A01D1"/>
    <w:rsid w:val="003A56AF"/>
    <w:rsid w:val="003A7551"/>
    <w:rsid w:val="003B17FE"/>
    <w:rsid w:val="003B2E97"/>
    <w:rsid w:val="003B3487"/>
    <w:rsid w:val="003C0905"/>
    <w:rsid w:val="003C0CC8"/>
    <w:rsid w:val="003C579A"/>
    <w:rsid w:val="003C789B"/>
    <w:rsid w:val="003D18F5"/>
    <w:rsid w:val="003D4C0A"/>
    <w:rsid w:val="003D56FD"/>
    <w:rsid w:val="003E3090"/>
    <w:rsid w:val="003E3490"/>
    <w:rsid w:val="003F2882"/>
    <w:rsid w:val="003F4812"/>
    <w:rsid w:val="004019FE"/>
    <w:rsid w:val="00401CCF"/>
    <w:rsid w:val="00403255"/>
    <w:rsid w:val="0040611D"/>
    <w:rsid w:val="004079A1"/>
    <w:rsid w:val="00414827"/>
    <w:rsid w:val="004207E0"/>
    <w:rsid w:val="00423CEF"/>
    <w:rsid w:val="004251FE"/>
    <w:rsid w:val="00425C23"/>
    <w:rsid w:val="0043072A"/>
    <w:rsid w:val="00434FCA"/>
    <w:rsid w:val="00435836"/>
    <w:rsid w:val="00435906"/>
    <w:rsid w:val="0044117A"/>
    <w:rsid w:val="004444AF"/>
    <w:rsid w:val="004542C5"/>
    <w:rsid w:val="004567D7"/>
    <w:rsid w:val="00466909"/>
    <w:rsid w:val="00472A0C"/>
    <w:rsid w:val="004747B3"/>
    <w:rsid w:val="00474F16"/>
    <w:rsid w:val="00477CD3"/>
    <w:rsid w:val="004807BB"/>
    <w:rsid w:val="00480B07"/>
    <w:rsid w:val="0048213C"/>
    <w:rsid w:val="00491485"/>
    <w:rsid w:val="00493F72"/>
    <w:rsid w:val="0049702A"/>
    <w:rsid w:val="004A0002"/>
    <w:rsid w:val="004A173C"/>
    <w:rsid w:val="004A2B1D"/>
    <w:rsid w:val="004A456C"/>
    <w:rsid w:val="004A558D"/>
    <w:rsid w:val="004B421B"/>
    <w:rsid w:val="004C4AC4"/>
    <w:rsid w:val="004C4D1C"/>
    <w:rsid w:val="004C4DC7"/>
    <w:rsid w:val="004C6941"/>
    <w:rsid w:val="004C7525"/>
    <w:rsid w:val="004D1618"/>
    <w:rsid w:val="004D66CA"/>
    <w:rsid w:val="004D7089"/>
    <w:rsid w:val="004E0B36"/>
    <w:rsid w:val="004E7890"/>
    <w:rsid w:val="004F2A61"/>
    <w:rsid w:val="004F44E7"/>
    <w:rsid w:val="004F52E4"/>
    <w:rsid w:val="00514182"/>
    <w:rsid w:val="0051632A"/>
    <w:rsid w:val="005164FD"/>
    <w:rsid w:val="00520545"/>
    <w:rsid w:val="00520F61"/>
    <w:rsid w:val="00521312"/>
    <w:rsid w:val="00525644"/>
    <w:rsid w:val="00531D87"/>
    <w:rsid w:val="005327A8"/>
    <w:rsid w:val="0054203B"/>
    <w:rsid w:val="00544492"/>
    <w:rsid w:val="00545FAD"/>
    <w:rsid w:val="00547F64"/>
    <w:rsid w:val="00550AE6"/>
    <w:rsid w:val="00550E72"/>
    <w:rsid w:val="00557AEA"/>
    <w:rsid w:val="00560AE0"/>
    <w:rsid w:val="00561D9D"/>
    <w:rsid w:val="00565BB1"/>
    <w:rsid w:val="005672C4"/>
    <w:rsid w:val="005710FE"/>
    <w:rsid w:val="00572401"/>
    <w:rsid w:val="00575B65"/>
    <w:rsid w:val="005761F7"/>
    <w:rsid w:val="00582E98"/>
    <w:rsid w:val="005865AF"/>
    <w:rsid w:val="00591F10"/>
    <w:rsid w:val="0059573D"/>
    <w:rsid w:val="00597167"/>
    <w:rsid w:val="005A4DB4"/>
    <w:rsid w:val="005B0AAA"/>
    <w:rsid w:val="005B51FA"/>
    <w:rsid w:val="005B7153"/>
    <w:rsid w:val="005B74B1"/>
    <w:rsid w:val="005C3CE2"/>
    <w:rsid w:val="005C5A83"/>
    <w:rsid w:val="005C60F3"/>
    <w:rsid w:val="005D0BC9"/>
    <w:rsid w:val="005D0D03"/>
    <w:rsid w:val="005D75A8"/>
    <w:rsid w:val="005E1C26"/>
    <w:rsid w:val="005E3434"/>
    <w:rsid w:val="005E5B6E"/>
    <w:rsid w:val="005F4EE0"/>
    <w:rsid w:val="00600654"/>
    <w:rsid w:val="006047C1"/>
    <w:rsid w:val="00605466"/>
    <w:rsid w:val="00610494"/>
    <w:rsid w:val="00611B11"/>
    <w:rsid w:val="00614B48"/>
    <w:rsid w:val="00614BF1"/>
    <w:rsid w:val="00626754"/>
    <w:rsid w:val="00631546"/>
    <w:rsid w:val="00633435"/>
    <w:rsid w:val="00633D01"/>
    <w:rsid w:val="00635FB8"/>
    <w:rsid w:val="00636E7E"/>
    <w:rsid w:val="00640A3A"/>
    <w:rsid w:val="0065002A"/>
    <w:rsid w:val="006504AE"/>
    <w:rsid w:val="006550C3"/>
    <w:rsid w:val="00657F3E"/>
    <w:rsid w:val="006611A4"/>
    <w:rsid w:val="006622B8"/>
    <w:rsid w:val="00663992"/>
    <w:rsid w:val="00663DCF"/>
    <w:rsid w:val="006644C7"/>
    <w:rsid w:val="00664986"/>
    <w:rsid w:val="00664C4D"/>
    <w:rsid w:val="00665196"/>
    <w:rsid w:val="006654B6"/>
    <w:rsid w:val="00674676"/>
    <w:rsid w:val="006748DD"/>
    <w:rsid w:val="00676CE4"/>
    <w:rsid w:val="0067794C"/>
    <w:rsid w:val="0067795A"/>
    <w:rsid w:val="00686300"/>
    <w:rsid w:val="006868AA"/>
    <w:rsid w:val="00694219"/>
    <w:rsid w:val="0069532B"/>
    <w:rsid w:val="0069756E"/>
    <w:rsid w:val="006A4471"/>
    <w:rsid w:val="006A65CF"/>
    <w:rsid w:val="006B1D48"/>
    <w:rsid w:val="006B54DA"/>
    <w:rsid w:val="006D29BB"/>
    <w:rsid w:val="006D4403"/>
    <w:rsid w:val="006E188B"/>
    <w:rsid w:val="006E1F82"/>
    <w:rsid w:val="006E7D18"/>
    <w:rsid w:val="006F000D"/>
    <w:rsid w:val="006F1E56"/>
    <w:rsid w:val="006F482D"/>
    <w:rsid w:val="006F6CC9"/>
    <w:rsid w:val="0070109E"/>
    <w:rsid w:val="007123D0"/>
    <w:rsid w:val="00713913"/>
    <w:rsid w:val="00717BE7"/>
    <w:rsid w:val="00723665"/>
    <w:rsid w:val="00725100"/>
    <w:rsid w:val="007268C4"/>
    <w:rsid w:val="007308D9"/>
    <w:rsid w:val="0073110E"/>
    <w:rsid w:val="0073196C"/>
    <w:rsid w:val="007354B0"/>
    <w:rsid w:val="00736786"/>
    <w:rsid w:val="00742FDE"/>
    <w:rsid w:val="00744FB9"/>
    <w:rsid w:val="00751D76"/>
    <w:rsid w:val="007574AE"/>
    <w:rsid w:val="007672C6"/>
    <w:rsid w:val="007733C5"/>
    <w:rsid w:val="00774DE4"/>
    <w:rsid w:val="00775923"/>
    <w:rsid w:val="007808CC"/>
    <w:rsid w:val="00793266"/>
    <w:rsid w:val="007A1C54"/>
    <w:rsid w:val="007B19CB"/>
    <w:rsid w:val="007B35FB"/>
    <w:rsid w:val="007B4872"/>
    <w:rsid w:val="007C5F74"/>
    <w:rsid w:val="007C63F5"/>
    <w:rsid w:val="007D15BD"/>
    <w:rsid w:val="007D574C"/>
    <w:rsid w:val="007E09F4"/>
    <w:rsid w:val="007E70A5"/>
    <w:rsid w:val="007F1621"/>
    <w:rsid w:val="007F3034"/>
    <w:rsid w:val="007F5376"/>
    <w:rsid w:val="007F627B"/>
    <w:rsid w:val="00801858"/>
    <w:rsid w:val="00802BE8"/>
    <w:rsid w:val="00804E48"/>
    <w:rsid w:val="00804E99"/>
    <w:rsid w:val="008054CC"/>
    <w:rsid w:val="00811308"/>
    <w:rsid w:val="00815C1F"/>
    <w:rsid w:val="00816495"/>
    <w:rsid w:val="008258DC"/>
    <w:rsid w:val="0082645D"/>
    <w:rsid w:val="00833472"/>
    <w:rsid w:val="0084628F"/>
    <w:rsid w:val="008502EC"/>
    <w:rsid w:val="008530D3"/>
    <w:rsid w:val="008546D8"/>
    <w:rsid w:val="00854FFB"/>
    <w:rsid w:val="0085761B"/>
    <w:rsid w:val="0086277A"/>
    <w:rsid w:val="008650E7"/>
    <w:rsid w:val="00866F72"/>
    <w:rsid w:val="008670BB"/>
    <w:rsid w:val="00876660"/>
    <w:rsid w:val="008769F3"/>
    <w:rsid w:val="00876D24"/>
    <w:rsid w:val="00881CF1"/>
    <w:rsid w:val="008829F0"/>
    <w:rsid w:val="008844ED"/>
    <w:rsid w:val="00887F07"/>
    <w:rsid w:val="008907EC"/>
    <w:rsid w:val="00892898"/>
    <w:rsid w:val="00892B0F"/>
    <w:rsid w:val="0089320B"/>
    <w:rsid w:val="008B1469"/>
    <w:rsid w:val="008B1615"/>
    <w:rsid w:val="008B19CE"/>
    <w:rsid w:val="008B2778"/>
    <w:rsid w:val="008B47FC"/>
    <w:rsid w:val="008B72BC"/>
    <w:rsid w:val="008C248F"/>
    <w:rsid w:val="008C29B6"/>
    <w:rsid w:val="008C745A"/>
    <w:rsid w:val="008D12B4"/>
    <w:rsid w:val="008D60FD"/>
    <w:rsid w:val="008E3F27"/>
    <w:rsid w:val="008E417D"/>
    <w:rsid w:val="008F17DC"/>
    <w:rsid w:val="008F1EB4"/>
    <w:rsid w:val="008F3116"/>
    <w:rsid w:val="008F369E"/>
    <w:rsid w:val="008F44FE"/>
    <w:rsid w:val="008F79C5"/>
    <w:rsid w:val="00900C01"/>
    <w:rsid w:val="009013B3"/>
    <w:rsid w:val="0091487E"/>
    <w:rsid w:val="00931917"/>
    <w:rsid w:val="009363BE"/>
    <w:rsid w:val="00937C01"/>
    <w:rsid w:val="00940D6F"/>
    <w:rsid w:val="0094157C"/>
    <w:rsid w:val="009505AE"/>
    <w:rsid w:val="00950C88"/>
    <w:rsid w:val="00954039"/>
    <w:rsid w:val="00957A62"/>
    <w:rsid w:val="0096118D"/>
    <w:rsid w:val="00965BFD"/>
    <w:rsid w:val="00966008"/>
    <w:rsid w:val="00970049"/>
    <w:rsid w:val="00970EC7"/>
    <w:rsid w:val="009716B4"/>
    <w:rsid w:val="009766E9"/>
    <w:rsid w:val="0097758F"/>
    <w:rsid w:val="00980825"/>
    <w:rsid w:val="00983FC8"/>
    <w:rsid w:val="0099353B"/>
    <w:rsid w:val="00994C7A"/>
    <w:rsid w:val="00996A2C"/>
    <w:rsid w:val="00997B1C"/>
    <w:rsid w:val="009A0F57"/>
    <w:rsid w:val="009A3001"/>
    <w:rsid w:val="009A4E72"/>
    <w:rsid w:val="009A6EA7"/>
    <w:rsid w:val="009A790F"/>
    <w:rsid w:val="009B5FB2"/>
    <w:rsid w:val="009C0F24"/>
    <w:rsid w:val="009C4CAD"/>
    <w:rsid w:val="009D1FD6"/>
    <w:rsid w:val="009D7EDB"/>
    <w:rsid w:val="009E2102"/>
    <w:rsid w:val="009E2D9A"/>
    <w:rsid w:val="009F4908"/>
    <w:rsid w:val="009F4FC8"/>
    <w:rsid w:val="00A045AF"/>
    <w:rsid w:val="00A11487"/>
    <w:rsid w:val="00A15EB7"/>
    <w:rsid w:val="00A21F4A"/>
    <w:rsid w:val="00A235C6"/>
    <w:rsid w:val="00A36085"/>
    <w:rsid w:val="00A37243"/>
    <w:rsid w:val="00A376ED"/>
    <w:rsid w:val="00A40DC6"/>
    <w:rsid w:val="00A43331"/>
    <w:rsid w:val="00A43FED"/>
    <w:rsid w:val="00A44249"/>
    <w:rsid w:val="00A47702"/>
    <w:rsid w:val="00A57038"/>
    <w:rsid w:val="00A61C76"/>
    <w:rsid w:val="00A62AAC"/>
    <w:rsid w:val="00A64A3E"/>
    <w:rsid w:val="00A677FF"/>
    <w:rsid w:val="00A67F70"/>
    <w:rsid w:val="00A7394A"/>
    <w:rsid w:val="00A77E14"/>
    <w:rsid w:val="00A81ACE"/>
    <w:rsid w:val="00A839B3"/>
    <w:rsid w:val="00A96D35"/>
    <w:rsid w:val="00A97002"/>
    <w:rsid w:val="00AA2F9F"/>
    <w:rsid w:val="00AA31A4"/>
    <w:rsid w:val="00AA4D05"/>
    <w:rsid w:val="00AB49D6"/>
    <w:rsid w:val="00AB63D9"/>
    <w:rsid w:val="00AC1FE8"/>
    <w:rsid w:val="00AC6EE9"/>
    <w:rsid w:val="00AC7CD0"/>
    <w:rsid w:val="00AD0FAB"/>
    <w:rsid w:val="00AD169A"/>
    <w:rsid w:val="00AD5F69"/>
    <w:rsid w:val="00AF448E"/>
    <w:rsid w:val="00AF7654"/>
    <w:rsid w:val="00B02375"/>
    <w:rsid w:val="00B03566"/>
    <w:rsid w:val="00B2179A"/>
    <w:rsid w:val="00B21BCA"/>
    <w:rsid w:val="00B22DCE"/>
    <w:rsid w:val="00B27B5C"/>
    <w:rsid w:val="00B311CE"/>
    <w:rsid w:val="00B34CD5"/>
    <w:rsid w:val="00B50A4E"/>
    <w:rsid w:val="00B51129"/>
    <w:rsid w:val="00B530A9"/>
    <w:rsid w:val="00B612D6"/>
    <w:rsid w:val="00B61CC0"/>
    <w:rsid w:val="00B64BB7"/>
    <w:rsid w:val="00B64D14"/>
    <w:rsid w:val="00B7196E"/>
    <w:rsid w:val="00B71D8A"/>
    <w:rsid w:val="00B76576"/>
    <w:rsid w:val="00B80870"/>
    <w:rsid w:val="00B9046A"/>
    <w:rsid w:val="00B90DEE"/>
    <w:rsid w:val="00B95495"/>
    <w:rsid w:val="00B9675C"/>
    <w:rsid w:val="00B96A02"/>
    <w:rsid w:val="00BA2354"/>
    <w:rsid w:val="00BA37AA"/>
    <w:rsid w:val="00BA4226"/>
    <w:rsid w:val="00BA4541"/>
    <w:rsid w:val="00BB24C8"/>
    <w:rsid w:val="00BB29E1"/>
    <w:rsid w:val="00BB2DBF"/>
    <w:rsid w:val="00BC0D4B"/>
    <w:rsid w:val="00BC29B0"/>
    <w:rsid w:val="00BC414C"/>
    <w:rsid w:val="00BC6505"/>
    <w:rsid w:val="00BC7393"/>
    <w:rsid w:val="00BD037E"/>
    <w:rsid w:val="00BD096B"/>
    <w:rsid w:val="00BD51D1"/>
    <w:rsid w:val="00BD5AA8"/>
    <w:rsid w:val="00BE1F0A"/>
    <w:rsid w:val="00BE4E98"/>
    <w:rsid w:val="00BE6DB8"/>
    <w:rsid w:val="00BF2DF5"/>
    <w:rsid w:val="00BF6918"/>
    <w:rsid w:val="00C024BE"/>
    <w:rsid w:val="00C0338B"/>
    <w:rsid w:val="00C07DA0"/>
    <w:rsid w:val="00C207B5"/>
    <w:rsid w:val="00C2226E"/>
    <w:rsid w:val="00C31B38"/>
    <w:rsid w:val="00C37A7A"/>
    <w:rsid w:val="00C45726"/>
    <w:rsid w:val="00C52051"/>
    <w:rsid w:val="00C52CBE"/>
    <w:rsid w:val="00C5669D"/>
    <w:rsid w:val="00C5694A"/>
    <w:rsid w:val="00C61608"/>
    <w:rsid w:val="00C63FAF"/>
    <w:rsid w:val="00C654DF"/>
    <w:rsid w:val="00C679B0"/>
    <w:rsid w:val="00C71B99"/>
    <w:rsid w:val="00C72022"/>
    <w:rsid w:val="00C776CE"/>
    <w:rsid w:val="00C77D54"/>
    <w:rsid w:val="00C82526"/>
    <w:rsid w:val="00C93F32"/>
    <w:rsid w:val="00CA00CF"/>
    <w:rsid w:val="00CA3B2C"/>
    <w:rsid w:val="00CB275C"/>
    <w:rsid w:val="00CB388B"/>
    <w:rsid w:val="00CB3A44"/>
    <w:rsid w:val="00CB3CEE"/>
    <w:rsid w:val="00CC7790"/>
    <w:rsid w:val="00CD57DC"/>
    <w:rsid w:val="00CD7350"/>
    <w:rsid w:val="00CE0C10"/>
    <w:rsid w:val="00CE27B8"/>
    <w:rsid w:val="00CE321A"/>
    <w:rsid w:val="00CE533A"/>
    <w:rsid w:val="00CE5B0B"/>
    <w:rsid w:val="00CE5B32"/>
    <w:rsid w:val="00CE6A96"/>
    <w:rsid w:val="00CE715E"/>
    <w:rsid w:val="00CE7898"/>
    <w:rsid w:val="00CE7EF0"/>
    <w:rsid w:val="00CF0DF0"/>
    <w:rsid w:val="00CF123F"/>
    <w:rsid w:val="00D0683C"/>
    <w:rsid w:val="00D07872"/>
    <w:rsid w:val="00D153C9"/>
    <w:rsid w:val="00D15D0D"/>
    <w:rsid w:val="00D16BA1"/>
    <w:rsid w:val="00D21CD2"/>
    <w:rsid w:val="00D234D1"/>
    <w:rsid w:val="00D33183"/>
    <w:rsid w:val="00D3457C"/>
    <w:rsid w:val="00D37730"/>
    <w:rsid w:val="00D40ACD"/>
    <w:rsid w:val="00D42C31"/>
    <w:rsid w:val="00D4544D"/>
    <w:rsid w:val="00D4655A"/>
    <w:rsid w:val="00D526F3"/>
    <w:rsid w:val="00D53E97"/>
    <w:rsid w:val="00D53F32"/>
    <w:rsid w:val="00D56535"/>
    <w:rsid w:val="00D630AE"/>
    <w:rsid w:val="00D63C8E"/>
    <w:rsid w:val="00D648D0"/>
    <w:rsid w:val="00D65642"/>
    <w:rsid w:val="00D71680"/>
    <w:rsid w:val="00D80FB3"/>
    <w:rsid w:val="00D855FD"/>
    <w:rsid w:val="00D9468F"/>
    <w:rsid w:val="00D9614A"/>
    <w:rsid w:val="00D96B3E"/>
    <w:rsid w:val="00D97288"/>
    <w:rsid w:val="00DA2194"/>
    <w:rsid w:val="00DA576E"/>
    <w:rsid w:val="00DB1D44"/>
    <w:rsid w:val="00DB5263"/>
    <w:rsid w:val="00DB5EE3"/>
    <w:rsid w:val="00DB6742"/>
    <w:rsid w:val="00DC29FB"/>
    <w:rsid w:val="00DC3F15"/>
    <w:rsid w:val="00DC591A"/>
    <w:rsid w:val="00DC6516"/>
    <w:rsid w:val="00DC6979"/>
    <w:rsid w:val="00DD0B5C"/>
    <w:rsid w:val="00DD4463"/>
    <w:rsid w:val="00DD59E2"/>
    <w:rsid w:val="00DE1BA8"/>
    <w:rsid w:val="00DE50E0"/>
    <w:rsid w:val="00DE6D76"/>
    <w:rsid w:val="00DF06AB"/>
    <w:rsid w:val="00DF21DF"/>
    <w:rsid w:val="00DF4B51"/>
    <w:rsid w:val="00DF6891"/>
    <w:rsid w:val="00DF738F"/>
    <w:rsid w:val="00E04D03"/>
    <w:rsid w:val="00E1304E"/>
    <w:rsid w:val="00E162DF"/>
    <w:rsid w:val="00E17042"/>
    <w:rsid w:val="00E22722"/>
    <w:rsid w:val="00E328AF"/>
    <w:rsid w:val="00E37EBF"/>
    <w:rsid w:val="00E476F0"/>
    <w:rsid w:val="00E47EEC"/>
    <w:rsid w:val="00E52887"/>
    <w:rsid w:val="00E538D0"/>
    <w:rsid w:val="00E57834"/>
    <w:rsid w:val="00E660DA"/>
    <w:rsid w:val="00E72902"/>
    <w:rsid w:val="00E76260"/>
    <w:rsid w:val="00E77028"/>
    <w:rsid w:val="00E82CE9"/>
    <w:rsid w:val="00E868FC"/>
    <w:rsid w:val="00E875AE"/>
    <w:rsid w:val="00E92AC6"/>
    <w:rsid w:val="00EA1A9D"/>
    <w:rsid w:val="00EA2A51"/>
    <w:rsid w:val="00EA42D8"/>
    <w:rsid w:val="00EA50D3"/>
    <w:rsid w:val="00EA6B8D"/>
    <w:rsid w:val="00EB6420"/>
    <w:rsid w:val="00EB7F40"/>
    <w:rsid w:val="00EC2291"/>
    <w:rsid w:val="00EC6AD4"/>
    <w:rsid w:val="00EC6F96"/>
    <w:rsid w:val="00ED0DFB"/>
    <w:rsid w:val="00ED2790"/>
    <w:rsid w:val="00ED7435"/>
    <w:rsid w:val="00ED7E58"/>
    <w:rsid w:val="00EE7CDD"/>
    <w:rsid w:val="00EF1269"/>
    <w:rsid w:val="00EF1C30"/>
    <w:rsid w:val="00EF4CDA"/>
    <w:rsid w:val="00F12C75"/>
    <w:rsid w:val="00F20096"/>
    <w:rsid w:val="00F27D84"/>
    <w:rsid w:val="00F30D68"/>
    <w:rsid w:val="00F34133"/>
    <w:rsid w:val="00F36E99"/>
    <w:rsid w:val="00F373CF"/>
    <w:rsid w:val="00F37500"/>
    <w:rsid w:val="00F41078"/>
    <w:rsid w:val="00F419A0"/>
    <w:rsid w:val="00F52E81"/>
    <w:rsid w:val="00F52EEF"/>
    <w:rsid w:val="00F614B2"/>
    <w:rsid w:val="00F6173D"/>
    <w:rsid w:val="00F67042"/>
    <w:rsid w:val="00F74F28"/>
    <w:rsid w:val="00F752DA"/>
    <w:rsid w:val="00F76A34"/>
    <w:rsid w:val="00F83CA4"/>
    <w:rsid w:val="00F90AF1"/>
    <w:rsid w:val="00F94593"/>
    <w:rsid w:val="00FB306D"/>
    <w:rsid w:val="00FB7D61"/>
    <w:rsid w:val="00FC0557"/>
    <w:rsid w:val="00FC719D"/>
    <w:rsid w:val="00FD2917"/>
    <w:rsid w:val="00FD4301"/>
    <w:rsid w:val="00FD446C"/>
    <w:rsid w:val="00FD5984"/>
    <w:rsid w:val="00FE00C9"/>
    <w:rsid w:val="00FE50DD"/>
    <w:rsid w:val="00FE5976"/>
    <w:rsid w:val="00FF28D1"/>
    <w:rsid w:val="00FF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111D7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111D7F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480B07"/>
    <w:pPr>
      <w:numPr>
        <w:ilvl w:val="2"/>
      </w:numPr>
      <w:outlineLvl w:val="2"/>
    </w:pPr>
    <w:rPr>
      <w:b w:val="0"/>
      <w:i/>
      <w:sz w:val="24"/>
      <w:u w:val="single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F000D"/>
    <w:pPr>
      <w:tabs>
        <w:tab w:val="left" w:pos="540"/>
        <w:tab w:val="left" w:pos="1260"/>
      </w:tabs>
      <w:spacing w:after="120"/>
      <w:ind w:left="66"/>
    </w:pPr>
    <w:rPr>
      <w:lang w:val="fr-CA" w:eastAsia="fr-C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890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02BE8"/>
    <w:pPr>
      <w:ind w:left="720"/>
    </w:pPr>
    <w:rPr>
      <w:bCs/>
      <w:i/>
    </w:rPr>
  </w:style>
  <w:style w:type="character" w:customStyle="1" w:styleId="BodyTextChar">
    <w:name w:val="Body Text Char"/>
    <w:link w:val="BodyText"/>
    <w:semiHidden/>
    <w:rsid w:val="001F3FCC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11D7F"/>
    <w:rPr>
      <w:rFonts w:ascii="Arial" w:hAnsi="Arial"/>
      <w:b/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546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546D8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7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83C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5466"/>
    <w:pPr>
      <w:widowControl/>
      <w:spacing w:before="100" w:beforeAutospacing="1" w:after="100" w:afterAutospacing="1" w:line="240" w:lineRule="auto"/>
    </w:pPr>
    <w:rPr>
      <w:sz w:val="24"/>
      <w:szCs w:val="24"/>
      <w:lang w:val="en-CA" w:eastAsia="en-CA"/>
    </w:rPr>
  </w:style>
  <w:style w:type="paragraph" w:customStyle="1" w:styleId="Normal1">
    <w:name w:val="Normal1"/>
    <w:rsid w:val="004C752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 w:bidi="en-US"/>
    </w:rPr>
  </w:style>
  <w:style w:type="paragraph" w:styleId="TableofFigures">
    <w:name w:val="table of figures"/>
    <w:basedOn w:val="Normal"/>
    <w:next w:val="Normal"/>
    <w:uiPriority w:val="99"/>
    <w:unhideWhenUsed/>
    <w:rsid w:val="000636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111D7F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111D7F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rsid w:val="00480B07"/>
    <w:pPr>
      <w:numPr>
        <w:ilvl w:val="2"/>
      </w:numPr>
      <w:outlineLvl w:val="2"/>
    </w:pPr>
    <w:rPr>
      <w:b w:val="0"/>
      <w:i/>
      <w:sz w:val="24"/>
      <w:u w:val="single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F000D"/>
    <w:pPr>
      <w:tabs>
        <w:tab w:val="left" w:pos="540"/>
        <w:tab w:val="left" w:pos="1260"/>
      </w:tabs>
      <w:spacing w:after="120"/>
      <w:ind w:left="66"/>
    </w:pPr>
    <w:rPr>
      <w:lang w:val="fr-CA" w:eastAsia="fr-C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table" w:styleId="TableGrid">
    <w:name w:val="Table Grid"/>
    <w:basedOn w:val="TableNormal"/>
    <w:uiPriority w:val="59"/>
    <w:rsid w:val="00890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02BE8"/>
    <w:pPr>
      <w:ind w:left="720"/>
    </w:pPr>
    <w:rPr>
      <w:bCs/>
      <w:i/>
    </w:rPr>
  </w:style>
  <w:style w:type="character" w:customStyle="1" w:styleId="BodyTextChar">
    <w:name w:val="Body Text Char"/>
    <w:link w:val="BodyText"/>
    <w:semiHidden/>
    <w:rsid w:val="001F3FCC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11D7F"/>
    <w:rPr>
      <w:rFonts w:ascii="Arial" w:hAnsi="Arial"/>
      <w:b/>
      <w:sz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546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546D8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8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87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83CA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5466"/>
    <w:pPr>
      <w:widowControl/>
      <w:spacing w:before="100" w:beforeAutospacing="1" w:after="100" w:afterAutospacing="1" w:line="240" w:lineRule="auto"/>
    </w:pPr>
    <w:rPr>
      <w:sz w:val="24"/>
      <w:szCs w:val="24"/>
      <w:lang w:val="en-CA" w:eastAsia="en-CA"/>
    </w:rPr>
  </w:style>
  <w:style w:type="paragraph" w:customStyle="1" w:styleId="Normal1">
    <w:name w:val="Normal1"/>
    <w:rsid w:val="004C7525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 w:bidi="en-US"/>
    </w:rPr>
  </w:style>
  <w:style w:type="paragraph" w:styleId="TableofFigures">
    <w:name w:val="table of figures"/>
    <w:basedOn w:val="Normal"/>
    <w:next w:val="Normal"/>
    <w:uiPriority w:val="99"/>
    <w:unhideWhenUsed/>
    <w:rsid w:val="0006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etsmtl.ca/services/sti/etudiants/Reseau-et-Communication/rpv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simplets-UX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simplets.etsmtl.ca" TargetMode="Externa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Software_Requirements_Specificati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nzipped\Document%20de%20vision\Document%20de%20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88514-3E77-4BA1-9C2B-4CF34C14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vision.dot</Template>
  <TotalTime>1043</TotalTime>
  <Pages>26</Pages>
  <Words>3430</Words>
  <Characters>20278</Characters>
  <Application>Microsoft Office Word</Application>
  <DocSecurity>0</DocSecurity>
  <Lines>811</Lines>
  <Paragraphs>592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de vision</vt:lpstr>
      <vt:lpstr>Document de vision</vt:lpstr>
    </vt:vector>
  </TitlesOfParts>
  <Company>&lt;Nom de la compagnie&gt;</Company>
  <LinksUpToDate>false</LinksUpToDate>
  <CharactersWithSpaces>23116</CharactersWithSpaces>
  <SharedDoc>false</SharedDoc>
  <HLinks>
    <vt:vector size="6" baseType="variant">
      <vt:variant>
        <vt:i4>7471208</vt:i4>
      </vt:variant>
      <vt:variant>
        <vt:i4>267</vt:i4>
      </vt:variant>
      <vt:variant>
        <vt:i4>0</vt:i4>
      </vt:variant>
      <vt:variant>
        <vt:i4>5</vt:i4>
      </vt:variant>
      <vt:variant>
        <vt:lpwstr>https://cours.etsmtl.ca/gti515/private/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vision</dc:title>
  <dc:subject>&lt;Nom du projet&gt;</dc:subject>
  <dc:creator>Gagné, François</dc:creator>
  <cp:lastModifiedBy>Jean</cp:lastModifiedBy>
  <cp:revision>175</cp:revision>
  <cp:lastPrinted>2013-11-10T07:43:00Z</cp:lastPrinted>
  <dcterms:created xsi:type="dcterms:W3CDTF">2014-07-16T00:01:00Z</dcterms:created>
  <dcterms:modified xsi:type="dcterms:W3CDTF">2014-08-09T23:48:00Z</dcterms:modified>
</cp:coreProperties>
</file>